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B656F" w14:textId="77777777" w:rsidR="00095961" w:rsidRDefault="00095961" w:rsidP="00DA231F">
      <w:pPr>
        <w:jc w:val="both"/>
        <w:rPr>
          <w:rFonts w:ascii="Calibri" w:hAnsi="Calibri" w:cs="Calibri"/>
          <w:b/>
          <w:color w:val="0070C0"/>
          <w:sz w:val="36"/>
          <w:szCs w:val="36"/>
        </w:rPr>
      </w:pPr>
    </w:p>
    <w:p w14:paraId="62FF1F86" w14:textId="77777777" w:rsidR="00BC3C4A" w:rsidRDefault="00BC3C4A" w:rsidP="00DA231F">
      <w:pPr>
        <w:jc w:val="both"/>
        <w:rPr>
          <w:rFonts w:ascii="Calibri" w:hAnsi="Calibri" w:cs="Calibri"/>
          <w:b/>
          <w:color w:val="0070C0"/>
          <w:sz w:val="36"/>
          <w:szCs w:val="36"/>
        </w:rPr>
      </w:pPr>
    </w:p>
    <w:p w14:paraId="70694D77" w14:textId="77777777" w:rsidR="00BC3C4A" w:rsidRDefault="00BC3C4A" w:rsidP="00DA231F">
      <w:pPr>
        <w:jc w:val="both"/>
        <w:rPr>
          <w:rFonts w:ascii="Calibri" w:hAnsi="Calibri" w:cs="Calibri"/>
          <w:bCs/>
          <w:color w:val="0070C0"/>
          <w:sz w:val="28"/>
          <w:szCs w:val="28"/>
        </w:rPr>
      </w:pPr>
      <w:r w:rsidRPr="00BC3C4A">
        <w:rPr>
          <w:rFonts w:ascii="Calibri" w:hAnsi="Calibri" w:cs="Calibri"/>
          <w:bCs/>
          <w:color w:val="0070C0"/>
          <w:sz w:val="28"/>
          <w:szCs w:val="28"/>
        </w:rPr>
        <w:t>Name:</w:t>
      </w:r>
      <w:r>
        <w:rPr>
          <w:rFonts w:ascii="Calibri" w:hAnsi="Calibri" w:cs="Calibri"/>
          <w:bCs/>
          <w:color w:val="0070C0"/>
          <w:sz w:val="28"/>
          <w:szCs w:val="28"/>
        </w:rPr>
        <w:t xml:space="preserve"> </w:t>
      </w:r>
      <w:proofErr w:type="spellStart"/>
      <w:r w:rsidR="00D31697">
        <w:rPr>
          <w:rFonts w:ascii="Calibri" w:hAnsi="Calibri" w:cs="Calibri"/>
          <w:bCs/>
          <w:color w:val="0070C0"/>
          <w:sz w:val="28"/>
          <w:szCs w:val="28"/>
        </w:rPr>
        <w:t>Kokil</w:t>
      </w:r>
      <w:proofErr w:type="spellEnd"/>
      <w:r w:rsidR="00D31697">
        <w:rPr>
          <w:rFonts w:ascii="Calibri" w:hAnsi="Calibri" w:cs="Calibri"/>
          <w:bCs/>
          <w:color w:val="0070C0"/>
          <w:sz w:val="28"/>
          <w:szCs w:val="28"/>
        </w:rPr>
        <w:t xml:space="preserve"> </w:t>
      </w:r>
      <w:proofErr w:type="spellStart"/>
      <w:r w:rsidR="00D31697">
        <w:rPr>
          <w:rFonts w:ascii="Calibri" w:hAnsi="Calibri" w:cs="Calibri"/>
          <w:bCs/>
          <w:color w:val="0070C0"/>
          <w:sz w:val="28"/>
          <w:szCs w:val="28"/>
        </w:rPr>
        <w:t>Dhakal</w:t>
      </w:r>
      <w:proofErr w:type="spellEnd"/>
    </w:p>
    <w:p w14:paraId="12CDBCC1" w14:textId="77777777" w:rsidR="00BC3C4A" w:rsidRDefault="00BC3C4A" w:rsidP="00DA231F">
      <w:pPr>
        <w:jc w:val="both"/>
        <w:rPr>
          <w:rFonts w:ascii="Calibri" w:hAnsi="Calibri" w:cs="Calibri"/>
          <w:bCs/>
          <w:color w:val="0070C0"/>
          <w:sz w:val="28"/>
          <w:szCs w:val="28"/>
        </w:rPr>
      </w:pPr>
    </w:p>
    <w:sdt>
      <w:sdtPr>
        <w:rPr>
          <w:rFonts w:asciiTheme="minorHAnsi" w:eastAsia="Times New Roman" w:hAnsiTheme="minorHAnsi" w:cs="Times New Roman"/>
          <w:color w:val="auto"/>
          <w:sz w:val="24"/>
          <w:szCs w:val="24"/>
        </w:rPr>
        <w:id w:val="1770814166"/>
        <w:docPartObj>
          <w:docPartGallery w:val="Table of Contents"/>
          <w:docPartUnique/>
        </w:docPartObj>
      </w:sdtPr>
      <w:sdtEndPr>
        <w:rPr>
          <w:b/>
          <w:bCs/>
          <w:noProof/>
        </w:rPr>
      </w:sdtEndPr>
      <w:sdtContent>
        <w:p w14:paraId="79CEE897" w14:textId="77777777" w:rsidR="00226BF8" w:rsidRPr="00226BF8" w:rsidRDefault="00226BF8" w:rsidP="00DA231F">
          <w:pPr>
            <w:pStyle w:val="TOCHeading"/>
            <w:jc w:val="both"/>
            <w:rPr>
              <w:b/>
            </w:rPr>
          </w:pPr>
          <w:r w:rsidRPr="00226BF8">
            <w:rPr>
              <w:b/>
            </w:rPr>
            <w:t>Table of Contents</w:t>
          </w:r>
        </w:p>
        <w:p w14:paraId="04EE8DF1" w14:textId="3910A532" w:rsidR="00923E14" w:rsidRDefault="00226BF8">
          <w:pPr>
            <w:pStyle w:val="TOC1"/>
            <w:tabs>
              <w:tab w:val="right" w:leader="dot" w:pos="10214"/>
            </w:tabs>
            <w:rPr>
              <w:rFonts w:eastAsiaTheme="minorEastAsia" w:cstheme="minorBidi"/>
              <w:noProof/>
            </w:rPr>
          </w:pPr>
          <w:r>
            <w:rPr>
              <w:b/>
              <w:bCs/>
              <w:noProof/>
            </w:rPr>
            <w:fldChar w:fldCharType="begin"/>
          </w:r>
          <w:r>
            <w:rPr>
              <w:b/>
              <w:bCs/>
              <w:noProof/>
            </w:rPr>
            <w:instrText xml:space="preserve"> TOC \o "1-3" \h \z \u </w:instrText>
          </w:r>
          <w:r>
            <w:rPr>
              <w:b/>
              <w:bCs/>
              <w:noProof/>
            </w:rPr>
            <w:fldChar w:fldCharType="separate"/>
          </w:r>
          <w:hyperlink w:anchor="_Toc125494455" w:history="1">
            <w:r w:rsidR="00923E14" w:rsidRPr="00844C82">
              <w:rPr>
                <w:rStyle w:val="Hyperlink"/>
                <w:noProof/>
              </w:rPr>
              <w:t>Project Direction Overview</w:t>
            </w:r>
            <w:r w:rsidR="00923E14">
              <w:rPr>
                <w:noProof/>
                <w:webHidden/>
              </w:rPr>
              <w:tab/>
            </w:r>
            <w:r w:rsidR="00923E14">
              <w:rPr>
                <w:noProof/>
                <w:webHidden/>
              </w:rPr>
              <w:fldChar w:fldCharType="begin"/>
            </w:r>
            <w:r w:rsidR="00923E14">
              <w:rPr>
                <w:noProof/>
                <w:webHidden/>
              </w:rPr>
              <w:instrText xml:space="preserve"> PAGEREF _Toc125494455 \h </w:instrText>
            </w:r>
            <w:r w:rsidR="00923E14">
              <w:rPr>
                <w:noProof/>
                <w:webHidden/>
              </w:rPr>
            </w:r>
            <w:r w:rsidR="00923E14">
              <w:rPr>
                <w:noProof/>
                <w:webHidden/>
              </w:rPr>
              <w:fldChar w:fldCharType="separate"/>
            </w:r>
            <w:r w:rsidR="00923E14">
              <w:rPr>
                <w:noProof/>
                <w:webHidden/>
              </w:rPr>
              <w:t>2</w:t>
            </w:r>
            <w:r w:rsidR="00923E14">
              <w:rPr>
                <w:noProof/>
                <w:webHidden/>
              </w:rPr>
              <w:fldChar w:fldCharType="end"/>
            </w:r>
          </w:hyperlink>
        </w:p>
        <w:p w14:paraId="4EC80E26" w14:textId="0CCF596A" w:rsidR="00923E14" w:rsidRDefault="00000000">
          <w:pPr>
            <w:pStyle w:val="TOC1"/>
            <w:tabs>
              <w:tab w:val="right" w:leader="dot" w:pos="10214"/>
            </w:tabs>
            <w:rPr>
              <w:rFonts w:eastAsiaTheme="minorEastAsia" w:cstheme="minorBidi"/>
              <w:noProof/>
            </w:rPr>
          </w:pPr>
          <w:hyperlink w:anchor="_Toc125494456" w:history="1">
            <w:r w:rsidR="00923E14" w:rsidRPr="00844C82">
              <w:rPr>
                <w:rStyle w:val="Hyperlink"/>
                <w:noProof/>
              </w:rPr>
              <w:t>Use Cases and Fields</w:t>
            </w:r>
            <w:r w:rsidR="00923E14">
              <w:rPr>
                <w:noProof/>
                <w:webHidden/>
              </w:rPr>
              <w:tab/>
            </w:r>
            <w:r w:rsidR="00923E14">
              <w:rPr>
                <w:noProof/>
                <w:webHidden/>
              </w:rPr>
              <w:fldChar w:fldCharType="begin"/>
            </w:r>
            <w:r w:rsidR="00923E14">
              <w:rPr>
                <w:noProof/>
                <w:webHidden/>
              </w:rPr>
              <w:instrText xml:space="preserve"> PAGEREF _Toc125494456 \h </w:instrText>
            </w:r>
            <w:r w:rsidR="00923E14">
              <w:rPr>
                <w:noProof/>
                <w:webHidden/>
              </w:rPr>
            </w:r>
            <w:r w:rsidR="00923E14">
              <w:rPr>
                <w:noProof/>
                <w:webHidden/>
              </w:rPr>
              <w:fldChar w:fldCharType="separate"/>
            </w:r>
            <w:r w:rsidR="00923E14">
              <w:rPr>
                <w:noProof/>
                <w:webHidden/>
              </w:rPr>
              <w:t>2</w:t>
            </w:r>
            <w:r w:rsidR="00923E14">
              <w:rPr>
                <w:noProof/>
                <w:webHidden/>
              </w:rPr>
              <w:fldChar w:fldCharType="end"/>
            </w:r>
          </w:hyperlink>
        </w:p>
        <w:p w14:paraId="6BD39919" w14:textId="4890D086" w:rsidR="00923E14" w:rsidRDefault="00000000">
          <w:pPr>
            <w:pStyle w:val="TOC1"/>
            <w:tabs>
              <w:tab w:val="right" w:leader="dot" w:pos="10214"/>
            </w:tabs>
            <w:rPr>
              <w:rFonts w:eastAsiaTheme="minorEastAsia" w:cstheme="minorBidi"/>
              <w:noProof/>
            </w:rPr>
          </w:pPr>
          <w:hyperlink w:anchor="_Toc125494457" w:history="1">
            <w:r w:rsidR="00923E14" w:rsidRPr="00844C82">
              <w:rPr>
                <w:rStyle w:val="Hyperlink"/>
                <w:noProof/>
              </w:rPr>
              <w:t>Summary and Reflection</w:t>
            </w:r>
            <w:r w:rsidR="00923E14">
              <w:rPr>
                <w:noProof/>
                <w:webHidden/>
              </w:rPr>
              <w:tab/>
            </w:r>
            <w:r w:rsidR="00923E14">
              <w:rPr>
                <w:noProof/>
                <w:webHidden/>
              </w:rPr>
              <w:fldChar w:fldCharType="begin"/>
            </w:r>
            <w:r w:rsidR="00923E14">
              <w:rPr>
                <w:noProof/>
                <w:webHidden/>
              </w:rPr>
              <w:instrText xml:space="preserve"> PAGEREF _Toc125494457 \h </w:instrText>
            </w:r>
            <w:r w:rsidR="00923E14">
              <w:rPr>
                <w:noProof/>
                <w:webHidden/>
              </w:rPr>
            </w:r>
            <w:r w:rsidR="00923E14">
              <w:rPr>
                <w:noProof/>
                <w:webHidden/>
              </w:rPr>
              <w:fldChar w:fldCharType="separate"/>
            </w:r>
            <w:r w:rsidR="00923E14">
              <w:rPr>
                <w:noProof/>
                <w:webHidden/>
              </w:rPr>
              <w:t>6</w:t>
            </w:r>
            <w:r w:rsidR="00923E14">
              <w:rPr>
                <w:noProof/>
                <w:webHidden/>
              </w:rPr>
              <w:fldChar w:fldCharType="end"/>
            </w:r>
          </w:hyperlink>
        </w:p>
        <w:p w14:paraId="0CD79300" w14:textId="2FA5575C" w:rsidR="00226BF8" w:rsidRDefault="00226BF8" w:rsidP="00DA231F">
          <w:pPr>
            <w:jc w:val="both"/>
          </w:pPr>
          <w:r>
            <w:rPr>
              <w:b/>
              <w:bCs/>
              <w:noProof/>
            </w:rPr>
            <w:fldChar w:fldCharType="end"/>
          </w:r>
        </w:p>
      </w:sdtContent>
    </w:sdt>
    <w:p w14:paraId="452F1FF2" w14:textId="77777777" w:rsidR="00226BF8" w:rsidRDefault="00226BF8" w:rsidP="00DA231F">
      <w:pPr>
        <w:pStyle w:val="Heading1"/>
        <w:jc w:val="both"/>
      </w:pPr>
    </w:p>
    <w:p w14:paraId="3BE9628D" w14:textId="77777777" w:rsidR="00226BF8" w:rsidRDefault="00226BF8" w:rsidP="00DA231F">
      <w:pPr>
        <w:pStyle w:val="Heading1"/>
        <w:jc w:val="both"/>
      </w:pPr>
    </w:p>
    <w:p w14:paraId="03769AAF" w14:textId="77777777" w:rsidR="00226BF8" w:rsidRDefault="00226BF8" w:rsidP="00DA231F">
      <w:pPr>
        <w:jc w:val="both"/>
        <w:rPr>
          <w:rFonts w:ascii="Arial" w:eastAsiaTheme="majorEastAsia" w:hAnsi="Arial" w:cstheme="majorBidi"/>
          <w:b/>
          <w:szCs w:val="32"/>
        </w:rPr>
      </w:pPr>
      <w:r>
        <w:br w:type="page"/>
      </w:r>
    </w:p>
    <w:p w14:paraId="7818EEC8" w14:textId="77777777" w:rsidR="00D741A0" w:rsidRDefault="00D741A0" w:rsidP="00DA231F">
      <w:pPr>
        <w:pStyle w:val="Heading1"/>
        <w:jc w:val="both"/>
      </w:pPr>
      <w:bookmarkStart w:id="0" w:name="_Toc125494455"/>
      <w:commentRangeStart w:id="1"/>
      <w:r w:rsidRPr="004D6C07">
        <w:lastRenderedPageBreak/>
        <w:t xml:space="preserve">Project </w:t>
      </w:r>
      <w:r w:rsidR="0034159C">
        <w:t>Direction Overview</w:t>
      </w:r>
      <w:commentRangeEnd w:id="1"/>
      <w:r w:rsidR="00D71C5E">
        <w:rPr>
          <w:rStyle w:val="CommentReference"/>
          <w:rFonts w:asciiTheme="minorHAnsi" w:eastAsia="Times New Roman" w:hAnsiTheme="minorHAnsi" w:cs="Times New Roman"/>
          <w:b w:val="0"/>
          <w:color w:val="auto"/>
        </w:rPr>
        <w:commentReference w:id="1"/>
      </w:r>
      <w:bookmarkEnd w:id="0"/>
    </w:p>
    <w:p w14:paraId="6F8D6C3C" w14:textId="77777777" w:rsidR="00D31697" w:rsidRDefault="00D31697" w:rsidP="00DA231F">
      <w:pPr>
        <w:jc w:val="both"/>
      </w:pPr>
      <w:r>
        <w:t>I would like to design a database for a car</w:t>
      </w:r>
      <w:r w:rsidR="00D12E0A">
        <w:t xml:space="preserve"> dealership</w:t>
      </w:r>
      <w:r>
        <w:t xml:space="preserve"> company “</w:t>
      </w:r>
      <w:proofErr w:type="spellStart"/>
      <w:r>
        <w:t>CarMaxDeal</w:t>
      </w:r>
      <w:proofErr w:type="spellEnd"/>
      <w:r>
        <w:t>” which will have their own website. This company uses</w:t>
      </w:r>
      <w:r w:rsidR="008A53A6">
        <w:t xml:space="preserve"> an application that can access database</w:t>
      </w:r>
      <w:r>
        <w:t xml:space="preserve"> to track all the cars they have for </w:t>
      </w:r>
      <w:r w:rsidR="002325CC">
        <w:t>sell, cars</w:t>
      </w:r>
      <w:r>
        <w:t xml:space="preserve"> that </w:t>
      </w:r>
      <w:r w:rsidR="00CD3B27">
        <w:t xml:space="preserve">were </w:t>
      </w:r>
      <w:r>
        <w:t xml:space="preserve">already sold and cars that are in service and not </w:t>
      </w:r>
      <w:r w:rsidR="00CD3B27">
        <w:t xml:space="preserve">ready yet </w:t>
      </w:r>
      <w:r>
        <w:t>to be sold. This company also track</w:t>
      </w:r>
      <w:r w:rsidR="008A53A6">
        <w:t>s</w:t>
      </w:r>
      <w:r>
        <w:t xml:space="preserve"> </w:t>
      </w:r>
      <w:r w:rsidR="002325CC">
        <w:t xml:space="preserve">inventory of the car like </w:t>
      </w:r>
      <w:r>
        <w:t xml:space="preserve">make, model, year, color </w:t>
      </w:r>
      <w:r w:rsidR="002325CC">
        <w:t>etc.</w:t>
      </w:r>
      <w:r>
        <w:t xml:space="preserve"> of the cars. Similarly, they </w:t>
      </w:r>
      <w:r w:rsidR="002325CC">
        <w:t>must</w:t>
      </w:r>
      <w:r>
        <w:t xml:space="preserve"> track of</w:t>
      </w:r>
      <w:r w:rsidR="002325CC">
        <w:t xml:space="preserve"> </w:t>
      </w:r>
      <w:r w:rsidR="00D12E0A">
        <w:t xml:space="preserve">all </w:t>
      </w:r>
      <w:r w:rsidR="002325CC">
        <w:t>sales information like</w:t>
      </w:r>
      <w:r>
        <w:t xml:space="preserve"> sale date, </w:t>
      </w:r>
      <w:r w:rsidR="00D12E0A">
        <w:t xml:space="preserve">sold </w:t>
      </w:r>
      <w:r>
        <w:t xml:space="preserve">car type, </w:t>
      </w:r>
      <w:r w:rsidR="002325CC">
        <w:t>salesperson</w:t>
      </w:r>
      <w:r>
        <w:t>, customer to whom it was sold</w:t>
      </w:r>
      <w:r w:rsidR="002325CC">
        <w:t xml:space="preserve"> etc</w:t>
      </w:r>
      <w:r>
        <w:t>.</w:t>
      </w:r>
      <w:r w:rsidR="002325CC">
        <w:t xml:space="preserve"> Company also tracks the customers and employee who were involved in the transaction for a specific car. </w:t>
      </w:r>
    </w:p>
    <w:p w14:paraId="1F7E241F" w14:textId="77777777" w:rsidR="00A45755" w:rsidRDefault="00CD3B27" w:rsidP="00DA231F">
      <w:pPr>
        <w:jc w:val="both"/>
      </w:pPr>
      <w:r>
        <w:t xml:space="preserve">A customer can check all the available </w:t>
      </w:r>
      <w:r w:rsidR="00B612F9">
        <w:t>cars and</w:t>
      </w:r>
      <w:r>
        <w:t xml:space="preserve"> </w:t>
      </w:r>
      <w:r w:rsidR="008A53A6">
        <w:t xml:space="preserve">their features </w:t>
      </w:r>
      <w:r w:rsidR="00A03BD9">
        <w:t xml:space="preserve">as well as </w:t>
      </w:r>
      <w:r>
        <w:t xml:space="preserve">their price using </w:t>
      </w:r>
      <w:r w:rsidR="008A53A6">
        <w:t xml:space="preserve"> company </w:t>
      </w:r>
      <w:r>
        <w:t>web site. While a</w:t>
      </w:r>
      <w:r w:rsidR="003C568D">
        <w:t>n</w:t>
      </w:r>
      <w:r>
        <w:t xml:space="preserve"> employee can check the status of car, price and initiate the transaction if </w:t>
      </w:r>
      <w:r w:rsidR="00880D1B">
        <w:t xml:space="preserve">a </w:t>
      </w:r>
      <w:r>
        <w:t>customer likes it and want to buy.</w:t>
      </w:r>
    </w:p>
    <w:p w14:paraId="453C8983" w14:textId="77777777" w:rsidR="00D12E0A" w:rsidRDefault="00D12E0A" w:rsidP="00DA231F">
      <w:pPr>
        <w:jc w:val="both"/>
      </w:pPr>
      <w:r>
        <w:t xml:space="preserve">Here are some brief examples of how someone can use the database. Customer uses company’s website to check all the available cars, colors, make, </w:t>
      </w:r>
      <w:r w:rsidR="003A3B67">
        <w:t>model,</w:t>
      </w:r>
      <w:r>
        <w:t xml:space="preserve"> and all other </w:t>
      </w:r>
      <w:r w:rsidR="003A3B67">
        <w:t>features etc.</w:t>
      </w:r>
      <w:r>
        <w:t xml:space="preserve"> </w:t>
      </w:r>
      <w:r w:rsidR="003A3B67">
        <w:t>Customer can also check price of car. if they like it, they go nearby company’s dealer. If a customer decided to buy, employee check availability and initiate transaction and customer buy car.</w:t>
      </w:r>
    </w:p>
    <w:p w14:paraId="3E742EAC" w14:textId="77777777" w:rsidR="00C74C89" w:rsidRPr="00D31697" w:rsidRDefault="00C74C89" w:rsidP="00DA231F">
      <w:pPr>
        <w:jc w:val="both"/>
      </w:pPr>
      <w:r>
        <w:t>Database stores information about car</w:t>
      </w:r>
      <w:r w:rsidR="00D8703B">
        <w:t>s’</w:t>
      </w:r>
      <w:r>
        <w:t xml:space="preserve"> inventory, sales information, customers information, Employee information</w:t>
      </w:r>
      <w:r w:rsidR="00D8703B">
        <w:t>, information about the car status, information about car features and information about transactions.</w:t>
      </w:r>
    </w:p>
    <w:p w14:paraId="0A2F4C49" w14:textId="77777777" w:rsidR="0034159C" w:rsidRDefault="0034159C" w:rsidP="00DA231F">
      <w:pPr>
        <w:pStyle w:val="Heading1"/>
        <w:jc w:val="both"/>
      </w:pPr>
      <w:bookmarkStart w:id="2" w:name="_Toc125494456"/>
      <w:r>
        <w:t>Use Cases and Fields</w:t>
      </w:r>
      <w:bookmarkEnd w:id="2"/>
    </w:p>
    <w:p w14:paraId="538E5127" w14:textId="77777777" w:rsidR="00D510B4" w:rsidRPr="00D510B4" w:rsidRDefault="00D510B4" w:rsidP="00DA231F">
      <w:pPr>
        <w:jc w:val="both"/>
      </w:pPr>
    </w:p>
    <w:p w14:paraId="15CC2DB2" w14:textId="21C5C0FA" w:rsidR="00F65903" w:rsidRDefault="000A0E16" w:rsidP="00DA231F">
      <w:pPr>
        <w:jc w:val="both"/>
        <w:rPr>
          <w:i/>
          <w:iCs/>
        </w:rPr>
      </w:pPr>
      <w:r>
        <w:rPr>
          <w:i/>
          <w:iCs/>
        </w:rPr>
        <w:t>Receiving/ordering new vehicles</w:t>
      </w:r>
    </w:p>
    <w:p w14:paraId="5501C80D" w14:textId="2F177D06" w:rsidR="000A0E16" w:rsidRDefault="00BA65A2" w:rsidP="000A0E16">
      <w:pPr>
        <w:jc w:val="both"/>
      </w:pPr>
      <w:r>
        <w:t>Managing the inventory of new and used vehicles would inclu</w:t>
      </w:r>
      <w:r w:rsidR="000A0E16">
        <w:t>des</w:t>
      </w:r>
    </w:p>
    <w:p w14:paraId="33240E1F" w14:textId="3FD79E30" w:rsidR="000A0E16" w:rsidRDefault="000A0E16" w:rsidP="000A0E16">
      <w:pPr>
        <w:pStyle w:val="ListParagraph"/>
        <w:numPr>
          <w:ilvl w:val="0"/>
          <w:numId w:val="23"/>
        </w:numPr>
        <w:jc w:val="both"/>
      </w:pPr>
      <w:r>
        <w:t>Dealership order/receives vehicles from Venders</w:t>
      </w:r>
    </w:p>
    <w:p w14:paraId="4DDC704D" w14:textId="5DF30736" w:rsidR="000A0E16" w:rsidRDefault="000A0E16" w:rsidP="000A0E16">
      <w:pPr>
        <w:pStyle w:val="ListParagraph"/>
        <w:numPr>
          <w:ilvl w:val="0"/>
          <w:numId w:val="23"/>
        </w:numPr>
        <w:jc w:val="both"/>
      </w:pPr>
      <w:r>
        <w:t>This cause addition of new or used vehicles in the database inventory.</w:t>
      </w:r>
    </w:p>
    <w:p w14:paraId="75C15B84" w14:textId="77777777" w:rsidR="00FA3024" w:rsidRDefault="00D5626F" w:rsidP="00DA231F">
      <w:pPr>
        <w:jc w:val="both"/>
      </w:pPr>
      <w:r>
        <w:t xml:space="preserve">Significant fields </w:t>
      </w:r>
      <w:r w:rsidR="004E7AA5">
        <w:t xml:space="preserve">for this use case </w:t>
      </w:r>
      <w:r>
        <w:t>are listed below</w:t>
      </w:r>
    </w:p>
    <w:p w14:paraId="15E0CDB8" w14:textId="77777777" w:rsidR="004E7AA5" w:rsidRDefault="004E7AA5" w:rsidP="00DA231F">
      <w:pPr>
        <w:jc w:val="both"/>
      </w:pPr>
    </w:p>
    <w:tbl>
      <w:tblPr>
        <w:tblStyle w:val="TableGrid"/>
        <w:tblW w:w="0" w:type="auto"/>
        <w:tblLook w:val="04A0" w:firstRow="1" w:lastRow="0" w:firstColumn="1" w:lastColumn="0" w:noHBand="0" w:noVBand="1"/>
      </w:tblPr>
      <w:tblGrid>
        <w:gridCol w:w="3404"/>
        <w:gridCol w:w="3405"/>
        <w:gridCol w:w="3405"/>
      </w:tblGrid>
      <w:tr w:rsidR="00FA3024" w14:paraId="6C975E10" w14:textId="77777777" w:rsidTr="00FA3024">
        <w:tc>
          <w:tcPr>
            <w:tcW w:w="3404" w:type="dxa"/>
          </w:tcPr>
          <w:p w14:paraId="6C40BB92" w14:textId="77777777" w:rsidR="00FA3024" w:rsidRDefault="004E7AA5" w:rsidP="00DA231F">
            <w:pPr>
              <w:jc w:val="both"/>
            </w:pPr>
            <w:r>
              <w:t>Field</w:t>
            </w:r>
          </w:p>
        </w:tc>
        <w:tc>
          <w:tcPr>
            <w:tcW w:w="3405" w:type="dxa"/>
          </w:tcPr>
          <w:p w14:paraId="0A68C4EE" w14:textId="77777777" w:rsidR="00FA3024" w:rsidRDefault="004E7AA5" w:rsidP="00DA231F">
            <w:pPr>
              <w:jc w:val="both"/>
            </w:pPr>
            <w:r>
              <w:t>What it stores</w:t>
            </w:r>
          </w:p>
        </w:tc>
        <w:tc>
          <w:tcPr>
            <w:tcW w:w="3405" w:type="dxa"/>
          </w:tcPr>
          <w:p w14:paraId="70579FB9" w14:textId="77777777" w:rsidR="00FA3024" w:rsidRDefault="004E7AA5" w:rsidP="00DA231F">
            <w:pPr>
              <w:jc w:val="both"/>
            </w:pPr>
            <w:r>
              <w:t>Why it’s needed</w:t>
            </w:r>
          </w:p>
        </w:tc>
      </w:tr>
      <w:tr w:rsidR="00F03CEB" w14:paraId="4D197146" w14:textId="77777777" w:rsidTr="00FA3024">
        <w:tc>
          <w:tcPr>
            <w:tcW w:w="3404" w:type="dxa"/>
          </w:tcPr>
          <w:p w14:paraId="06006E59" w14:textId="77777777" w:rsidR="00F03CEB" w:rsidRDefault="00252D70" w:rsidP="00DA231F">
            <w:pPr>
              <w:jc w:val="both"/>
            </w:pPr>
            <w:proofErr w:type="spellStart"/>
            <w:r>
              <w:t>VehicleID</w:t>
            </w:r>
            <w:proofErr w:type="spellEnd"/>
          </w:p>
        </w:tc>
        <w:tc>
          <w:tcPr>
            <w:tcW w:w="3405" w:type="dxa"/>
          </w:tcPr>
          <w:p w14:paraId="5995FA69" w14:textId="77777777" w:rsidR="00F03CEB" w:rsidRDefault="00725185" w:rsidP="00DA231F">
            <w:pPr>
              <w:jc w:val="both"/>
            </w:pPr>
            <w:r>
              <w:t>Vehicle identi</w:t>
            </w:r>
            <w:r w:rsidR="00444938">
              <w:t>fi</w:t>
            </w:r>
            <w:r>
              <w:t>cation number</w:t>
            </w:r>
            <w:r w:rsidR="00444938">
              <w:t xml:space="preserve"> generated by </w:t>
            </w:r>
            <w:r w:rsidR="007B73D3">
              <w:t>dealerships ‘application</w:t>
            </w:r>
            <w:r w:rsidR="00444938">
              <w:t>.</w:t>
            </w:r>
          </w:p>
        </w:tc>
        <w:tc>
          <w:tcPr>
            <w:tcW w:w="3405" w:type="dxa"/>
          </w:tcPr>
          <w:p w14:paraId="69B4832E" w14:textId="77777777" w:rsidR="00F03CEB" w:rsidRDefault="00357573" w:rsidP="00DA231F">
            <w:pPr>
              <w:jc w:val="both"/>
            </w:pPr>
            <w:r>
              <w:t xml:space="preserve">This is needed to track the </w:t>
            </w:r>
            <w:r w:rsidR="00AB3379">
              <w:t>vehicle. This uniquely identify the specific vehicle</w:t>
            </w:r>
          </w:p>
        </w:tc>
      </w:tr>
      <w:tr w:rsidR="00FA3024" w14:paraId="08062858" w14:textId="77777777" w:rsidTr="00FA3024">
        <w:tc>
          <w:tcPr>
            <w:tcW w:w="3404" w:type="dxa"/>
          </w:tcPr>
          <w:p w14:paraId="641B640B" w14:textId="77777777" w:rsidR="00FA3024" w:rsidRDefault="00BF11F4" w:rsidP="00DA231F">
            <w:pPr>
              <w:jc w:val="both"/>
            </w:pPr>
            <w:r>
              <w:t>Make</w:t>
            </w:r>
          </w:p>
        </w:tc>
        <w:tc>
          <w:tcPr>
            <w:tcW w:w="3405" w:type="dxa"/>
          </w:tcPr>
          <w:p w14:paraId="09D9DD21" w14:textId="77777777" w:rsidR="00FA3024" w:rsidRDefault="007E4D2A" w:rsidP="00DA231F">
            <w:pPr>
              <w:jc w:val="both"/>
            </w:pPr>
            <w:r>
              <w:t xml:space="preserve">This field store </w:t>
            </w:r>
            <w:r w:rsidR="009244E6">
              <w:t>Car company</w:t>
            </w:r>
          </w:p>
        </w:tc>
        <w:tc>
          <w:tcPr>
            <w:tcW w:w="3405" w:type="dxa"/>
          </w:tcPr>
          <w:p w14:paraId="0604FA62" w14:textId="77777777" w:rsidR="007B73D3" w:rsidRDefault="007B73D3" w:rsidP="00DA231F">
            <w:pPr>
              <w:jc w:val="both"/>
            </w:pPr>
            <w:r>
              <w:t>This is needed to track the vehicle</w:t>
            </w:r>
            <w:r w:rsidR="00FC64CB">
              <w:t>’s company</w:t>
            </w:r>
          </w:p>
        </w:tc>
      </w:tr>
      <w:tr w:rsidR="00FA3024" w14:paraId="52748B3E" w14:textId="77777777" w:rsidTr="00FA3024">
        <w:tc>
          <w:tcPr>
            <w:tcW w:w="3404" w:type="dxa"/>
          </w:tcPr>
          <w:p w14:paraId="6F4667EC" w14:textId="77777777" w:rsidR="00FA3024" w:rsidRDefault="00BF11F4" w:rsidP="00DA231F">
            <w:pPr>
              <w:jc w:val="both"/>
            </w:pPr>
            <w:r>
              <w:t>Model</w:t>
            </w:r>
          </w:p>
        </w:tc>
        <w:tc>
          <w:tcPr>
            <w:tcW w:w="3405" w:type="dxa"/>
          </w:tcPr>
          <w:p w14:paraId="7B0DAC29" w14:textId="77777777" w:rsidR="00FA3024" w:rsidRDefault="007E4D2A" w:rsidP="00DA231F">
            <w:pPr>
              <w:jc w:val="both"/>
            </w:pPr>
            <w:r>
              <w:t xml:space="preserve">This field stores </w:t>
            </w:r>
            <w:r w:rsidR="009244E6">
              <w:t>Car model</w:t>
            </w:r>
          </w:p>
        </w:tc>
        <w:tc>
          <w:tcPr>
            <w:tcW w:w="3405" w:type="dxa"/>
          </w:tcPr>
          <w:p w14:paraId="5692A298" w14:textId="77777777" w:rsidR="00FA3024" w:rsidRDefault="00126B61" w:rsidP="00DA231F">
            <w:pPr>
              <w:jc w:val="both"/>
            </w:pPr>
            <w:r>
              <w:t>This is</w:t>
            </w:r>
            <w:r w:rsidR="00675A29">
              <w:t xml:space="preserve"> </w:t>
            </w:r>
            <w:r w:rsidR="00A75478">
              <w:t>needed</w:t>
            </w:r>
            <w:r w:rsidR="00675A29">
              <w:t xml:space="preserve"> to know what kind of model of car in the </w:t>
            </w:r>
            <w:r>
              <w:t>inventory</w:t>
            </w:r>
          </w:p>
        </w:tc>
      </w:tr>
      <w:tr w:rsidR="00126B61" w14:paraId="380586A6" w14:textId="77777777" w:rsidTr="00FA3024">
        <w:tc>
          <w:tcPr>
            <w:tcW w:w="3404" w:type="dxa"/>
          </w:tcPr>
          <w:p w14:paraId="5C0EA42F" w14:textId="77777777" w:rsidR="00126B61" w:rsidRDefault="00126B61" w:rsidP="00DA231F">
            <w:pPr>
              <w:jc w:val="both"/>
            </w:pPr>
            <w:r>
              <w:t>Color</w:t>
            </w:r>
          </w:p>
        </w:tc>
        <w:tc>
          <w:tcPr>
            <w:tcW w:w="3405" w:type="dxa"/>
          </w:tcPr>
          <w:p w14:paraId="38BD9709" w14:textId="77777777" w:rsidR="00126B61" w:rsidRDefault="00A75478" w:rsidP="00DA231F">
            <w:pPr>
              <w:jc w:val="both"/>
            </w:pPr>
            <w:r>
              <w:t xml:space="preserve">This field </w:t>
            </w:r>
            <w:r w:rsidR="00126B61">
              <w:t>Car color</w:t>
            </w:r>
          </w:p>
        </w:tc>
        <w:tc>
          <w:tcPr>
            <w:tcW w:w="3405" w:type="dxa"/>
          </w:tcPr>
          <w:p w14:paraId="5C5806B0" w14:textId="77777777" w:rsidR="00126B61" w:rsidRDefault="00126B61" w:rsidP="00DA231F">
            <w:pPr>
              <w:jc w:val="both"/>
            </w:pPr>
            <w:r>
              <w:t xml:space="preserve">This is </w:t>
            </w:r>
            <w:r w:rsidR="00A75478">
              <w:t>needed</w:t>
            </w:r>
            <w:r>
              <w:t xml:space="preserve"> to know what kind of color of car in the inventory</w:t>
            </w:r>
          </w:p>
        </w:tc>
      </w:tr>
      <w:tr w:rsidR="00294612" w14:paraId="38B9B531" w14:textId="77777777" w:rsidTr="00FA3024">
        <w:tc>
          <w:tcPr>
            <w:tcW w:w="3404" w:type="dxa"/>
          </w:tcPr>
          <w:p w14:paraId="470B59AF" w14:textId="77777777" w:rsidR="00294612" w:rsidRDefault="00294612" w:rsidP="00DA231F">
            <w:pPr>
              <w:jc w:val="both"/>
            </w:pPr>
            <w:r>
              <w:t>Year</w:t>
            </w:r>
          </w:p>
        </w:tc>
        <w:tc>
          <w:tcPr>
            <w:tcW w:w="3405" w:type="dxa"/>
          </w:tcPr>
          <w:p w14:paraId="197C5E13" w14:textId="77777777" w:rsidR="00294612" w:rsidRDefault="00A75478" w:rsidP="00DA231F">
            <w:pPr>
              <w:jc w:val="both"/>
            </w:pPr>
            <w:r>
              <w:t xml:space="preserve">This field stores </w:t>
            </w:r>
            <w:r w:rsidR="00294612">
              <w:t>Car makes year</w:t>
            </w:r>
          </w:p>
        </w:tc>
        <w:tc>
          <w:tcPr>
            <w:tcW w:w="3405" w:type="dxa"/>
          </w:tcPr>
          <w:p w14:paraId="5331CE07" w14:textId="77777777" w:rsidR="00294612" w:rsidRDefault="00A75478" w:rsidP="00DA231F">
            <w:pPr>
              <w:jc w:val="both"/>
            </w:pPr>
            <w:r>
              <w:t>This is</w:t>
            </w:r>
            <w:r w:rsidR="00294612">
              <w:t xml:space="preserve"> </w:t>
            </w:r>
            <w:r>
              <w:t>needed</w:t>
            </w:r>
            <w:r w:rsidR="00294612">
              <w:t xml:space="preserve"> to know what year of car in the inventory.</w:t>
            </w:r>
          </w:p>
        </w:tc>
      </w:tr>
      <w:tr w:rsidR="00294612" w14:paraId="1BB1C549" w14:textId="77777777" w:rsidTr="00FA3024">
        <w:tc>
          <w:tcPr>
            <w:tcW w:w="3404" w:type="dxa"/>
          </w:tcPr>
          <w:p w14:paraId="4768D9B0" w14:textId="77777777" w:rsidR="00294612" w:rsidRDefault="00294612" w:rsidP="00DA231F">
            <w:pPr>
              <w:jc w:val="both"/>
            </w:pPr>
            <w:r>
              <w:t>VIN</w:t>
            </w:r>
          </w:p>
        </w:tc>
        <w:tc>
          <w:tcPr>
            <w:tcW w:w="3405" w:type="dxa"/>
          </w:tcPr>
          <w:p w14:paraId="1C741A51" w14:textId="77777777" w:rsidR="00294612" w:rsidRDefault="00294612" w:rsidP="00DA231F">
            <w:pPr>
              <w:jc w:val="both"/>
            </w:pPr>
            <w:r>
              <w:t>Vehicle Identification Number of the car.</w:t>
            </w:r>
          </w:p>
        </w:tc>
        <w:tc>
          <w:tcPr>
            <w:tcW w:w="3405" w:type="dxa"/>
          </w:tcPr>
          <w:p w14:paraId="2D22660D" w14:textId="77777777" w:rsidR="00294612" w:rsidRDefault="00294612" w:rsidP="00DA231F">
            <w:pPr>
              <w:jc w:val="both"/>
            </w:pPr>
            <w:r>
              <w:t xml:space="preserve">This is </w:t>
            </w:r>
            <w:r w:rsidR="00A75478">
              <w:t>needed</w:t>
            </w:r>
            <w:r>
              <w:t xml:space="preserve"> to </w:t>
            </w:r>
            <w:r w:rsidR="00A75478">
              <w:t xml:space="preserve">uniquely </w:t>
            </w:r>
            <w:r w:rsidR="006A279A">
              <w:t>identify car</w:t>
            </w:r>
            <w:r w:rsidR="00A75478">
              <w:t xml:space="preserve"> </w:t>
            </w:r>
          </w:p>
        </w:tc>
      </w:tr>
      <w:tr w:rsidR="004451FA" w14:paraId="3DCE1A25" w14:textId="77777777" w:rsidTr="00FA3024">
        <w:tc>
          <w:tcPr>
            <w:tcW w:w="3404" w:type="dxa"/>
          </w:tcPr>
          <w:p w14:paraId="4A729AA1" w14:textId="6C81711C" w:rsidR="004451FA" w:rsidRDefault="004451FA" w:rsidP="00DA231F">
            <w:pPr>
              <w:jc w:val="both"/>
            </w:pPr>
            <w:proofErr w:type="spellStart"/>
            <w:r>
              <w:t>VenderID</w:t>
            </w:r>
            <w:proofErr w:type="spellEnd"/>
          </w:p>
        </w:tc>
        <w:tc>
          <w:tcPr>
            <w:tcW w:w="3405" w:type="dxa"/>
          </w:tcPr>
          <w:p w14:paraId="29A2F505" w14:textId="5F16B8C3" w:rsidR="004451FA" w:rsidRDefault="004451FA" w:rsidP="00DA231F">
            <w:pPr>
              <w:jc w:val="both"/>
            </w:pPr>
            <w:r>
              <w:t>Stores the type of service getting from venders</w:t>
            </w:r>
          </w:p>
        </w:tc>
        <w:tc>
          <w:tcPr>
            <w:tcW w:w="3405" w:type="dxa"/>
          </w:tcPr>
          <w:p w14:paraId="6B9E952F" w14:textId="5946FD2F" w:rsidR="004451FA" w:rsidRDefault="004451FA" w:rsidP="00DA231F">
            <w:pPr>
              <w:jc w:val="both"/>
            </w:pPr>
            <w:r>
              <w:t xml:space="preserve">To track whether it is receiving used car, new </w:t>
            </w:r>
            <w:r w:rsidR="00BC1C89">
              <w:t>car,</w:t>
            </w:r>
            <w:r>
              <w:t xml:space="preserve"> and part for its inventory.</w:t>
            </w:r>
          </w:p>
        </w:tc>
      </w:tr>
      <w:tr w:rsidR="00190B14" w14:paraId="1E702E9A" w14:textId="77777777" w:rsidTr="00FA3024">
        <w:tc>
          <w:tcPr>
            <w:tcW w:w="3404" w:type="dxa"/>
          </w:tcPr>
          <w:p w14:paraId="66D7513A" w14:textId="4C9664AB" w:rsidR="00190B14" w:rsidRDefault="002370BD" w:rsidP="00DA231F">
            <w:pPr>
              <w:jc w:val="both"/>
            </w:pPr>
            <w:r>
              <w:t>Condition</w:t>
            </w:r>
          </w:p>
        </w:tc>
        <w:tc>
          <w:tcPr>
            <w:tcW w:w="3405" w:type="dxa"/>
          </w:tcPr>
          <w:p w14:paraId="6D54094A" w14:textId="19DA3457" w:rsidR="00190B14" w:rsidRDefault="0083692D" w:rsidP="00DA231F">
            <w:pPr>
              <w:jc w:val="both"/>
            </w:pPr>
            <w:r>
              <w:t>Condition</w:t>
            </w:r>
            <w:r w:rsidR="002370BD">
              <w:t xml:space="preserve"> of car </w:t>
            </w:r>
            <w:r>
              <w:t>re</w:t>
            </w:r>
            <w:r w:rsidR="006A6F8C">
              <w:t>ce</w:t>
            </w:r>
            <w:r>
              <w:t>ived</w:t>
            </w:r>
          </w:p>
        </w:tc>
        <w:tc>
          <w:tcPr>
            <w:tcW w:w="3405" w:type="dxa"/>
          </w:tcPr>
          <w:p w14:paraId="4BF55950" w14:textId="2940E5B6" w:rsidR="00190B14" w:rsidRDefault="002370BD" w:rsidP="00DA231F">
            <w:pPr>
              <w:jc w:val="both"/>
            </w:pPr>
            <w:r>
              <w:t xml:space="preserve">Track whether it is new or used </w:t>
            </w:r>
          </w:p>
        </w:tc>
      </w:tr>
      <w:tr w:rsidR="002370BD" w14:paraId="2E3685F5" w14:textId="77777777" w:rsidTr="00FA3024">
        <w:tc>
          <w:tcPr>
            <w:tcW w:w="3404" w:type="dxa"/>
          </w:tcPr>
          <w:p w14:paraId="3548EBEF" w14:textId="2510F40B" w:rsidR="002370BD" w:rsidRDefault="002370BD" w:rsidP="00DA231F">
            <w:pPr>
              <w:jc w:val="both"/>
            </w:pPr>
            <w:proofErr w:type="spellStart"/>
            <w:r>
              <w:t>Re</w:t>
            </w:r>
            <w:r w:rsidR="00692EED">
              <w:t>c</w:t>
            </w:r>
            <w:r>
              <w:t>eive</w:t>
            </w:r>
            <w:r w:rsidR="00692EED">
              <w:t>d</w:t>
            </w:r>
            <w:r>
              <w:t>Date</w:t>
            </w:r>
            <w:proofErr w:type="spellEnd"/>
          </w:p>
        </w:tc>
        <w:tc>
          <w:tcPr>
            <w:tcW w:w="3405" w:type="dxa"/>
          </w:tcPr>
          <w:p w14:paraId="49900265" w14:textId="406D4517" w:rsidR="002370BD" w:rsidRDefault="002370BD" w:rsidP="00DA231F">
            <w:pPr>
              <w:jc w:val="both"/>
            </w:pPr>
            <w:r>
              <w:t>Car received data</w:t>
            </w:r>
          </w:p>
        </w:tc>
        <w:tc>
          <w:tcPr>
            <w:tcW w:w="3405" w:type="dxa"/>
          </w:tcPr>
          <w:p w14:paraId="34B8BCFA" w14:textId="3EEA0F7F" w:rsidR="002370BD" w:rsidRDefault="002370BD" w:rsidP="00DA231F">
            <w:pPr>
              <w:jc w:val="both"/>
            </w:pPr>
            <w:r>
              <w:t>Track car re</w:t>
            </w:r>
            <w:r w:rsidR="00692EED">
              <w:t>c</w:t>
            </w:r>
            <w:r>
              <w:t>eived date</w:t>
            </w:r>
          </w:p>
        </w:tc>
      </w:tr>
    </w:tbl>
    <w:p w14:paraId="0DEA3CB7" w14:textId="745F2235" w:rsidR="00E10BFC" w:rsidRDefault="00E10BFC" w:rsidP="00DA231F">
      <w:pPr>
        <w:jc w:val="both"/>
      </w:pPr>
    </w:p>
    <w:p w14:paraId="00B043AB" w14:textId="15E52E13" w:rsidR="00BC1C89" w:rsidRDefault="00BC1C89" w:rsidP="00DA231F">
      <w:pPr>
        <w:jc w:val="both"/>
      </w:pPr>
      <w:r>
        <w:lastRenderedPageBreak/>
        <w:t>Getting cars/parts from vender use case:</w:t>
      </w:r>
    </w:p>
    <w:p w14:paraId="14255E2E" w14:textId="28101D29" w:rsidR="00E64F86" w:rsidRDefault="00E64F86" w:rsidP="00E64F86">
      <w:pPr>
        <w:pStyle w:val="ListParagraph"/>
        <w:numPr>
          <w:ilvl w:val="0"/>
          <w:numId w:val="22"/>
        </w:numPr>
        <w:jc w:val="both"/>
      </w:pPr>
      <w:r>
        <w:t>When company receives car from vender</w:t>
      </w:r>
      <w:r w:rsidR="00F85BFA">
        <w:t xml:space="preserve"> its database updated with new car </w:t>
      </w:r>
    </w:p>
    <w:p w14:paraId="0D3B6C50" w14:textId="7E930F36" w:rsidR="00F85BFA" w:rsidRDefault="00F85BFA" w:rsidP="00E64F86">
      <w:pPr>
        <w:pStyle w:val="ListParagraph"/>
        <w:numPr>
          <w:ilvl w:val="0"/>
          <w:numId w:val="22"/>
        </w:numPr>
        <w:jc w:val="both"/>
      </w:pPr>
      <w:r>
        <w:t xml:space="preserve">When company sell a </w:t>
      </w:r>
      <w:r w:rsidR="0063508E">
        <w:t>car,</w:t>
      </w:r>
      <w:r>
        <w:t xml:space="preserve"> its database updated with one less card in inventory.</w:t>
      </w:r>
    </w:p>
    <w:p w14:paraId="157B8B97" w14:textId="77777777" w:rsidR="0063508E" w:rsidRDefault="0063508E" w:rsidP="0063508E">
      <w:pPr>
        <w:pStyle w:val="ListParagraph"/>
        <w:jc w:val="both"/>
      </w:pPr>
    </w:p>
    <w:tbl>
      <w:tblPr>
        <w:tblStyle w:val="TableGrid"/>
        <w:tblW w:w="0" w:type="auto"/>
        <w:tblLook w:val="04A0" w:firstRow="1" w:lastRow="0" w:firstColumn="1" w:lastColumn="0" w:noHBand="0" w:noVBand="1"/>
      </w:tblPr>
      <w:tblGrid>
        <w:gridCol w:w="3404"/>
        <w:gridCol w:w="3405"/>
        <w:gridCol w:w="3405"/>
      </w:tblGrid>
      <w:tr w:rsidR="0062402A" w14:paraId="0D05BFC3" w14:textId="77777777" w:rsidTr="0062402A">
        <w:tc>
          <w:tcPr>
            <w:tcW w:w="3404" w:type="dxa"/>
          </w:tcPr>
          <w:p w14:paraId="095DAA8A" w14:textId="12C778DA" w:rsidR="0062402A" w:rsidRDefault="0062402A" w:rsidP="00DA231F">
            <w:pPr>
              <w:jc w:val="both"/>
            </w:pPr>
            <w:r>
              <w:t>Field</w:t>
            </w:r>
          </w:p>
        </w:tc>
        <w:tc>
          <w:tcPr>
            <w:tcW w:w="3405" w:type="dxa"/>
          </w:tcPr>
          <w:p w14:paraId="69643477" w14:textId="1B995E79" w:rsidR="0062402A" w:rsidRDefault="0062402A" w:rsidP="00DA231F">
            <w:pPr>
              <w:jc w:val="both"/>
            </w:pPr>
            <w:r>
              <w:t>What it stores</w:t>
            </w:r>
          </w:p>
        </w:tc>
        <w:tc>
          <w:tcPr>
            <w:tcW w:w="3405" w:type="dxa"/>
          </w:tcPr>
          <w:p w14:paraId="443DAC3F" w14:textId="444AA97D" w:rsidR="0062402A" w:rsidRDefault="0062402A" w:rsidP="00DA231F">
            <w:pPr>
              <w:jc w:val="both"/>
            </w:pPr>
            <w:r>
              <w:t>Why it is needed</w:t>
            </w:r>
          </w:p>
        </w:tc>
      </w:tr>
      <w:tr w:rsidR="0062402A" w14:paraId="50D2253B" w14:textId="77777777" w:rsidTr="0062402A">
        <w:tc>
          <w:tcPr>
            <w:tcW w:w="3404" w:type="dxa"/>
          </w:tcPr>
          <w:p w14:paraId="309A4B45" w14:textId="48135415" w:rsidR="000A14E0" w:rsidRDefault="000A14E0" w:rsidP="00DA231F">
            <w:pPr>
              <w:jc w:val="both"/>
            </w:pPr>
            <w:proofErr w:type="spellStart"/>
            <w:r>
              <w:t>VenderID</w:t>
            </w:r>
            <w:proofErr w:type="spellEnd"/>
          </w:p>
        </w:tc>
        <w:tc>
          <w:tcPr>
            <w:tcW w:w="3405" w:type="dxa"/>
          </w:tcPr>
          <w:p w14:paraId="2A466F15" w14:textId="4FD0A41B" w:rsidR="0062402A" w:rsidRDefault="007264B2" w:rsidP="00DA231F">
            <w:pPr>
              <w:jc w:val="both"/>
            </w:pPr>
            <w:r>
              <w:t>Vender Identification Number</w:t>
            </w:r>
          </w:p>
        </w:tc>
        <w:tc>
          <w:tcPr>
            <w:tcW w:w="3405" w:type="dxa"/>
          </w:tcPr>
          <w:p w14:paraId="6B204A60" w14:textId="521819D6" w:rsidR="0062402A" w:rsidRDefault="007264B2" w:rsidP="00DA231F">
            <w:pPr>
              <w:jc w:val="both"/>
            </w:pPr>
            <w:r>
              <w:t>Uniquely identify vender</w:t>
            </w:r>
          </w:p>
        </w:tc>
      </w:tr>
      <w:tr w:rsidR="0062402A" w14:paraId="47DCD49C" w14:textId="77777777" w:rsidTr="0062402A">
        <w:tc>
          <w:tcPr>
            <w:tcW w:w="3404" w:type="dxa"/>
          </w:tcPr>
          <w:p w14:paraId="28EB390D" w14:textId="68FCE4F2" w:rsidR="0062402A" w:rsidRDefault="000A14E0" w:rsidP="00DA231F">
            <w:pPr>
              <w:jc w:val="both"/>
            </w:pPr>
            <w:proofErr w:type="spellStart"/>
            <w:r>
              <w:t>VenderName</w:t>
            </w:r>
            <w:proofErr w:type="spellEnd"/>
          </w:p>
        </w:tc>
        <w:tc>
          <w:tcPr>
            <w:tcW w:w="3405" w:type="dxa"/>
          </w:tcPr>
          <w:p w14:paraId="62F881C9" w14:textId="09E1E404" w:rsidR="0062402A" w:rsidRDefault="007264B2" w:rsidP="00DA231F">
            <w:pPr>
              <w:jc w:val="both"/>
            </w:pPr>
            <w:r>
              <w:t xml:space="preserve">Vender name </w:t>
            </w:r>
          </w:p>
        </w:tc>
        <w:tc>
          <w:tcPr>
            <w:tcW w:w="3405" w:type="dxa"/>
          </w:tcPr>
          <w:p w14:paraId="7297E298" w14:textId="50042476" w:rsidR="0062402A" w:rsidRDefault="007264B2" w:rsidP="00DA231F">
            <w:pPr>
              <w:jc w:val="both"/>
            </w:pPr>
            <w:r>
              <w:t>To track Vender</w:t>
            </w:r>
          </w:p>
        </w:tc>
      </w:tr>
      <w:tr w:rsidR="0062402A" w14:paraId="4070AF97" w14:textId="77777777" w:rsidTr="0062402A">
        <w:tc>
          <w:tcPr>
            <w:tcW w:w="3404" w:type="dxa"/>
          </w:tcPr>
          <w:p w14:paraId="7DD53404" w14:textId="3A742974" w:rsidR="0062402A" w:rsidRDefault="000A14E0" w:rsidP="00DA231F">
            <w:pPr>
              <w:jc w:val="both"/>
            </w:pPr>
            <w:proofErr w:type="spellStart"/>
            <w:r>
              <w:t>VenderAddress</w:t>
            </w:r>
            <w:proofErr w:type="spellEnd"/>
          </w:p>
        </w:tc>
        <w:tc>
          <w:tcPr>
            <w:tcW w:w="3405" w:type="dxa"/>
          </w:tcPr>
          <w:p w14:paraId="77398B5D" w14:textId="133CFFE5" w:rsidR="0062402A" w:rsidRDefault="007264B2" w:rsidP="00DA231F">
            <w:pPr>
              <w:jc w:val="both"/>
            </w:pPr>
            <w:r>
              <w:t>Vender Address</w:t>
            </w:r>
          </w:p>
        </w:tc>
        <w:tc>
          <w:tcPr>
            <w:tcW w:w="3405" w:type="dxa"/>
          </w:tcPr>
          <w:p w14:paraId="75A4702F" w14:textId="4D0FB0BB" w:rsidR="0062402A" w:rsidRDefault="007264B2" w:rsidP="00DA231F">
            <w:pPr>
              <w:jc w:val="both"/>
            </w:pPr>
            <w:r>
              <w:t>To track the Vender address</w:t>
            </w:r>
          </w:p>
        </w:tc>
      </w:tr>
      <w:tr w:rsidR="0062402A" w14:paraId="455FD74D" w14:textId="77777777" w:rsidTr="0062402A">
        <w:tc>
          <w:tcPr>
            <w:tcW w:w="3404" w:type="dxa"/>
          </w:tcPr>
          <w:p w14:paraId="3E0CF8B7" w14:textId="1B2D2243" w:rsidR="0062402A" w:rsidRDefault="000A14E0" w:rsidP="00DA231F">
            <w:pPr>
              <w:jc w:val="both"/>
            </w:pPr>
            <w:proofErr w:type="spellStart"/>
            <w:r>
              <w:t>PhoneNumber</w:t>
            </w:r>
            <w:proofErr w:type="spellEnd"/>
          </w:p>
        </w:tc>
        <w:tc>
          <w:tcPr>
            <w:tcW w:w="3405" w:type="dxa"/>
          </w:tcPr>
          <w:p w14:paraId="12AE5B8D" w14:textId="4CEB4BC5" w:rsidR="0062402A" w:rsidRDefault="007264B2" w:rsidP="00DA231F">
            <w:pPr>
              <w:jc w:val="both"/>
            </w:pPr>
            <w:r>
              <w:t>Vender Phone number</w:t>
            </w:r>
          </w:p>
        </w:tc>
        <w:tc>
          <w:tcPr>
            <w:tcW w:w="3405" w:type="dxa"/>
          </w:tcPr>
          <w:p w14:paraId="45FAE63F" w14:textId="237494FA" w:rsidR="0062402A" w:rsidRDefault="007264B2" w:rsidP="00DA231F">
            <w:pPr>
              <w:jc w:val="both"/>
            </w:pPr>
            <w:r>
              <w:t>To track the vender phone</w:t>
            </w:r>
          </w:p>
        </w:tc>
      </w:tr>
      <w:tr w:rsidR="0062402A" w14:paraId="3A17188A" w14:textId="77777777" w:rsidTr="0062402A">
        <w:tc>
          <w:tcPr>
            <w:tcW w:w="3404" w:type="dxa"/>
          </w:tcPr>
          <w:p w14:paraId="08D38BB4" w14:textId="1A8D950E" w:rsidR="0062402A" w:rsidRDefault="007264B2" w:rsidP="00DA231F">
            <w:pPr>
              <w:jc w:val="both"/>
            </w:pPr>
            <w:proofErr w:type="spellStart"/>
            <w:r>
              <w:t>CarType</w:t>
            </w:r>
            <w:proofErr w:type="spellEnd"/>
          </w:p>
        </w:tc>
        <w:tc>
          <w:tcPr>
            <w:tcW w:w="3405" w:type="dxa"/>
          </w:tcPr>
          <w:p w14:paraId="36A32CFE" w14:textId="235704BE" w:rsidR="0062402A" w:rsidRDefault="007264B2" w:rsidP="00DA231F">
            <w:pPr>
              <w:jc w:val="both"/>
            </w:pPr>
            <w:r>
              <w:t>Type of car received in company</w:t>
            </w:r>
          </w:p>
        </w:tc>
        <w:tc>
          <w:tcPr>
            <w:tcW w:w="3405" w:type="dxa"/>
          </w:tcPr>
          <w:p w14:paraId="2D01D362" w14:textId="25954262" w:rsidR="0062402A" w:rsidRDefault="007264B2" w:rsidP="00DA231F">
            <w:pPr>
              <w:jc w:val="both"/>
            </w:pPr>
            <w:r>
              <w:t>To track whether it receives used or new car</w:t>
            </w:r>
          </w:p>
        </w:tc>
      </w:tr>
    </w:tbl>
    <w:p w14:paraId="2CF077F5" w14:textId="77777777" w:rsidR="006436A2" w:rsidRDefault="006436A2" w:rsidP="00DA231F">
      <w:pPr>
        <w:jc w:val="both"/>
      </w:pPr>
    </w:p>
    <w:p w14:paraId="12A33EE4" w14:textId="77777777" w:rsidR="00BC1C89" w:rsidRDefault="00BC1C89" w:rsidP="00DA231F">
      <w:pPr>
        <w:jc w:val="both"/>
      </w:pPr>
    </w:p>
    <w:p w14:paraId="6E27FEFC" w14:textId="77777777" w:rsidR="00982FD4" w:rsidRPr="00265081" w:rsidRDefault="00982FD4" w:rsidP="00DA231F">
      <w:pPr>
        <w:jc w:val="both"/>
        <w:rPr>
          <w:i/>
          <w:iCs/>
        </w:rPr>
      </w:pPr>
    </w:p>
    <w:p w14:paraId="0F6E06D5" w14:textId="77777777" w:rsidR="00D32152" w:rsidRDefault="00D32152" w:rsidP="00DA231F">
      <w:pPr>
        <w:jc w:val="both"/>
        <w:rPr>
          <w:i/>
          <w:iCs/>
        </w:rPr>
      </w:pPr>
    </w:p>
    <w:p w14:paraId="0B08C178" w14:textId="77777777" w:rsidR="00D32152" w:rsidRDefault="00D32152" w:rsidP="00DA231F">
      <w:pPr>
        <w:jc w:val="both"/>
        <w:rPr>
          <w:i/>
          <w:iCs/>
        </w:rPr>
      </w:pPr>
    </w:p>
    <w:p w14:paraId="69F2D2E3" w14:textId="77777777" w:rsidR="000A622D" w:rsidRPr="00265081" w:rsidRDefault="000A622D" w:rsidP="00DA231F">
      <w:pPr>
        <w:jc w:val="both"/>
        <w:rPr>
          <w:i/>
          <w:iCs/>
        </w:rPr>
      </w:pPr>
      <w:r w:rsidRPr="00265081">
        <w:rPr>
          <w:i/>
          <w:iCs/>
        </w:rPr>
        <w:t>Tracking sales</w:t>
      </w:r>
      <w:r w:rsidR="00EF2FB1">
        <w:rPr>
          <w:i/>
          <w:iCs/>
        </w:rPr>
        <w:t xml:space="preserve"> use case</w:t>
      </w:r>
    </w:p>
    <w:p w14:paraId="23913472" w14:textId="4BD36DA5" w:rsidR="0021425A" w:rsidRDefault="0021425A" w:rsidP="00DA231F">
      <w:pPr>
        <w:jc w:val="both"/>
      </w:pPr>
      <w:r>
        <w:t xml:space="preserve">Tracking sell is important for the company to know what kind of </w:t>
      </w:r>
      <w:r w:rsidR="007E285C">
        <w:t xml:space="preserve">car </w:t>
      </w:r>
      <w:r w:rsidR="00265081">
        <w:t xml:space="preserve">more frequently selling and which dealer </w:t>
      </w:r>
      <w:r w:rsidR="007E285C">
        <w:t xml:space="preserve">is doing best and </w:t>
      </w:r>
      <w:r w:rsidR="00ED232F">
        <w:t>which need</w:t>
      </w:r>
      <w:r w:rsidR="007E285C">
        <w:t xml:space="preserve"> </w:t>
      </w:r>
      <w:r w:rsidR="00521B37">
        <w:t>an</w:t>
      </w:r>
      <w:r w:rsidR="007E285C">
        <w:t xml:space="preserve"> improvement.</w:t>
      </w:r>
    </w:p>
    <w:p w14:paraId="0922357A" w14:textId="226392F0" w:rsidR="004A6F3A" w:rsidRDefault="003013FE" w:rsidP="003013FE">
      <w:pPr>
        <w:pStyle w:val="ListParagraph"/>
        <w:numPr>
          <w:ilvl w:val="0"/>
          <w:numId w:val="25"/>
        </w:numPr>
        <w:jc w:val="both"/>
      </w:pPr>
      <w:r>
        <w:t>Employee long in their account and check for car of customer choice in the system</w:t>
      </w:r>
    </w:p>
    <w:p w14:paraId="6108D495" w14:textId="2A0E7F7C" w:rsidR="003013FE" w:rsidRDefault="003013FE" w:rsidP="003013FE">
      <w:pPr>
        <w:pStyle w:val="ListParagraph"/>
        <w:numPr>
          <w:ilvl w:val="0"/>
          <w:numId w:val="25"/>
        </w:numPr>
        <w:jc w:val="both"/>
      </w:pPr>
      <w:r>
        <w:t>Employees sell the car to customers</w:t>
      </w:r>
    </w:p>
    <w:p w14:paraId="78CD05BF" w14:textId="7ADBFAC5" w:rsidR="003013FE" w:rsidRDefault="003013FE" w:rsidP="003013FE">
      <w:pPr>
        <w:pStyle w:val="ListParagraph"/>
        <w:numPr>
          <w:ilvl w:val="0"/>
          <w:numId w:val="25"/>
        </w:numPr>
        <w:jc w:val="both"/>
      </w:pPr>
      <w:r>
        <w:t>Selling one car does delete one entity instance from the car inventory.</w:t>
      </w:r>
    </w:p>
    <w:p w14:paraId="3B0791ED" w14:textId="2D5DAAE2" w:rsidR="003013FE" w:rsidRDefault="003013FE" w:rsidP="003013FE">
      <w:pPr>
        <w:ind w:left="360"/>
        <w:jc w:val="both"/>
      </w:pPr>
    </w:p>
    <w:p w14:paraId="64C3248A" w14:textId="77777777" w:rsidR="003013FE" w:rsidRDefault="003013FE" w:rsidP="003013FE">
      <w:pPr>
        <w:pStyle w:val="ListParagraph"/>
        <w:jc w:val="both"/>
      </w:pPr>
    </w:p>
    <w:p w14:paraId="1495B50F" w14:textId="77777777" w:rsidR="00521B37" w:rsidRDefault="00ED232F" w:rsidP="00DA231F">
      <w:pPr>
        <w:jc w:val="both"/>
      </w:pPr>
      <w:r>
        <w:t>Significant fields for this use case are</w:t>
      </w:r>
    </w:p>
    <w:p w14:paraId="4E4FCA67" w14:textId="77777777" w:rsidR="00ED232F" w:rsidRDefault="00ED232F" w:rsidP="00DA231F">
      <w:pPr>
        <w:jc w:val="both"/>
      </w:pPr>
    </w:p>
    <w:tbl>
      <w:tblPr>
        <w:tblStyle w:val="TableGrid"/>
        <w:tblW w:w="0" w:type="auto"/>
        <w:tblLook w:val="04A0" w:firstRow="1" w:lastRow="0" w:firstColumn="1" w:lastColumn="0" w:noHBand="0" w:noVBand="1"/>
      </w:tblPr>
      <w:tblGrid>
        <w:gridCol w:w="3404"/>
        <w:gridCol w:w="3405"/>
        <w:gridCol w:w="3405"/>
      </w:tblGrid>
      <w:tr w:rsidR="00ED232F" w14:paraId="1166F0E3" w14:textId="77777777" w:rsidTr="00ED232F">
        <w:tc>
          <w:tcPr>
            <w:tcW w:w="3404" w:type="dxa"/>
          </w:tcPr>
          <w:p w14:paraId="6614B5F8" w14:textId="77777777" w:rsidR="00ED232F" w:rsidRDefault="00314C60" w:rsidP="00DA231F">
            <w:pPr>
              <w:jc w:val="both"/>
            </w:pPr>
            <w:commentRangeStart w:id="3"/>
            <w:r>
              <w:t>Field</w:t>
            </w:r>
            <w:commentRangeEnd w:id="3"/>
            <w:r w:rsidR="00F16EEB">
              <w:rPr>
                <w:rStyle w:val="CommentReference"/>
              </w:rPr>
              <w:commentReference w:id="3"/>
            </w:r>
          </w:p>
        </w:tc>
        <w:tc>
          <w:tcPr>
            <w:tcW w:w="3405" w:type="dxa"/>
          </w:tcPr>
          <w:p w14:paraId="4395E228" w14:textId="77777777" w:rsidR="00ED232F" w:rsidRDefault="00314C60" w:rsidP="00DA231F">
            <w:pPr>
              <w:jc w:val="both"/>
            </w:pPr>
            <w:r>
              <w:t>What it stores</w:t>
            </w:r>
          </w:p>
        </w:tc>
        <w:tc>
          <w:tcPr>
            <w:tcW w:w="3405" w:type="dxa"/>
          </w:tcPr>
          <w:p w14:paraId="6811E40F" w14:textId="77777777" w:rsidR="00ED232F" w:rsidRDefault="00314C60" w:rsidP="00DA231F">
            <w:pPr>
              <w:jc w:val="both"/>
            </w:pPr>
            <w:r>
              <w:t>Why it’s needed</w:t>
            </w:r>
          </w:p>
        </w:tc>
      </w:tr>
      <w:tr w:rsidR="00ED232F" w14:paraId="3B3D2FD3" w14:textId="77777777" w:rsidTr="00ED232F">
        <w:tc>
          <w:tcPr>
            <w:tcW w:w="3404" w:type="dxa"/>
          </w:tcPr>
          <w:p w14:paraId="3533FB59" w14:textId="77777777" w:rsidR="00ED232F" w:rsidRDefault="00D44EE9" w:rsidP="00DA231F">
            <w:pPr>
              <w:jc w:val="both"/>
            </w:pPr>
            <w:r>
              <w:t>Date of sale</w:t>
            </w:r>
          </w:p>
        </w:tc>
        <w:tc>
          <w:tcPr>
            <w:tcW w:w="3405" w:type="dxa"/>
          </w:tcPr>
          <w:p w14:paraId="263E58BB" w14:textId="77777777" w:rsidR="00ED232F" w:rsidRDefault="00392FBD" w:rsidP="00DA231F">
            <w:pPr>
              <w:jc w:val="both"/>
            </w:pPr>
            <w:r>
              <w:t>The date of care sale</w:t>
            </w:r>
          </w:p>
        </w:tc>
        <w:tc>
          <w:tcPr>
            <w:tcW w:w="3405" w:type="dxa"/>
          </w:tcPr>
          <w:p w14:paraId="40DEB7C7" w14:textId="77777777" w:rsidR="00ED232F" w:rsidRDefault="00B00C93" w:rsidP="00DA231F">
            <w:pPr>
              <w:jc w:val="both"/>
            </w:pPr>
            <w:r>
              <w:t>Needed to track when car was sold for report analysis</w:t>
            </w:r>
          </w:p>
        </w:tc>
      </w:tr>
      <w:tr w:rsidR="00ED232F" w14:paraId="3E218642" w14:textId="77777777" w:rsidTr="00ED232F">
        <w:tc>
          <w:tcPr>
            <w:tcW w:w="3404" w:type="dxa"/>
          </w:tcPr>
          <w:p w14:paraId="35608606" w14:textId="77777777" w:rsidR="00ED232F" w:rsidRDefault="00D44EE9" w:rsidP="00DA231F">
            <w:pPr>
              <w:jc w:val="both"/>
            </w:pPr>
            <w:proofErr w:type="spellStart"/>
            <w:r>
              <w:t>Cu</w:t>
            </w:r>
            <w:r w:rsidR="00B00C93">
              <w:t>s</w:t>
            </w:r>
            <w:r>
              <w:t>tomer</w:t>
            </w:r>
            <w:r w:rsidR="00C363EA">
              <w:t>ID</w:t>
            </w:r>
            <w:proofErr w:type="spellEnd"/>
          </w:p>
        </w:tc>
        <w:tc>
          <w:tcPr>
            <w:tcW w:w="3405" w:type="dxa"/>
          </w:tcPr>
          <w:p w14:paraId="53025BE3" w14:textId="77777777" w:rsidR="00ED232F" w:rsidRDefault="000C7130" w:rsidP="00DA231F">
            <w:pPr>
              <w:jc w:val="both"/>
            </w:pPr>
            <w:r>
              <w:t>Customer</w:t>
            </w:r>
            <w:r w:rsidR="00392FBD">
              <w:t xml:space="preserve"> to whom car was sold</w:t>
            </w:r>
          </w:p>
        </w:tc>
        <w:tc>
          <w:tcPr>
            <w:tcW w:w="3405" w:type="dxa"/>
          </w:tcPr>
          <w:p w14:paraId="1C8BE6CA" w14:textId="77777777" w:rsidR="00ED232F" w:rsidRDefault="00B00C93" w:rsidP="00DA231F">
            <w:pPr>
              <w:jc w:val="both"/>
            </w:pPr>
            <w:r>
              <w:t>Need to track the customer to whom car was sold</w:t>
            </w:r>
          </w:p>
        </w:tc>
      </w:tr>
      <w:tr w:rsidR="00ED232F" w14:paraId="0B6F315C" w14:textId="77777777" w:rsidTr="00ED232F">
        <w:tc>
          <w:tcPr>
            <w:tcW w:w="3404" w:type="dxa"/>
          </w:tcPr>
          <w:p w14:paraId="272878A1" w14:textId="77777777" w:rsidR="00ED232F" w:rsidRDefault="00C363EA" w:rsidP="00DA231F">
            <w:pPr>
              <w:jc w:val="both"/>
            </w:pPr>
            <w:proofErr w:type="spellStart"/>
            <w:r>
              <w:t>Vehicle</w:t>
            </w:r>
            <w:r w:rsidR="00025BB7">
              <w:t>ID</w:t>
            </w:r>
            <w:proofErr w:type="spellEnd"/>
          </w:p>
        </w:tc>
        <w:tc>
          <w:tcPr>
            <w:tcW w:w="3405" w:type="dxa"/>
          </w:tcPr>
          <w:p w14:paraId="56A88C7B" w14:textId="77777777" w:rsidR="00ED232F" w:rsidRDefault="00D07476" w:rsidP="00DA231F">
            <w:pPr>
              <w:jc w:val="both"/>
            </w:pPr>
            <w:r>
              <w:t xml:space="preserve">Type of </w:t>
            </w:r>
            <w:r w:rsidR="000C7130">
              <w:t>vehicle</w:t>
            </w:r>
            <w:r>
              <w:t xml:space="preserve"> it sold</w:t>
            </w:r>
          </w:p>
        </w:tc>
        <w:tc>
          <w:tcPr>
            <w:tcW w:w="3405" w:type="dxa"/>
          </w:tcPr>
          <w:p w14:paraId="1B223C47" w14:textId="77777777" w:rsidR="00ED232F" w:rsidRDefault="00BC6469" w:rsidP="00DA231F">
            <w:pPr>
              <w:jc w:val="both"/>
            </w:pPr>
            <w:r>
              <w:t xml:space="preserve">This tracks </w:t>
            </w:r>
            <w:r w:rsidR="00630D68">
              <w:t>type of vehicle sold</w:t>
            </w:r>
          </w:p>
        </w:tc>
      </w:tr>
      <w:tr w:rsidR="00ED232F" w14:paraId="0E7F0668" w14:textId="77777777" w:rsidTr="00ED232F">
        <w:tc>
          <w:tcPr>
            <w:tcW w:w="3404" w:type="dxa"/>
          </w:tcPr>
          <w:p w14:paraId="43C5476D" w14:textId="77777777" w:rsidR="00ED232F" w:rsidRDefault="00025BB7" w:rsidP="00DA231F">
            <w:pPr>
              <w:jc w:val="both"/>
            </w:pPr>
            <w:proofErr w:type="spellStart"/>
            <w:r>
              <w:t>EmployeeID</w:t>
            </w:r>
            <w:proofErr w:type="spellEnd"/>
          </w:p>
        </w:tc>
        <w:tc>
          <w:tcPr>
            <w:tcW w:w="3405" w:type="dxa"/>
          </w:tcPr>
          <w:p w14:paraId="0251F280" w14:textId="77777777" w:rsidR="00ED232F" w:rsidRDefault="00D07476" w:rsidP="00DA231F">
            <w:pPr>
              <w:jc w:val="both"/>
            </w:pPr>
            <w:r>
              <w:t xml:space="preserve">Employee who </w:t>
            </w:r>
            <w:r w:rsidR="00FD1629">
              <w:t>involved</w:t>
            </w:r>
            <w:r>
              <w:t xml:space="preserve"> in selling </w:t>
            </w:r>
            <w:r w:rsidR="00FD1629">
              <w:t>car (</w:t>
            </w:r>
            <w:r>
              <w:t>Sale person)</w:t>
            </w:r>
          </w:p>
        </w:tc>
        <w:tc>
          <w:tcPr>
            <w:tcW w:w="3405" w:type="dxa"/>
          </w:tcPr>
          <w:p w14:paraId="1CD0BA12" w14:textId="77777777" w:rsidR="00ED232F" w:rsidRDefault="00630D68" w:rsidP="00DA231F">
            <w:pPr>
              <w:jc w:val="both"/>
            </w:pPr>
            <w:r>
              <w:t>This tracks Employee involved in trans</w:t>
            </w:r>
            <w:r w:rsidR="008A3ACC">
              <w:t>action of the car</w:t>
            </w:r>
          </w:p>
        </w:tc>
      </w:tr>
      <w:tr w:rsidR="00ED232F" w14:paraId="5B6C1B0F" w14:textId="77777777" w:rsidTr="00ED232F">
        <w:tc>
          <w:tcPr>
            <w:tcW w:w="3404" w:type="dxa"/>
          </w:tcPr>
          <w:p w14:paraId="3A25814C" w14:textId="2F5D2922" w:rsidR="00ED232F" w:rsidRDefault="00CF6636" w:rsidP="00DA231F">
            <w:pPr>
              <w:jc w:val="both"/>
            </w:pPr>
            <w:proofErr w:type="spellStart"/>
            <w:r>
              <w:t>paymentID</w:t>
            </w:r>
            <w:proofErr w:type="spellEnd"/>
          </w:p>
        </w:tc>
        <w:tc>
          <w:tcPr>
            <w:tcW w:w="3405" w:type="dxa"/>
          </w:tcPr>
          <w:p w14:paraId="4BDE1F51" w14:textId="491C0048" w:rsidR="00ED232F" w:rsidRDefault="00CB6026" w:rsidP="00DA231F">
            <w:pPr>
              <w:jc w:val="both"/>
            </w:pPr>
            <w:r>
              <w:t>Store Method of payment. And what is payment for</w:t>
            </w:r>
          </w:p>
        </w:tc>
        <w:tc>
          <w:tcPr>
            <w:tcW w:w="3405" w:type="dxa"/>
          </w:tcPr>
          <w:p w14:paraId="2364570C" w14:textId="77777777" w:rsidR="00ED232F" w:rsidRDefault="00300B4E" w:rsidP="00DA231F">
            <w:pPr>
              <w:jc w:val="both"/>
            </w:pPr>
            <w:r>
              <w:t>This field tracks the price at which vehicle was s</w:t>
            </w:r>
            <w:r w:rsidR="001475A9">
              <w:t>old.</w:t>
            </w:r>
            <w:r w:rsidR="00387724">
              <w:t xml:space="preserve"> It is needed for report generation.</w:t>
            </w:r>
          </w:p>
        </w:tc>
      </w:tr>
    </w:tbl>
    <w:p w14:paraId="5D56F506" w14:textId="77777777" w:rsidR="00ED232F" w:rsidRDefault="00ED232F" w:rsidP="00DA231F">
      <w:pPr>
        <w:jc w:val="both"/>
      </w:pPr>
    </w:p>
    <w:p w14:paraId="6C02DA91" w14:textId="77777777" w:rsidR="00265081" w:rsidRPr="005A06ED" w:rsidRDefault="00265081" w:rsidP="00DA231F">
      <w:pPr>
        <w:jc w:val="both"/>
        <w:rPr>
          <w:i/>
          <w:iCs/>
        </w:rPr>
      </w:pPr>
    </w:p>
    <w:p w14:paraId="4487E263" w14:textId="77777777" w:rsidR="00255FEB" w:rsidRPr="005A06ED" w:rsidRDefault="008D2F75" w:rsidP="00DA231F">
      <w:pPr>
        <w:jc w:val="both"/>
        <w:rPr>
          <w:i/>
          <w:iCs/>
        </w:rPr>
      </w:pPr>
      <w:r w:rsidRPr="005A06ED">
        <w:rPr>
          <w:i/>
          <w:iCs/>
        </w:rPr>
        <w:t>Employee management</w:t>
      </w:r>
      <w:r w:rsidR="00EF2FB1">
        <w:rPr>
          <w:i/>
          <w:iCs/>
        </w:rPr>
        <w:t xml:space="preserve"> use case</w:t>
      </w:r>
    </w:p>
    <w:p w14:paraId="647B3AA4" w14:textId="77777777" w:rsidR="00FE2D32" w:rsidRDefault="00B34E3A" w:rsidP="00DA231F">
      <w:pPr>
        <w:jc w:val="both"/>
      </w:pPr>
      <w:commentRangeStart w:id="4"/>
      <w:r>
        <w:t xml:space="preserve">This use case </w:t>
      </w:r>
      <w:r w:rsidR="00F76A0B">
        <w:t xml:space="preserve">required ability </w:t>
      </w:r>
      <w:r w:rsidR="0025270A">
        <w:t xml:space="preserve">of database </w:t>
      </w:r>
      <w:r w:rsidR="00F76A0B">
        <w:t>to store employee information</w:t>
      </w:r>
      <w:r w:rsidR="0025270A">
        <w:t>.</w:t>
      </w:r>
    </w:p>
    <w:p w14:paraId="672CBAEB" w14:textId="4F25E6D9" w:rsidR="00FE2D32" w:rsidRDefault="006D5F83" w:rsidP="00FE2D32">
      <w:pPr>
        <w:pStyle w:val="ListParagraph"/>
        <w:numPr>
          <w:ilvl w:val="0"/>
          <w:numId w:val="26"/>
        </w:numPr>
        <w:jc w:val="both"/>
      </w:pPr>
      <w:r>
        <w:t xml:space="preserve">When new employee is hire, their information are </w:t>
      </w:r>
      <w:r w:rsidR="00BC2B0D">
        <w:t>stores in the database.</w:t>
      </w:r>
    </w:p>
    <w:p w14:paraId="7C1600F9" w14:textId="7FABF948" w:rsidR="00FE2D32" w:rsidRDefault="00FE2D32" w:rsidP="00FE2D32">
      <w:pPr>
        <w:pStyle w:val="ListParagraph"/>
        <w:numPr>
          <w:ilvl w:val="0"/>
          <w:numId w:val="26"/>
        </w:numPr>
        <w:jc w:val="both"/>
      </w:pPr>
      <w:r>
        <w:t>When employee left the company, employee information needs to be deleted from database table.</w:t>
      </w:r>
    </w:p>
    <w:p w14:paraId="2C04D798" w14:textId="3BF2A83B" w:rsidR="00B34E3A" w:rsidRDefault="00BC2B0D" w:rsidP="00FE2D32">
      <w:pPr>
        <w:pStyle w:val="ListParagraph"/>
        <w:numPr>
          <w:ilvl w:val="0"/>
          <w:numId w:val="26"/>
        </w:numPr>
        <w:jc w:val="both"/>
      </w:pPr>
      <w:r w:rsidRPr="00BC2B0D">
        <w:t xml:space="preserve"> </w:t>
      </w:r>
      <w:r>
        <w:t>Significant field are given below</w:t>
      </w:r>
      <w:commentRangeEnd w:id="4"/>
      <w:r w:rsidR="00F16EEB">
        <w:rPr>
          <w:rStyle w:val="CommentReference"/>
        </w:rPr>
        <w:commentReference w:id="4"/>
      </w:r>
      <w:r>
        <w:t>.</w:t>
      </w:r>
    </w:p>
    <w:p w14:paraId="532DADB5" w14:textId="1A6DCD20" w:rsidR="00BB1BFB" w:rsidRDefault="00BB1BFB" w:rsidP="00DA231F">
      <w:pPr>
        <w:jc w:val="both"/>
      </w:pPr>
    </w:p>
    <w:p w14:paraId="01630C56" w14:textId="4FDCEC33" w:rsidR="00BB1BFB" w:rsidRDefault="00BB1BFB" w:rsidP="00DA231F">
      <w:pPr>
        <w:jc w:val="both"/>
      </w:pPr>
    </w:p>
    <w:p w14:paraId="695E39C4" w14:textId="77777777" w:rsidR="00BB1BFB" w:rsidRDefault="00BB1BFB" w:rsidP="00DA231F">
      <w:pPr>
        <w:jc w:val="both"/>
      </w:pPr>
    </w:p>
    <w:p w14:paraId="50CF9DB6" w14:textId="77777777" w:rsidR="00BC2B0D" w:rsidRDefault="00BC2B0D" w:rsidP="00DA231F">
      <w:pPr>
        <w:jc w:val="both"/>
      </w:pPr>
    </w:p>
    <w:tbl>
      <w:tblPr>
        <w:tblStyle w:val="TableGrid"/>
        <w:tblW w:w="0" w:type="auto"/>
        <w:tblLook w:val="04A0" w:firstRow="1" w:lastRow="0" w:firstColumn="1" w:lastColumn="0" w:noHBand="0" w:noVBand="1"/>
      </w:tblPr>
      <w:tblGrid>
        <w:gridCol w:w="3404"/>
        <w:gridCol w:w="3405"/>
        <w:gridCol w:w="3405"/>
      </w:tblGrid>
      <w:tr w:rsidR="00481D8B" w14:paraId="23822781" w14:textId="77777777" w:rsidTr="00481D8B">
        <w:tc>
          <w:tcPr>
            <w:tcW w:w="3404" w:type="dxa"/>
          </w:tcPr>
          <w:p w14:paraId="47E2317F" w14:textId="77777777" w:rsidR="00481D8B" w:rsidRDefault="00400E84" w:rsidP="00DA231F">
            <w:pPr>
              <w:jc w:val="both"/>
            </w:pPr>
            <w:commentRangeStart w:id="5"/>
            <w:r>
              <w:t>Field</w:t>
            </w:r>
            <w:commentRangeEnd w:id="5"/>
            <w:r w:rsidR="00F16EEB">
              <w:rPr>
                <w:rStyle w:val="CommentReference"/>
              </w:rPr>
              <w:commentReference w:id="5"/>
            </w:r>
          </w:p>
        </w:tc>
        <w:tc>
          <w:tcPr>
            <w:tcW w:w="3405" w:type="dxa"/>
          </w:tcPr>
          <w:p w14:paraId="4B91C1EF" w14:textId="77777777" w:rsidR="00481D8B" w:rsidRDefault="00400E84" w:rsidP="00DA231F">
            <w:pPr>
              <w:jc w:val="both"/>
            </w:pPr>
            <w:r>
              <w:t>What it stores</w:t>
            </w:r>
          </w:p>
        </w:tc>
        <w:tc>
          <w:tcPr>
            <w:tcW w:w="3405" w:type="dxa"/>
          </w:tcPr>
          <w:p w14:paraId="31C9BDC6" w14:textId="77777777" w:rsidR="00481D8B" w:rsidRDefault="00400E84" w:rsidP="00DA231F">
            <w:pPr>
              <w:jc w:val="both"/>
            </w:pPr>
            <w:r>
              <w:t>Why it’s Needed</w:t>
            </w:r>
          </w:p>
        </w:tc>
      </w:tr>
      <w:tr w:rsidR="00481D8B" w14:paraId="2E9C25BD" w14:textId="77777777" w:rsidTr="00481D8B">
        <w:tc>
          <w:tcPr>
            <w:tcW w:w="3404" w:type="dxa"/>
          </w:tcPr>
          <w:p w14:paraId="533239C8" w14:textId="77777777" w:rsidR="00F51491" w:rsidRDefault="00F51491" w:rsidP="00DA231F">
            <w:pPr>
              <w:jc w:val="both"/>
            </w:pPr>
            <w:proofErr w:type="spellStart"/>
            <w:r>
              <w:t>Employee</w:t>
            </w:r>
            <w:r w:rsidR="00267088">
              <w:t>I</w:t>
            </w:r>
            <w:r w:rsidR="00AB73F3">
              <w:t>D</w:t>
            </w:r>
            <w:proofErr w:type="spellEnd"/>
          </w:p>
        </w:tc>
        <w:tc>
          <w:tcPr>
            <w:tcW w:w="3405" w:type="dxa"/>
          </w:tcPr>
          <w:p w14:paraId="48DF9728" w14:textId="77777777" w:rsidR="00481D8B" w:rsidRDefault="00267088" w:rsidP="00DA231F">
            <w:pPr>
              <w:jc w:val="both"/>
            </w:pPr>
            <w:r>
              <w:t xml:space="preserve">It Stores the </w:t>
            </w:r>
            <w:r w:rsidR="00FE1C65">
              <w:t>Employee</w:t>
            </w:r>
            <w:r w:rsidR="00364A75">
              <w:t xml:space="preserve"> identification number</w:t>
            </w:r>
          </w:p>
        </w:tc>
        <w:tc>
          <w:tcPr>
            <w:tcW w:w="3405" w:type="dxa"/>
          </w:tcPr>
          <w:p w14:paraId="44B6A9C8" w14:textId="77777777" w:rsidR="00481D8B" w:rsidRDefault="00364A75" w:rsidP="00DA231F">
            <w:pPr>
              <w:jc w:val="both"/>
            </w:pPr>
            <w:r>
              <w:t>Needed to track the Employee</w:t>
            </w:r>
            <w:r w:rsidR="00FE73EB">
              <w:t xml:space="preserve"> uniquely identify the Employee</w:t>
            </w:r>
            <w:r w:rsidR="00D15553">
              <w:t>.</w:t>
            </w:r>
          </w:p>
        </w:tc>
      </w:tr>
      <w:tr w:rsidR="00481D8B" w14:paraId="7CAA53ED" w14:textId="77777777" w:rsidTr="00481D8B">
        <w:tc>
          <w:tcPr>
            <w:tcW w:w="3404" w:type="dxa"/>
          </w:tcPr>
          <w:p w14:paraId="37609376" w14:textId="77777777" w:rsidR="00481D8B" w:rsidRDefault="00F63E75" w:rsidP="00DA231F">
            <w:pPr>
              <w:jc w:val="both"/>
            </w:pPr>
            <w:r>
              <w:t>FirstName</w:t>
            </w:r>
          </w:p>
        </w:tc>
        <w:tc>
          <w:tcPr>
            <w:tcW w:w="3405" w:type="dxa"/>
          </w:tcPr>
          <w:p w14:paraId="0F05DA81" w14:textId="77777777" w:rsidR="00481D8B" w:rsidRDefault="00F63E75" w:rsidP="00DA231F">
            <w:pPr>
              <w:jc w:val="both"/>
            </w:pPr>
            <w:r>
              <w:t xml:space="preserve">This is First name of </w:t>
            </w:r>
            <w:r w:rsidR="001820D0">
              <w:t>Employee</w:t>
            </w:r>
          </w:p>
        </w:tc>
        <w:tc>
          <w:tcPr>
            <w:tcW w:w="3405" w:type="dxa"/>
          </w:tcPr>
          <w:p w14:paraId="6E9C4906" w14:textId="77777777" w:rsidR="00481D8B" w:rsidRDefault="005360E3" w:rsidP="00DA231F">
            <w:pPr>
              <w:jc w:val="both"/>
            </w:pPr>
            <w:r>
              <w:t xml:space="preserve">Need to </w:t>
            </w:r>
            <w:r w:rsidR="00136370">
              <w:t xml:space="preserve">display </w:t>
            </w:r>
            <w:r w:rsidR="00435E90">
              <w:t xml:space="preserve">Employee </w:t>
            </w:r>
            <w:r w:rsidR="00834D02">
              <w:t>who is involved in dealing with customer</w:t>
            </w:r>
          </w:p>
        </w:tc>
      </w:tr>
      <w:tr w:rsidR="00834D02" w14:paraId="20221F82" w14:textId="77777777" w:rsidTr="00481D8B">
        <w:tc>
          <w:tcPr>
            <w:tcW w:w="3404" w:type="dxa"/>
          </w:tcPr>
          <w:p w14:paraId="2D62A8E7" w14:textId="77777777" w:rsidR="00834D02" w:rsidRDefault="00834D02" w:rsidP="00DA231F">
            <w:pPr>
              <w:jc w:val="both"/>
            </w:pPr>
            <w:proofErr w:type="spellStart"/>
            <w:r>
              <w:t>LastName</w:t>
            </w:r>
            <w:proofErr w:type="spellEnd"/>
          </w:p>
        </w:tc>
        <w:tc>
          <w:tcPr>
            <w:tcW w:w="3405" w:type="dxa"/>
          </w:tcPr>
          <w:p w14:paraId="3CF67EDC" w14:textId="77777777" w:rsidR="00834D02" w:rsidRDefault="00834D02" w:rsidP="00DA231F">
            <w:pPr>
              <w:jc w:val="both"/>
            </w:pPr>
            <w:r>
              <w:t>This is last name of Employee</w:t>
            </w:r>
          </w:p>
        </w:tc>
        <w:tc>
          <w:tcPr>
            <w:tcW w:w="3405" w:type="dxa"/>
          </w:tcPr>
          <w:p w14:paraId="576D88B3" w14:textId="77777777" w:rsidR="00834D02" w:rsidRDefault="00834D02" w:rsidP="00DA231F">
            <w:pPr>
              <w:jc w:val="both"/>
            </w:pPr>
            <w:r>
              <w:t>Need to display Employee who is involved in dealing with customer</w:t>
            </w:r>
          </w:p>
        </w:tc>
      </w:tr>
      <w:tr w:rsidR="00834D02" w14:paraId="0BCAAB56" w14:textId="77777777" w:rsidTr="00481D8B">
        <w:tc>
          <w:tcPr>
            <w:tcW w:w="3404" w:type="dxa"/>
          </w:tcPr>
          <w:p w14:paraId="59D96B3E" w14:textId="77777777" w:rsidR="00834D02" w:rsidRDefault="00834D02" w:rsidP="00DA231F">
            <w:pPr>
              <w:jc w:val="both"/>
            </w:pPr>
            <w:r>
              <w:t>Salary</w:t>
            </w:r>
          </w:p>
        </w:tc>
        <w:tc>
          <w:tcPr>
            <w:tcW w:w="3405" w:type="dxa"/>
          </w:tcPr>
          <w:p w14:paraId="04F407DD" w14:textId="77777777" w:rsidR="00834D02" w:rsidRDefault="00834D02" w:rsidP="00DA231F">
            <w:pPr>
              <w:jc w:val="both"/>
            </w:pPr>
            <w:r>
              <w:t>This is salary of employee</w:t>
            </w:r>
          </w:p>
        </w:tc>
        <w:tc>
          <w:tcPr>
            <w:tcW w:w="3405" w:type="dxa"/>
          </w:tcPr>
          <w:p w14:paraId="20DE50B3" w14:textId="77777777" w:rsidR="00834D02" w:rsidRDefault="00834D02" w:rsidP="00DA231F">
            <w:pPr>
              <w:jc w:val="both"/>
            </w:pPr>
            <w:r>
              <w:t>This field tracks the salary of the employee. This is needed to determine total cost of the company.</w:t>
            </w:r>
          </w:p>
        </w:tc>
      </w:tr>
      <w:tr w:rsidR="007533D0" w14:paraId="5B1C0C00" w14:textId="77777777" w:rsidTr="00481D8B">
        <w:tc>
          <w:tcPr>
            <w:tcW w:w="3404" w:type="dxa"/>
          </w:tcPr>
          <w:p w14:paraId="2C337A9E" w14:textId="380CFAAF" w:rsidR="007533D0" w:rsidRDefault="007533D0" w:rsidP="00DA231F">
            <w:pPr>
              <w:jc w:val="both"/>
            </w:pPr>
            <w:r>
              <w:t>Position</w:t>
            </w:r>
          </w:p>
        </w:tc>
        <w:tc>
          <w:tcPr>
            <w:tcW w:w="3405" w:type="dxa"/>
          </w:tcPr>
          <w:p w14:paraId="4DF3D9C3" w14:textId="6DC72C70" w:rsidR="007533D0" w:rsidRDefault="007533D0" w:rsidP="00DA231F">
            <w:pPr>
              <w:jc w:val="both"/>
            </w:pPr>
            <w:r>
              <w:t>This position of employee</w:t>
            </w:r>
          </w:p>
        </w:tc>
        <w:tc>
          <w:tcPr>
            <w:tcW w:w="3405" w:type="dxa"/>
          </w:tcPr>
          <w:p w14:paraId="1EF5E9EE" w14:textId="0AFF7F1E" w:rsidR="007533D0" w:rsidRDefault="007533D0" w:rsidP="00DA231F">
            <w:pPr>
              <w:jc w:val="both"/>
            </w:pPr>
            <w:r>
              <w:t>Needed for cost analysis</w:t>
            </w:r>
          </w:p>
        </w:tc>
      </w:tr>
      <w:tr w:rsidR="007533D0" w14:paraId="5A8D36F0" w14:textId="77777777" w:rsidTr="00481D8B">
        <w:tc>
          <w:tcPr>
            <w:tcW w:w="3404" w:type="dxa"/>
          </w:tcPr>
          <w:p w14:paraId="3F671049" w14:textId="477A4099" w:rsidR="007533D0" w:rsidRDefault="007533D0" w:rsidP="00DA231F">
            <w:pPr>
              <w:jc w:val="both"/>
            </w:pPr>
            <w:r>
              <w:t>DOB</w:t>
            </w:r>
          </w:p>
        </w:tc>
        <w:tc>
          <w:tcPr>
            <w:tcW w:w="3405" w:type="dxa"/>
          </w:tcPr>
          <w:p w14:paraId="6FE88CDE" w14:textId="079A0099" w:rsidR="007533D0" w:rsidRDefault="007533D0" w:rsidP="00DA231F">
            <w:pPr>
              <w:jc w:val="both"/>
            </w:pPr>
            <w:r>
              <w:t xml:space="preserve"> date of birth of employee</w:t>
            </w:r>
          </w:p>
        </w:tc>
        <w:tc>
          <w:tcPr>
            <w:tcW w:w="3405" w:type="dxa"/>
          </w:tcPr>
          <w:p w14:paraId="4771245F" w14:textId="3822B5F4" w:rsidR="007533D0" w:rsidRDefault="007533D0" w:rsidP="00DA231F">
            <w:pPr>
              <w:jc w:val="both"/>
            </w:pPr>
            <w:r>
              <w:t>Needed to identify employee, also to know how long employee being employed in current company</w:t>
            </w:r>
          </w:p>
        </w:tc>
      </w:tr>
      <w:tr w:rsidR="007533D0" w14:paraId="3780BF64" w14:textId="77777777" w:rsidTr="00481D8B">
        <w:tc>
          <w:tcPr>
            <w:tcW w:w="3404" w:type="dxa"/>
          </w:tcPr>
          <w:p w14:paraId="1B6E4E0A" w14:textId="21E34857" w:rsidR="007533D0" w:rsidRDefault="007533D0" w:rsidP="00DA231F">
            <w:pPr>
              <w:jc w:val="both"/>
            </w:pPr>
            <w:r>
              <w:t>Address</w:t>
            </w:r>
          </w:p>
        </w:tc>
        <w:tc>
          <w:tcPr>
            <w:tcW w:w="3405" w:type="dxa"/>
          </w:tcPr>
          <w:p w14:paraId="71B4947F" w14:textId="153D9573" w:rsidR="007533D0" w:rsidRDefault="007533D0" w:rsidP="00DA231F">
            <w:pPr>
              <w:jc w:val="both"/>
            </w:pPr>
            <w:r>
              <w:t>Address of employee</w:t>
            </w:r>
          </w:p>
        </w:tc>
        <w:tc>
          <w:tcPr>
            <w:tcW w:w="3405" w:type="dxa"/>
          </w:tcPr>
          <w:p w14:paraId="37B1B530" w14:textId="0073BA62" w:rsidR="007533D0" w:rsidRDefault="007533D0" w:rsidP="00DA231F">
            <w:pPr>
              <w:jc w:val="both"/>
            </w:pPr>
            <w:r>
              <w:t xml:space="preserve">To identify employee, another means of </w:t>
            </w:r>
            <w:proofErr w:type="spellStart"/>
            <w:r>
              <w:t>cummumication</w:t>
            </w:r>
            <w:proofErr w:type="spellEnd"/>
            <w:r>
              <w:t xml:space="preserve"> via mail.</w:t>
            </w:r>
          </w:p>
        </w:tc>
      </w:tr>
    </w:tbl>
    <w:p w14:paraId="791BC094" w14:textId="77777777" w:rsidR="00387724" w:rsidRPr="00824F49" w:rsidRDefault="00387724" w:rsidP="00DA231F">
      <w:pPr>
        <w:jc w:val="both"/>
        <w:rPr>
          <w:i/>
          <w:iCs/>
        </w:rPr>
      </w:pPr>
    </w:p>
    <w:p w14:paraId="38B7F2C4" w14:textId="6137AD90" w:rsidR="00B15AB7" w:rsidRDefault="00B15AB7" w:rsidP="00DA231F">
      <w:pPr>
        <w:jc w:val="both"/>
        <w:rPr>
          <w:i/>
          <w:iCs/>
        </w:rPr>
      </w:pPr>
      <w:r w:rsidRPr="00824F49">
        <w:rPr>
          <w:i/>
          <w:iCs/>
        </w:rPr>
        <w:t xml:space="preserve">Customer </w:t>
      </w:r>
      <w:r w:rsidR="005F5C43" w:rsidRPr="00824F49">
        <w:rPr>
          <w:i/>
          <w:iCs/>
        </w:rPr>
        <w:t>Tracking use case:</w:t>
      </w:r>
    </w:p>
    <w:p w14:paraId="300A461B" w14:textId="153036A7" w:rsidR="00FE2D32" w:rsidRPr="00824F49" w:rsidRDefault="00FE2D32" w:rsidP="00DA231F">
      <w:pPr>
        <w:jc w:val="both"/>
        <w:rPr>
          <w:i/>
          <w:iCs/>
        </w:rPr>
      </w:pPr>
      <w:r w:rsidRPr="005966FA">
        <w:rPr>
          <w:rFonts w:ascii="Calibri" w:hAnsi="Calibri" w:cs="Calibri"/>
          <w:color w:val="374151"/>
          <w:shd w:val="clear" w:color="auto" w:fill="F7F7F8"/>
        </w:rPr>
        <w:t>This use case would require the ability to store customer information, track customer interactions, and provide customer service</w:t>
      </w:r>
      <w:r>
        <w:rPr>
          <w:rFonts w:ascii="Calibri" w:hAnsi="Calibri" w:cs="Calibri"/>
          <w:color w:val="374151"/>
          <w:shd w:val="clear" w:color="auto" w:fill="F7F7F8"/>
        </w:rPr>
        <w:t>.</w:t>
      </w:r>
    </w:p>
    <w:p w14:paraId="285A048B" w14:textId="6350FCAC" w:rsidR="00FE2D32" w:rsidRDefault="001C6756" w:rsidP="00DA231F">
      <w:pPr>
        <w:jc w:val="both"/>
        <w:rPr>
          <w:rFonts w:ascii="Calibri" w:hAnsi="Calibri" w:cs="Calibri"/>
          <w:color w:val="374151"/>
          <w:shd w:val="clear" w:color="auto" w:fill="F7F7F8"/>
        </w:rPr>
      </w:pPr>
      <w:commentRangeStart w:id="6"/>
      <w:r w:rsidRPr="005966FA">
        <w:rPr>
          <w:rFonts w:ascii="Calibri" w:hAnsi="Calibri" w:cs="Calibri"/>
          <w:color w:val="374151"/>
          <w:shd w:val="clear" w:color="auto" w:fill="F7F7F8"/>
        </w:rPr>
        <w:t>Managing the relationship with the customers</w:t>
      </w:r>
      <w:r w:rsidR="00FE2D32">
        <w:rPr>
          <w:rFonts w:ascii="Calibri" w:hAnsi="Calibri" w:cs="Calibri"/>
          <w:color w:val="374151"/>
          <w:shd w:val="clear" w:color="auto" w:fill="F7F7F8"/>
        </w:rPr>
        <w:t xml:space="preserve"> in volved in this use case </w:t>
      </w:r>
    </w:p>
    <w:p w14:paraId="0CBD29BB" w14:textId="77777777" w:rsidR="00FE2D32" w:rsidRDefault="00FE2D32" w:rsidP="00DA231F">
      <w:pPr>
        <w:jc w:val="both"/>
        <w:rPr>
          <w:rFonts w:ascii="Calibri" w:hAnsi="Calibri" w:cs="Calibri"/>
          <w:color w:val="374151"/>
          <w:shd w:val="clear" w:color="auto" w:fill="F7F7F8"/>
        </w:rPr>
      </w:pPr>
      <w:r>
        <w:rPr>
          <w:rFonts w:ascii="Calibri" w:hAnsi="Calibri" w:cs="Calibri"/>
          <w:color w:val="374151"/>
          <w:shd w:val="clear" w:color="auto" w:fill="F7F7F8"/>
        </w:rPr>
        <w:t>1.</w:t>
      </w:r>
      <w:r w:rsidR="001C6756" w:rsidRPr="005966FA">
        <w:rPr>
          <w:rFonts w:ascii="Calibri" w:hAnsi="Calibri" w:cs="Calibri"/>
          <w:color w:val="374151"/>
          <w:shd w:val="clear" w:color="auto" w:fill="F7F7F8"/>
        </w:rPr>
        <w:t>storing customer information</w:t>
      </w:r>
    </w:p>
    <w:p w14:paraId="7E468984" w14:textId="6596ECE1" w:rsidR="00FE2D32" w:rsidRDefault="00FE2D32" w:rsidP="00DA231F">
      <w:pPr>
        <w:jc w:val="both"/>
        <w:rPr>
          <w:rFonts w:ascii="Calibri" w:hAnsi="Calibri" w:cs="Calibri"/>
          <w:color w:val="374151"/>
          <w:shd w:val="clear" w:color="auto" w:fill="F7F7F8"/>
        </w:rPr>
      </w:pPr>
      <w:r>
        <w:rPr>
          <w:rFonts w:ascii="Calibri" w:hAnsi="Calibri" w:cs="Calibri"/>
          <w:color w:val="374151"/>
          <w:shd w:val="clear" w:color="auto" w:fill="F7F7F8"/>
        </w:rPr>
        <w:t>2.</w:t>
      </w:r>
      <w:r w:rsidR="001C6756" w:rsidRPr="005966FA">
        <w:rPr>
          <w:rFonts w:ascii="Calibri" w:hAnsi="Calibri" w:cs="Calibri"/>
          <w:color w:val="374151"/>
          <w:shd w:val="clear" w:color="auto" w:fill="F7F7F8"/>
        </w:rPr>
        <w:t xml:space="preserve">tracking customer interactions and purchase </w:t>
      </w:r>
      <w:r w:rsidRPr="005966FA">
        <w:rPr>
          <w:rFonts w:ascii="Calibri" w:hAnsi="Calibri" w:cs="Calibri"/>
          <w:color w:val="374151"/>
          <w:shd w:val="clear" w:color="auto" w:fill="F7F7F8"/>
        </w:rPr>
        <w:t>history and</w:t>
      </w:r>
      <w:r w:rsidR="001C6756" w:rsidRPr="005966FA">
        <w:rPr>
          <w:rFonts w:ascii="Calibri" w:hAnsi="Calibri" w:cs="Calibri"/>
          <w:color w:val="374151"/>
          <w:shd w:val="clear" w:color="auto" w:fill="F7F7F8"/>
        </w:rPr>
        <w:t xml:space="preserve"> providing customer service. </w:t>
      </w:r>
    </w:p>
    <w:p w14:paraId="1834ADCF" w14:textId="77777777" w:rsidR="00FE2D32" w:rsidRDefault="00FE2D32" w:rsidP="00DA231F">
      <w:pPr>
        <w:jc w:val="both"/>
        <w:rPr>
          <w:rFonts w:ascii="Calibri" w:hAnsi="Calibri" w:cs="Calibri"/>
          <w:color w:val="374151"/>
          <w:shd w:val="clear" w:color="auto" w:fill="F7F7F8"/>
        </w:rPr>
      </w:pPr>
      <w:r>
        <w:rPr>
          <w:rFonts w:ascii="Calibri" w:hAnsi="Calibri" w:cs="Calibri"/>
          <w:color w:val="374151"/>
          <w:shd w:val="clear" w:color="auto" w:fill="F7F7F8"/>
        </w:rPr>
        <w:t>3.</w:t>
      </w:r>
      <w:r w:rsidR="00DA231F">
        <w:rPr>
          <w:rFonts w:ascii="Calibri" w:hAnsi="Calibri" w:cs="Calibri"/>
          <w:color w:val="374151"/>
          <w:shd w:val="clear" w:color="auto" w:fill="F7F7F8"/>
        </w:rPr>
        <w:t>Whenever</w:t>
      </w:r>
      <w:r w:rsidR="00D530BA">
        <w:rPr>
          <w:rFonts w:ascii="Calibri" w:hAnsi="Calibri" w:cs="Calibri"/>
          <w:color w:val="374151"/>
          <w:shd w:val="clear" w:color="auto" w:fill="F7F7F8"/>
        </w:rPr>
        <w:t xml:space="preserve"> customer</w:t>
      </w:r>
      <w:r w:rsidR="00C92E04">
        <w:rPr>
          <w:rFonts w:ascii="Calibri" w:hAnsi="Calibri" w:cs="Calibri"/>
          <w:color w:val="374151"/>
          <w:shd w:val="clear" w:color="auto" w:fill="F7F7F8"/>
        </w:rPr>
        <w:t xml:space="preserve"> come in to buy car, </w:t>
      </w:r>
      <w:r w:rsidR="00A933F0">
        <w:rPr>
          <w:rFonts w:ascii="Calibri" w:hAnsi="Calibri" w:cs="Calibri"/>
          <w:color w:val="374151"/>
          <w:shd w:val="clear" w:color="auto" w:fill="F7F7F8"/>
        </w:rPr>
        <w:t xml:space="preserve">Salesman check whether </w:t>
      </w:r>
      <w:r w:rsidR="009C5A53">
        <w:rPr>
          <w:rFonts w:ascii="Calibri" w:hAnsi="Calibri" w:cs="Calibri"/>
          <w:color w:val="374151"/>
          <w:shd w:val="clear" w:color="auto" w:fill="F7F7F8"/>
        </w:rPr>
        <w:t>customer</w:t>
      </w:r>
      <w:r w:rsidR="00A933F0">
        <w:rPr>
          <w:rFonts w:ascii="Calibri" w:hAnsi="Calibri" w:cs="Calibri"/>
          <w:color w:val="374151"/>
          <w:shd w:val="clear" w:color="auto" w:fill="F7F7F8"/>
        </w:rPr>
        <w:t xml:space="preserve"> is new to </w:t>
      </w:r>
      <w:r w:rsidR="009C5A53">
        <w:rPr>
          <w:rFonts w:ascii="Calibri" w:hAnsi="Calibri" w:cs="Calibri"/>
          <w:color w:val="374151"/>
          <w:shd w:val="clear" w:color="auto" w:fill="F7F7F8"/>
        </w:rPr>
        <w:t>dealerships</w:t>
      </w:r>
      <w:r w:rsidR="00A933F0">
        <w:rPr>
          <w:rFonts w:ascii="Calibri" w:hAnsi="Calibri" w:cs="Calibri"/>
          <w:color w:val="374151"/>
          <w:shd w:val="clear" w:color="auto" w:fill="F7F7F8"/>
        </w:rPr>
        <w:t xml:space="preserve">, </w:t>
      </w:r>
    </w:p>
    <w:p w14:paraId="03E90C91" w14:textId="6A0A6554" w:rsidR="001C6756" w:rsidRDefault="00FE2D32" w:rsidP="00DA231F">
      <w:pPr>
        <w:jc w:val="both"/>
        <w:rPr>
          <w:rFonts w:ascii="Calibri" w:hAnsi="Calibri" w:cs="Calibri"/>
          <w:color w:val="374151"/>
          <w:shd w:val="clear" w:color="auto" w:fill="F7F7F8"/>
        </w:rPr>
      </w:pPr>
      <w:r>
        <w:rPr>
          <w:rFonts w:ascii="Calibri" w:hAnsi="Calibri" w:cs="Calibri"/>
          <w:color w:val="374151"/>
          <w:shd w:val="clear" w:color="auto" w:fill="F7F7F8"/>
        </w:rPr>
        <w:t>4.employee</w:t>
      </w:r>
      <w:r w:rsidR="009C5A53">
        <w:rPr>
          <w:rFonts w:ascii="Calibri" w:hAnsi="Calibri" w:cs="Calibri"/>
          <w:color w:val="374151"/>
          <w:shd w:val="clear" w:color="auto" w:fill="F7F7F8"/>
        </w:rPr>
        <w:t xml:space="preserve"> ver</w:t>
      </w:r>
      <w:r w:rsidR="00323945">
        <w:rPr>
          <w:rFonts w:ascii="Calibri" w:hAnsi="Calibri" w:cs="Calibri"/>
          <w:color w:val="374151"/>
          <w:shd w:val="clear" w:color="auto" w:fill="F7F7F8"/>
        </w:rPr>
        <w:t>i</w:t>
      </w:r>
      <w:r w:rsidR="009C5A53">
        <w:rPr>
          <w:rFonts w:ascii="Calibri" w:hAnsi="Calibri" w:cs="Calibri"/>
          <w:color w:val="374151"/>
          <w:shd w:val="clear" w:color="auto" w:fill="F7F7F8"/>
        </w:rPr>
        <w:t>fy the customer information</w:t>
      </w:r>
      <w:r>
        <w:rPr>
          <w:rFonts w:ascii="Calibri" w:hAnsi="Calibri" w:cs="Calibri"/>
          <w:color w:val="374151"/>
          <w:shd w:val="clear" w:color="auto" w:fill="F7F7F8"/>
        </w:rPr>
        <w:t>,</w:t>
      </w:r>
      <w:r w:rsidR="009C5A53">
        <w:rPr>
          <w:rFonts w:ascii="Calibri" w:hAnsi="Calibri" w:cs="Calibri"/>
          <w:color w:val="374151"/>
          <w:shd w:val="clear" w:color="auto" w:fill="F7F7F8"/>
        </w:rPr>
        <w:t xml:space="preserve"> </w:t>
      </w:r>
      <w:r w:rsidR="00323945">
        <w:rPr>
          <w:rFonts w:ascii="Calibri" w:hAnsi="Calibri" w:cs="Calibri"/>
          <w:color w:val="374151"/>
          <w:shd w:val="clear" w:color="auto" w:fill="F7F7F8"/>
        </w:rPr>
        <w:t xml:space="preserve">if </w:t>
      </w:r>
      <w:r w:rsidR="00D35D42">
        <w:rPr>
          <w:rFonts w:ascii="Calibri" w:hAnsi="Calibri" w:cs="Calibri"/>
          <w:color w:val="374151"/>
          <w:shd w:val="clear" w:color="auto" w:fill="F7F7F8"/>
        </w:rPr>
        <w:t>customer</w:t>
      </w:r>
      <w:r w:rsidR="00323945">
        <w:rPr>
          <w:rFonts w:ascii="Calibri" w:hAnsi="Calibri" w:cs="Calibri"/>
          <w:color w:val="374151"/>
          <w:shd w:val="clear" w:color="auto" w:fill="F7F7F8"/>
        </w:rPr>
        <w:t xml:space="preserve"> is new, </w:t>
      </w:r>
      <w:r w:rsidR="00D35D42">
        <w:rPr>
          <w:rFonts w:ascii="Calibri" w:hAnsi="Calibri" w:cs="Calibri"/>
          <w:color w:val="374151"/>
          <w:shd w:val="clear" w:color="auto" w:fill="F7F7F8"/>
        </w:rPr>
        <w:t>new record will be added to database.</w:t>
      </w:r>
      <w:r w:rsidR="00D50C31">
        <w:rPr>
          <w:rFonts w:ascii="Calibri" w:hAnsi="Calibri" w:cs="Calibri"/>
          <w:color w:val="374151"/>
          <w:shd w:val="clear" w:color="auto" w:fill="F7F7F8"/>
        </w:rPr>
        <w:t xml:space="preserve"> Significant fields are given below.</w:t>
      </w:r>
      <w:commentRangeEnd w:id="6"/>
      <w:r w:rsidR="00F16EEB">
        <w:rPr>
          <w:rStyle w:val="CommentReference"/>
        </w:rPr>
        <w:commentReference w:id="6"/>
      </w:r>
    </w:p>
    <w:p w14:paraId="1E93D578" w14:textId="77777777" w:rsidR="00FF6A83" w:rsidRDefault="00FF6A83" w:rsidP="00DA231F">
      <w:pPr>
        <w:jc w:val="both"/>
        <w:rPr>
          <w:rFonts w:ascii="Calibri" w:hAnsi="Calibri" w:cs="Calibri"/>
          <w:color w:val="374151"/>
          <w:shd w:val="clear" w:color="auto" w:fill="F7F7F8"/>
        </w:rPr>
      </w:pPr>
    </w:p>
    <w:tbl>
      <w:tblPr>
        <w:tblStyle w:val="TableGrid"/>
        <w:tblW w:w="0" w:type="auto"/>
        <w:tblLook w:val="04A0" w:firstRow="1" w:lastRow="0" w:firstColumn="1" w:lastColumn="0" w:noHBand="0" w:noVBand="1"/>
      </w:tblPr>
      <w:tblGrid>
        <w:gridCol w:w="3404"/>
        <w:gridCol w:w="3405"/>
        <w:gridCol w:w="3405"/>
      </w:tblGrid>
      <w:tr w:rsidR="00733FBE" w14:paraId="76911241" w14:textId="77777777" w:rsidTr="00733FBE">
        <w:tc>
          <w:tcPr>
            <w:tcW w:w="3404" w:type="dxa"/>
          </w:tcPr>
          <w:p w14:paraId="28711850" w14:textId="77777777" w:rsidR="00733FBE" w:rsidRDefault="00733FBE" w:rsidP="00DA231F">
            <w:pPr>
              <w:jc w:val="both"/>
              <w:rPr>
                <w:rFonts w:ascii="Calibri" w:hAnsi="Calibri" w:cs="Calibri"/>
              </w:rPr>
            </w:pPr>
            <w:r>
              <w:rPr>
                <w:rFonts w:ascii="Calibri" w:hAnsi="Calibri" w:cs="Calibri"/>
              </w:rPr>
              <w:t>Field</w:t>
            </w:r>
          </w:p>
        </w:tc>
        <w:tc>
          <w:tcPr>
            <w:tcW w:w="3405" w:type="dxa"/>
          </w:tcPr>
          <w:p w14:paraId="15BE85FD" w14:textId="77777777" w:rsidR="00733FBE" w:rsidRDefault="00733FBE" w:rsidP="00DA231F">
            <w:pPr>
              <w:jc w:val="both"/>
              <w:rPr>
                <w:rFonts w:ascii="Calibri" w:hAnsi="Calibri" w:cs="Calibri"/>
              </w:rPr>
            </w:pPr>
            <w:r>
              <w:rPr>
                <w:rFonts w:ascii="Calibri" w:hAnsi="Calibri" w:cs="Calibri"/>
              </w:rPr>
              <w:t>What it stores</w:t>
            </w:r>
          </w:p>
        </w:tc>
        <w:tc>
          <w:tcPr>
            <w:tcW w:w="3405" w:type="dxa"/>
          </w:tcPr>
          <w:p w14:paraId="4926F4FB" w14:textId="77777777" w:rsidR="00733FBE" w:rsidRDefault="00733FBE" w:rsidP="00DA231F">
            <w:pPr>
              <w:jc w:val="both"/>
              <w:rPr>
                <w:rFonts w:ascii="Calibri" w:hAnsi="Calibri" w:cs="Calibri"/>
              </w:rPr>
            </w:pPr>
            <w:r>
              <w:rPr>
                <w:rFonts w:ascii="Calibri" w:hAnsi="Calibri" w:cs="Calibri"/>
              </w:rPr>
              <w:t>Why it is Needed</w:t>
            </w:r>
          </w:p>
        </w:tc>
      </w:tr>
      <w:tr w:rsidR="00733FBE" w14:paraId="292EC451" w14:textId="77777777" w:rsidTr="00733FBE">
        <w:tc>
          <w:tcPr>
            <w:tcW w:w="3404" w:type="dxa"/>
          </w:tcPr>
          <w:p w14:paraId="367635FC" w14:textId="77777777" w:rsidR="00733FBE" w:rsidRDefault="00B34337" w:rsidP="00DA231F">
            <w:pPr>
              <w:jc w:val="both"/>
              <w:rPr>
                <w:rFonts w:ascii="Calibri" w:hAnsi="Calibri" w:cs="Calibri"/>
              </w:rPr>
            </w:pPr>
            <w:proofErr w:type="spellStart"/>
            <w:r>
              <w:rPr>
                <w:rFonts w:ascii="Calibri" w:hAnsi="Calibri" w:cs="Calibri"/>
              </w:rPr>
              <w:t>CustomerID</w:t>
            </w:r>
            <w:proofErr w:type="spellEnd"/>
          </w:p>
        </w:tc>
        <w:tc>
          <w:tcPr>
            <w:tcW w:w="3405" w:type="dxa"/>
          </w:tcPr>
          <w:p w14:paraId="7001CD73" w14:textId="77777777" w:rsidR="00733FBE" w:rsidRDefault="00A94879" w:rsidP="00DA231F">
            <w:pPr>
              <w:jc w:val="both"/>
              <w:rPr>
                <w:rFonts w:ascii="Calibri" w:hAnsi="Calibri" w:cs="Calibri"/>
              </w:rPr>
            </w:pPr>
            <w:r>
              <w:rPr>
                <w:rFonts w:ascii="Calibri" w:hAnsi="Calibri" w:cs="Calibri"/>
              </w:rPr>
              <w:t xml:space="preserve">Customer identification number </w:t>
            </w:r>
            <w:r w:rsidR="00745527">
              <w:rPr>
                <w:rFonts w:ascii="Calibri" w:hAnsi="Calibri" w:cs="Calibri"/>
              </w:rPr>
              <w:t>which is unique</w:t>
            </w:r>
          </w:p>
        </w:tc>
        <w:tc>
          <w:tcPr>
            <w:tcW w:w="3405" w:type="dxa"/>
          </w:tcPr>
          <w:p w14:paraId="1033AADE" w14:textId="77777777" w:rsidR="00733FBE" w:rsidRDefault="00745527" w:rsidP="00DA231F">
            <w:pPr>
              <w:jc w:val="both"/>
              <w:rPr>
                <w:rFonts w:ascii="Calibri" w:hAnsi="Calibri" w:cs="Calibri"/>
              </w:rPr>
            </w:pPr>
            <w:r>
              <w:rPr>
                <w:rFonts w:ascii="Calibri" w:hAnsi="Calibri" w:cs="Calibri"/>
              </w:rPr>
              <w:t>Uniquely identify the customer</w:t>
            </w:r>
          </w:p>
        </w:tc>
      </w:tr>
      <w:tr w:rsidR="00733FBE" w14:paraId="65CFA402" w14:textId="77777777" w:rsidTr="00733FBE">
        <w:tc>
          <w:tcPr>
            <w:tcW w:w="3404" w:type="dxa"/>
          </w:tcPr>
          <w:p w14:paraId="022E1DB6" w14:textId="77777777" w:rsidR="00B34337" w:rsidRDefault="00B34337" w:rsidP="00DA231F">
            <w:pPr>
              <w:jc w:val="both"/>
              <w:rPr>
                <w:rFonts w:ascii="Calibri" w:hAnsi="Calibri" w:cs="Calibri"/>
              </w:rPr>
            </w:pPr>
            <w:proofErr w:type="spellStart"/>
            <w:r>
              <w:rPr>
                <w:rFonts w:ascii="Calibri" w:hAnsi="Calibri" w:cs="Calibri"/>
              </w:rPr>
              <w:t>LastName</w:t>
            </w:r>
            <w:proofErr w:type="spellEnd"/>
          </w:p>
        </w:tc>
        <w:tc>
          <w:tcPr>
            <w:tcW w:w="3405" w:type="dxa"/>
          </w:tcPr>
          <w:p w14:paraId="3E369121" w14:textId="77777777" w:rsidR="00733FBE" w:rsidRDefault="006E01FC" w:rsidP="00DA231F">
            <w:pPr>
              <w:jc w:val="both"/>
              <w:rPr>
                <w:rFonts w:ascii="Calibri" w:hAnsi="Calibri" w:cs="Calibri"/>
              </w:rPr>
            </w:pPr>
            <w:r>
              <w:rPr>
                <w:rFonts w:ascii="Calibri" w:hAnsi="Calibri" w:cs="Calibri"/>
              </w:rPr>
              <w:t>Customer Last name</w:t>
            </w:r>
          </w:p>
        </w:tc>
        <w:tc>
          <w:tcPr>
            <w:tcW w:w="3405" w:type="dxa"/>
          </w:tcPr>
          <w:p w14:paraId="4E6A79CE" w14:textId="77777777" w:rsidR="00733FBE" w:rsidRDefault="009A7DA5" w:rsidP="00DA231F">
            <w:pPr>
              <w:jc w:val="both"/>
              <w:rPr>
                <w:rFonts w:ascii="Calibri" w:hAnsi="Calibri" w:cs="Calibri"/>
              </w:rPr>
            </w:pPr>
            <w:r>
              <w:rPr>
                <w:rFonts w:ascii="Calibri" w:hAnsi="Calibri" w:cs="Calibri"/>
              </w:rPr>
              <w:t xml:space="preserve">This is </w:t>
            </w:r>
            <w:r w:rsidR="00DA231F">
              <w:rPr>
                <w:rFonts w:ascii="Calibri" w:hAnsi="Calibri" w:cs="Calibri"/>
              </w:rPr>
              <w:t>needed</w:t>
            </w:r>
            <w:r>
              <w:rPr>
                <w:rFonts w:ascii="Calibri" w:hAnsi="Calibri" w:cs="Calibri"/>
              </w:rPr>
              <w:t xml:space="preserve"> to address a customer</w:t>
            </w:r>
            <w:r w:rsidR="00FE3C50">
              <w:rPr>
                <w:rFonts w:ascii="Calibri" w:hAnsi="Calibri" w:cs="Calibri"/>
              </w:rPr>
              <w:t xml:space="preserve"> </w:t>
            </w:r>
            <w:r w:rsidR="007A0EFA">
              <w:rPr>
                <w:rFonts w:ascii="Calibri" w:hAnsi="Calibri" w:cs="Calibri"/>
              </w:rPr>
              <w:t>while communicating with them.</w:t>
            </w:r>
          </w:p>
        </w:tc>
      </w:tr>
      <w:tr w:rsidR="00733FBE" w14:paraId="3AD52D69" w14:textId="77777777" w:rsidTr="00733FBE">
        <w:tc>
          <w:tcPr>
            <w:tcW w:w="3404" w:type="dxa"/>
          </w:tcPr>
          <w:p w14:paraId="69D3C833" w14:textId="77777777" w:rsidR="00733FBE" w:rsidRDefault="00D15553" w:rsidP="00DA231F">
            <w:pPr>
              <w:jc w:val="both"/>
              <w:rPr>
                <w:rFonts w:ascii="Calibri" w:hAnsi="Calibri" w:cs="Calibri"/>
              </w:rPr>
            </w:pPr>
            <w:r>
              <w:rPr>
                <w:rFonts w:ascii="Calibri" w:hAnsi="Calibri" w:cs="Calibri"/>
              </w:rPr>
              <w:t>FirstName</w:t>
            </w:r>
          </w:p>
        </w:tc>
        <w:tc>
          <w:tcPr>
            <w:tcW w:w="3405" w:type="dxa"/>
          </w:tcPr>
          <w:p w14:paraId="7CB446CF" w14:textId="77777777" w:rsidR="00733FBE" w:rsidRDefault="006E01FC" w:rsidP="00DA231F">
            <w:pPr>
              <w:jc w:val="both"/>
              <w:rPr>
                <w:rFonts w:ascii="Calibri" w:hAnsi="Calibri" w:cs="Calibri"/>
              </w:rPr>
            </w:pPr>
            <w:r>
              <w:rPr>
                <w:rFonts w:ascii="Calibri" w:hAnsi="Calibri" w:cs="Calibri"/>
              </w:rPr>
              <w:t>Customer First name</w:t>
            </w:r>
          </w:p>
        </w:tc>
        <w:tc>
          <w:tcPr>
            <w:tcW w:w="3405" w:type="dxa"/>
          </w:tcPr>
          <w:p w14:paraId="2B0D5DD3" w14:textId="77777777" w:rsidR="00733FBE" w:rsidRDefault="007A0EFA" w:rsidP="00DA231F">
            <w:pPr>
              <w:jc w:val="both"/>
              <w:rPr>
                <w:rFonts w:ascii="Calibri" w:hAnsi="Calibri" w:cs="Calibri"/>
              </w:rPr>
            </w:pPr>
            <w:r>
              <w:rPr>
                <w:rFonts w:ascii="Calibri" w:hAnsi="Calibri" w:cs="Calibri"/>
              </w:rPr>
              <w:t>This is needed to address a customer while communicating with them</w:t>
            </w:r>
          </w:p>
        </w:tc>
      </w:tr>
      <w:tr w:rsidR="00733FBE" w14:paraId="442701AD" w14:textId="77777777" w:rsidTr="00733FBE">
        <w:tc>
          <w:tcPr>
            <w:tcW w:w="3404" w:type="dxa"/>
          </w:tcPr>
          <w:p w14:paraId="1F3BF31B" w14:textId="77777777" w:rsidR="00733FBE" w:rsidRDefault="00D15553" w:rsidP="00DA231F">
            <w:pPr>
              <w:jc w:val="both"/>
              <w:rPr>
                <w:rFonts w:ascii="Calibri" w:hAnsi="Calibri" w:cs="Calibri"/>
              </w:rPr>
            </w:pPr>
            <w:proofErr w:type="spellStart"/>
            <w:r>
              <w:rPr>
                <w:rFonts w:ascii="Calibri" w:hAnsi="Calibri" w:cs="Calibri"/>
              </w:rPr>
              <w:lastRenderedPageBreak/>
              <w:t>PhoneNumber</w:t>
            </w:r>
            <w:proofErr w:type="spellEnd"/>
          </w:p>
        </w:tc>
        <w:tc>
          <w:tcPr>
            <w:tcW w:w="3405" w:type="dxa"/>
          </w:tcPr>
          <w:p w14:paraId="59EA241B" w14:textId="77777777" w:rsidR="00733FBE" w:rsidRDefault="006E01FC" w:rsidP="00DA231F">
            <w:pPr>
              <w:jc w:val="both"/>
              <w:rPr>
                <w:rFonts w:ascii="Calibri" w:hAnsi="Calibri" w:cs="Calibri"/>
              </w:rPr>
            </w:pPr>
            <w:r>
              <w:rPr>
                <w:rFonts w:ascii="Calibri" w:hAnsi="Calibri" w:cs="Calibri"/>
              </w:rPr>
              <w:t>Customer Phone number</w:t>
            </w:r>
          </w:p>
        </w:tc>
        <w:tc>
          <w:tcPr>
            <w:tcW w:w="3405" w:type="dxa"/>
          </w:tcPr>
          <w:p w14:paraId="0677FCB9" w14:textId="77777777" w:rsidR="00733FBE" w:rsidRDefault="007A0EFA" w:rsidP="00DA231F">
            <w:pPr>
              <w:jc w:val="both"/>
              <w:rPr>
                <w:rFonts w:ascii="Calibri" w:hAnsi="Calibri" w:cs="Calibri"/>
              </w:rPr>
            </w:pPr>
            <w:r>
              <w:rPr>
                <w:rFonts w:ascii="Calibri" w:hAnsi="Calibri" w:cs="Calibri"/>
              </w:rPr>
              <w:t>This is needed to address a customer while communicating via text or call with them</w:t>
            </w:r>
          </w:p>
        </w:tc>
      </w:tr>
      <w:tr w:rsidR="00733FBE" w14:paraId="62F8B2D9" w14:textId="77777777" w:rsidTr="00733FBE">
        <w:tc>
          <w:tcPr>
            <w:tcW w:w="3404" w:type="dxa"/>
          </w:tcPr>
          <w:p w14:paraId="277813BB" w14:textId="77777777" w:rsidR="00733FBE" w:rsidRDefault="00D15553" w:rsidP="00DA231F">
            <w:pPr>
              <w:jc w:val="both"/>
              <w:rPr>
                <w:rFonts w:ascii="Calibri" w:hAnsi="Calibri" w:cs="Calibri"/>
              </w:rPr>
            </w:pPr>
            <w:r>
              <w:rPr>
                <w:rFonts w:ascii="Calibri" w:hAnsi="Calibri" w:cs="Calibri"/>
              </w:rPr>
              <w:t>Email Address</w:t>
            </w:r>
          </w:p>
        </w:tc>
        <w:tc>
          <w:tcPr>
            <w:tcW w:w="3405" w:type="dxa"/>
          </w:tcPr>
          <w:p w14:paraId="4499A428" w14:textId="77777777" w:rsidR="00733FBE" w:rsidRDefault="006E01FC" w:rsidP="00DA231F">
            <w:pPr>
              <w:jc w:val="both"/>
              <w:rPr>
                <w:rFonts w:ascii="Calibri" w:hAnsi="Calibri" w:cs="Calibri"/>
              </w:rPr>
            </w:pPr>
            <w:r>
              <w:rPr>
                <w:rFonts w:ascii="Calibri" w:hAnsi="Calibri" w:cs="Calibri"/>
              </w:rPr>
              <w:t>Customer email address</w:t>
            </w:r>
          </w:p>
        </w:tc>
        <w:tc>
          <w:tcPr>
            <w:tcW w:w="3405" w:type="dxa"/>
          </w:tcPr>
          <w:p w14:paraId="553B6759" w14:textId="77777777" w:rsidR="00733FBE" w:rsidRDefault="007A0EFA" w:rsidP="00DA231F">
            <w:pPr>
              <w:jc w:val="both"/>
              <w:rPr>
                <w:rFonts w:ascii="Calibri" w:hAnsi="Calibri" w:cs="Calibri"/>
              </w:rPr>
            </w:pPr>
            <w:r>
              <w:rPr>
                <w:rFonts w:ascii="Calibri" w:hAnsi="Calibri" w:cs="Calibri"/>
              </w:rPr>
              <w:t>This is needed to address a customer while communicating via email with them</w:t>
            </w:r>
          </w:p>
        </w:tc>
      </w:tr>
      <w:tr w:rsidR="00305B24" w14:paraId="3DC66A18" w14:textId="77777777" w:rsidTr="00733FBE">
        <w:tc>
          <w:tcPr>
            <w:tcW w:w="3404" w:type="dxa"/>
          </w:tcPr>
          <w:p w14:paraId="79F20FC9" w14:textId="77777777" w:rsidR="00305B24" w:rsidRDefault="00305B24" w:rsidP="00DA231F">
            <w:pPr>
              <w:jc w:val="both"/>
              <w:rPr>
                <w:rFonts w:ascii="Calibri" w:hAnsi="Calibri" w:cs="Calibri"/>
              </w:rPr>
            </w:pPr>
            <w:proofErr w:type="spellStart"/>
            <w:r>
              <w:rPr>
                <w:rFonts w:ascii="Calibri" w:hAnsi="Calibri" w:cs="Calibri"/>
              </w:rPr>
              <w:t>ServiceID</w:t>
            </w:r>
            <w:proofErr w:type="spellEnd"/>
          </w:p>
        </w:tc>
        <w:tc>
          <w:tcPr>
            <w:tcW w:w="3405" w:type="dxa"/>
          </w:tcPr>
          <w:p w14:paraId="565493DF" w14:textId="77777777" w:rsidR="00305B24" w:rsidRDefault="003E2479" w:rsidP="00DA231F">
            <w:pPr>
              <w:jc w:val="both"/>
              <w:rPr>
                <w:rFonts w:ascii="Calibri" w:hAnsi="Calibri" w:cs="Calibri"/>
              </w:rPr>
            </w:pPr>
            <w:r>
              <w:rPr>
                <w:rFonts w:ascii="Calibri" w:hAnsi="Calibri" w:cs="Calibri"/>
              </w:rPr>
              <w:t>It stores type of services customer received</w:t>
            </w:r>
          </w:p>
        </w:tc>
        <w:tc>
          <w:tcPr>
            <w:tcW w:w="3405" w:type="dxa"/>
          </w:tcPr>
          <w:p w14:paraId="05B9A39D" w14:textId="77777777" w:rsidR="00305B24" w:rsidRDefault="003B29B2" w:rsidP="00DA231F">
            <w:pPr>
              <w:jc w:val="both"/>
              <w:rPr>
                <w:rFonts w:ascii="Calibri" w:hAnsi="Calibri" w:cs="Calibri"/>
              </w:rPr>
            </w:pPr>
            <w:r>
              <w:rPr>
                <w:rFonts w:ascii="Calibri" w:hAnsi="Calibri" w:cs="Calibri"/>
              </w:rPr>
              <w:t>This is needed to track the type of services re</w:t>
            </w:r>
            <w:r w:rsidR="00DA689F">
              <w:rPr>
                <w:rFonts w:ascii="Calibri" w:hAnsi="Calibri" w:cs="Calibri"/>
              </w:rPr>
              <w:t xml:space="preserve">ceiving by </w:t>
            </w:r>
            <w:r>
              <w:rPr>
                <w:rFonts w:ascii="Calibri" w:hAnsi="Calibri" w:cs="Calibri"/>
              </w:rPr>
              <w:t xml:space="preserve">customer </w:t>
            </w:r>
          </w:p>
        </w:tc>
      </w:tr>
    </w:tbl>
    <w:p w14:paraId="7FE0ED10" w14:textId="77777777" w:rsidR="00733FBE" w:rsidRPr="00EA471F" w:rsidRDefault="00733FBE" w:rsidP="00DA231F">
      <w:pPr>
        <w:jc w:val="both"/>
        <w:rPr>
          <w:rFonts w:ascii="Calibri" w:hAnsi="Calibri" w:cs="Calibri"/>
        </w:rPr>
      </w:pPr>
    </w:p>
    <w:p w14:paraId="72F3708D" w14:textId="77777777" w:rsidR="005F5C43" w:rsidRDefault="005F5C43" w:rsidP="00DA231F">
      <w:pPr>
        <w:jc w:val="both"/>
      </w:pPr>
    </w:p>
    <w:p w14:paraId="0031C73D" w14:textId="77777777" w:rsidR="002F4927" w:rsidRDefault="002F4927" w:rsidP="00DA231F">
      <w:pPr>
        <w:jc w:val="both"/>
      </w:pPr>
    </w:p>
    <w:p w14:paraId="10B525F0" w14:textId="77777777" w:rsidR="007127C9" w:rsidRPr="004373F5" w:rsidRDefault="008460D8" w:rsidP="00DA231F">
      <w:pPr>
        <w:jc w:val="both"/>
        <w:rPr>
          <w:rFonts w:cstheme="minorHAnsi"/>
          <w:i/>
          <w:iCs/>
        </w:rPr>
      </w:pPr>
      <w:r>
        <w:rPr>
          <w:rFonts w:cstheme="minorHAnsi"/>
          <w:i/>
          <w:iCs/>
        </w:rPr>
        <w:t xml:space="preserve">Tracking </w:t>
      </w:r>
      <w:r w:rsidR="00B12180" w:rsidRPr="004373F5">
        <w:rPr>
          <w:rFonts w:cstheme="minorHAnsi"/>
          <w:i/>
          <w:iCs/>
        </w:rPr>
        <w:t>Service use</w:t>
      </w:r>
      <w:r w:rsidR="009742F2" w:rsidRPr="004373F5">
        <w:rPr>
          <w:rFonts w:cstheme="minorHAnsi"/>
          <w:i/>
          <w:iCs/>
        </w:rPr>
        <w:t xml:space="preserve"> case:</w:t>
      </w:r>
    </w:p>
    <w:p w14:paraId="107D1333" w14:textId="77777777" w:rsidR="00C076CA" w:rsidRPr="00FE2D32" w:rsidRDefault="00C076CA" w:rsidP="00DA231F">
      <w:pPr>
        <w:jc w:val="both"/>
        <w:rPr>
          <w:rFonts w:cstheme="minorHAnsi"/>
          <w:color w:val="374151"/>
          <w:shd w:val="clear" w:color="auto" w:fill="F7F7F8"/>
        </w:rPr>
      </w:pPr>
      <w:r w:rsidRPr="00FE2D32">
        <w:rPr>
          <w:rFonts w:cstheme="minorHAnsi"/>
          <w:color w:val="374151"/>
          <w:shd w:val="clear" w:color="auto" w:fill="F7F7F8"/>
        </w:rPr>
        <w:t xml:space="preserve">This use case would require the ability to schedule appointments, track the status of repairs, and record information about the service performed such as the type of service </w:t>
      </w:r>
      <w:commentRangeStart w:id="7"/>
      <w:r w:rsidRPr="00FE2D32">
        <w:rPr>
          <w:rFonts w:cstheme="minorHAnsi"/>
          <w:color w:val="374151"/>
          <w:shd w:val="clear" w:color="auto" w:fill="F7F7F8"/>
        </w:rPr>
        <w:t>and the parts used</w:t>
      </w:r>
      <w:commentRangeEnd w:id="7"/>
      <w:r w:rsidR="00CA4D91" w:rsidRPr="00FE2D32">
        <w:rPr>
          <w:rStyle w:val="CommentReference"/>
          <w:rFonts w:cstheme="minorHAnsi"/>
        </w:rPr>
        <w:commentReference w:id="7"/>
      </w:r>
      <w:r w:rsidRPr="00FE2D32">
        <w:rPr>
          <w:rFonts w:cstheme="minorHAnsi"/>
          <w:color w:val="374151"/>
          <w:shd w:val="clear" w:color="auto" w:fill="F7F7F8"/>
        </w:rPr>
        <w:t>.</w:t>
      </w:r>
      <w:r w:rsidR="00D92A85" w:rsidRPr="00FE2D32">
        <w:rPr>
          <w:rFonts w:cstheme="minorHAnsi"/>
          <w:color w:val="374151"/>
          <w:shd w:val="clear" w:color="auto" w:fill="F7F7F8"/>
        </w:rPr>
        <w:t xml:space="preserve"> </w:t>
      </w:r>
      <w:r w:rsidR="00EB6504" w:rsidRPr="00FE2D32">
        <w:rPr>
          <w:rFonts w:cstheme="minorHAnsi"/>
          <w:color w:val="374151"/>
          <w:shd w:val="clear" w:color="auto" w:fill="F7F7F8"/>
        </w:rPr>
        <w:t xml:space="preserve">This use case </w:t>
      </w:r>
      <w:r w:rsidR="00D92A85" w:rsidRPr="00FE2D32">
        <w:rPr>
          <w:rFonts w:cstheme="minorHAnsi"/>
          <w:color w:val="374151"/>
          <w:shd w:val="clear" w:color="auto" w:fill="F7F7F8"/>
        </w:rPr>
        <w:t xml:space="preserve">stores information of type of service customer </w:t>
      </w:r>
      <w:r w:rsidR="00D61206" w:rsidRPr="00FE2D32">
        <w:rPr>
          <w:rFonts w:cstheme="minorHAnsi"/>
          <w:color w:val="374151"/>
          <w:shd w:val="clear" w:color="auto" w:fill="F7F7F8"/>
        </w:rPr>
        <w:t xml:space="preserve">want. </w:t>
      </w:r>
      <w:r w:rsidR="00D60D88" w:rsidRPr="00FE2D32">
        <w:rPr>
          <w:rFonts w:cstheme="minorHAnsi"/>
          <w:color w:val="374151"/>
          <w:shd w:val="clear" w:color="auto" w:fill="F7F7F8"/>
        </w:rPr>
        <w:t xml:space="preserve">It also </w:t>
      </w:r>
      <w:r w:rsidR="00415645" w:rsidRPr="00FE2D32">
        <w:rPr>
          <w:rFonts w:cstheme="minorHAnsi"/>
          <w:color w:val="374151"/>
          <w:shd w:val="clear" w:color="auto" w:fill="F7F7F8"/>
        </w:rPr>
        <w:t>stores</w:t>
      </w:r>
      <w:r w:rsidR="00D60D88" w:rsidRPr="00FE2D32">
        <w:rPr>
          <w:rFonts w:cstheme="minorHAnsi"/>
          <w:color w:val="374151"/>
          <w:shd w:val="clear" w:color="auto" w:fill="F7F7F8"/>
        </w:rPr>
        <w:t xml:space="preserve"> location of dealership, transaction</w:t>
      </w:r>
      <w:r w:rsidR="00064989" w:rsidRPr="00FE2D32">
        <w:rPr>
          <w:rFonts w:cstheme="minorHAnsi"/>
          <w:color w:val="374151"/>
          <w:shd w:val="clear" w:color="auto" w:fill="F7F7F8"/>
        </w:rPr>
        <w:t xml:space="preserve"> and type of vehicle need </w:t>
      </w:r>
      <w:r w:rsidR="00415645" w:rsidRPr="00FE2D32">
        <w:rPr>
          <w:rFonts w:cstheme="minorHAnsi"/>
          <w:color w:val="374151"/>
          <w:shd w:val="clear" w:color="auto" w:fill="F7F7F8"/>
        </w:rPr>
        <w:t>service/maintenance. Significant filed includes</w:t>
      </w:r>
      <w:r w:rsidR="005A340B" w:rsidRPr="00FE2D32">
        <w:rPr>
          <w:rFonts w:cstheme="minorHAnsi"/>
          <w:color w:val="374151"/>
          <w:shd w:val="clear" w:color="auto" w:fill="F7F7F8"/>
        </w:rPr>
        <w:t>.</w:t>
      </w:r>
    </w:p>
    <w:p w14:paraId="2956576A" w14:textId="77777777" w:rsidR="00B12180" w:rsidRDefault="00B12180" w:rsidP="00DA231F">
      <w:pPr>
        <w:jc w:val="both"/>
        <w:rPr>
          <w:rFonts w:cstheme="minorHAnsi"/>
          <w:color w:val="374151"/>
          <w:shd w:val="clear" w:color="auto" w:fill="F7F7F8"/>
        </w:rPr>
      </w:pPr>
    </w:p>
    <w:tbl>
      <w:tblPr>
        <w:tblStyle w:val="TableGrid"/>
        <w:tblW w:w="0" w:type="auto"/>
        <w:tblLook w:val="04A0" w:firstRow="1" w:lastRow="0" w:firstColumn="1" w:lastColumn="0" w:noHBand="0" w:noVBand="1"/>
      </w:tblPr>
      <w:tblGrid>
        <w:gridCol w:w="3404"/>
        <w:gridCol w:w="3405"/>
        <w:gridCol w:w="3405"/>
      </w:tblGrid>
      <w:tr w:rsidR="005A340B" w14:paraId="5675AC4F" w14:textId="77777777" w:rsidTr="005A340B">
        <w:tc>
          <w:tcPr>
            <w:tcW w:w="3404" w:type="dxa"/>
          </w:tcPr>
          <w:p w14:paraId="706438E8" w14:textId="77777777" w:rsidR="005A340B" w:rsidRDefault="005A340B" w:rsidP="00DA231F">
            <w:pPr>
              <w:jc w:val="both"/>
              <w:rPr>
                <w:rFonts w:cstheme="minorHAnsi"/>
              </w:rPr>
            </w:pPr>
            <w:r>
              <w:rPr>
                <w:rFonts w:cstheme="minorHAnsi"/>
              </w:rPr>
              <w:t>Field</w:t>
            </w:r>
          </w:p>
        </w:tc>
        <w:tc>
          <w:tcPr>
            <w:tcW w:w="3405" w:type="dxa"/>
          </w:tcPr>
          <w:p w14:paraId="4FE7FF90" w14:textId="77777777" w:rsidR="005A340B" w:rsidRDefault="005A340B" w:rsidP="00DA231F">
            <w:pPr>
              <w:jc w:val="both"/>
              <w:rPr>
                <w:rFonts w:cstheme="minorHAnsi"/>
              </w:rPr>
            </w:pPr>
            <w:r>
              <w:rPr>
                <w:rFonts w:cstheme="minorHAnsi"/>
              </w:rPr>
              <w:t>What it stores</w:t>
            </w:r>
          </w:p>
        </w:tc>
        <w:tc>
          <w:tcPr>
            <w:tcW w:w="3405" w:type="dxa"/>
          </w:tcPr>
          <w:p w14:paraId="124404B7" w14:textId="77777777" w:rsidR="005A340B" w:rsidRDefault="005A340B" w:rsidP="00DA231F">
            <w:pPr>
              <w:jc w:val="both"/>
              <w:rPr>
                <w:rFonts w:cstheme="minorHAnsi"/>
              </w:rPr>
            </w:pPr>
            <w:r>
              <w:rPr>
                <w:rFonts w:cstheme="minorHAnsi"/>
              </w:rPr>
              <w:t>W</w:t>
            </w:r>
            <w:r w:rsidR="00925497">
              <w:rPr>
                <w:rFonts w:cstheme="minorHAnsi"/>
              </w:rPr>
              <w:t>hy it is needed.</w:t>
            </w:r>
          </w:p>
        </w:tc>
      </w:tr>
      <w:tr w:rsidR="005A340B" w14:paraId="6030D761" w14:textId="77777777" w:rsidTr="005A340B">
        <w:tc>
          <w:tcPr>
            <w:tcW w:w="3404" w:type="dxa"/>
          </w:tcPr>
          <w:p w14:paraId="7B6025A4" w14:textId="77777777" w:rsidR="00925497" w:rsidRDefault="00925497" w:rsidP="00DA231F">
            <w:pPr>
              <w:jc w:val="both"/>
              <w:rPr>
                <w:rFonts w:cstheme="minorHAnsi"/>
              </w:rPr>
            </w:pPr>
            <w:proofErr w:type="spellStart"/>
            <w:r>
              <w:rPr>
                <w:rFonts w:cstheme="minorHAnsi"/>
              </w:rPr>
              <w:t>ServiceID</w:t>
            </w:r>
            <w:proofErr w:type="spellEnd"/>
          </w:p>
        </w:tc>
        <w:tc>
          <w:tcPr>
            <w:tcW w:w="3405" w:type="dxa"/>
          </w:tcPr>
          <w:p w14:paraId="329107B4" w14:textId="77777777" w:rsidR="005A340B" w:rsidRDefault="001F67CD" w:rsidP="00DA231F">
            <w:pPr>
              <w:jc w:val="both"/>
              <w:rPr>
                <w:rFonts w:cstheme="minorHAnsi"/>
              </w:rPr>
            </w:pPr>
            <w:r>
              <w:rPr>
                <w:rFonts w:cstheme="minorHAnsi"/>
              </w:rPr>
              <w:t>Type of Service customer getting</w:t>
            </w:r>
          </w:p>
        </w:tc>
        <w:tc>
          <w:tcPr>
            <w:tcW w:w="3405" w:type="dxa"/>
          </w:tcPr>
          <w:p w14:paraId="00E15970" w14:textId="77777777" w:rsidR="005A340B" w:rsidRDefault="001F67CD" w:rsidP="00DA231F">
            <w:pPr>
              <w:jc w:val="both"/>
              <w:rPr>
                <w:rFonts w:cstheme="minorHAnsi"/>
              </w:rPr>
            </w:pPr>
            <w:r>
              <w:rPr>
                <w:rFonts w:ascii="Calibri" w:hAnsi="Calibri" w:cs="Calibri"/>
              </w:rPr>
              <w:t>This is needed to track the type of services receiving by customer.</w:t>
            </w:r>
            <w:r w:rsidR="00281D76">
              <w:rPr>
                <w:rFonts w:ascii="Calibri" w:hAnsi="Calibri" w:cs="Calibri"/>
              </w:rPr>
              <w:t xml:space="preserve"> </w:t>
            </w:r>
            <w:r>
              <w:rPr>
                <w:rFonts w:ascii="Calibri" w:hAnsi="Calibri" w:cs="Calibri"/>
              </w:rPr>
              <w:t xml:space="preserve">this is needed to store customer </w:t>
            </w:r>
            <w:r w:rsidR="00281D76">
              <w:rPr>
                <w:rFonts w:ascii="Calibri" w:hAnsi="Calibri" w:cs="Calibri"/>
              </w:rPr>
              <w:t>for report analysis</w:t>
            </w:r>
          </w:p>
        </w:tc>
      </w:tr>
      <w:tr w:rsidR="005A340B" w14:paraId="04D214E4" w14:textId="77777777" w:rsidTr="005A340B">
        <w:tc>
          <w:tcPr>
            <w:tcW w:w="3404" w:type="dxa"/>
          </w:tcPr>
          <w:p w14:paraId="4CC39F32" w14:textId="77777777" w:rsidR="005A340B" w:rsidRDefault="00925497" w:rsidP="00DA231F">
            <w:pPr>
              <w:jc w:val="both"/>
              <w:rPr>
                <w:rFonts w:cstheme="minorHAnsi"/>
              </w:rPr>
            </w:pPr>
            <w:proofErr w:type="spellStart"/>
            <w:r>
              <w:rPr>
                <w:rFonts w:cstheme="minorHAnsi"/>
              </w:rPr>
              <w:t>VehicleID</w:t>
            </w:r>
            <w:proofErr w:type="spellEnd"/>
          </w:p>
        </w:tc>
        <w:tc>
          <w:tcPr>
            <w:tcW w:w="3405" w:type="dxa"/>
          </w:tcPr>
          <w:p w14:paraId="07BF293E" w14:textId="77777777" w:rsidR="005A340B" w:rsidRDefault="00281D76" w:rsidP="00DA231F">
            <w:pPr>
              <w:jc w:val="both"/>
              <w:rPr>
                <w:rFonts w:cstheme="minorHAnsi"/>
              </w:rPr>
            </w:pPr>
            <w:r>
              <w:rPr>
                <w:rFonts w:cstheme="minorHAnsi"/>
              </w:rPr>
              <w:t>Type of vehicle being serviced</w:t>
            </w:r>
          </w:p>
        </w:tc>
        <w:tc>
          <w:tcPr>
            <w:tcW w:w="3405" w:type="dxa"/>
          </w:tcPr>
          <w:p w14:paraId="4B9DEE76" w14:textId="77777777" w:rsidR="005A340B" w:rsidRDefault="00281D76" w:rsidP="00DA231F">
            <w:pPr>
              <w:jc w:val="both"/>
              <w:rPr>
                <w:rFonts w:cstheme="minorHAnsi"/>
              </w:rPr>
            </w:pPr>
            <w:r>
              <w:t>This is needed to track the vehicle type.</w:t>
            </w:r>
            <w:r w:rsidR="00AE039B">
              <w:t xml:space="preserve"> </w:t>
            </w:r>
            <w:r>
              <w:t>This uniquely identify the specific vehicle</w:t>
            </w:r>
          </w:p>
        </w:tc>
      </w:tr>
      <w:tr w:rsidR="005A340B" w14:paraId="605918B0" w14:textId="77777777" w:rsidTr="005A340B">
        <w:tc>
          <w:tcPr>
            <w:tcW w:w="3404" w:type="dxa"/>
          </w:tcPr>
          <w:p w14:paraId="0A781126" w14:textId="166397E0" w:rsidR="00925497" w:rsidRDefault="00633D21" w:rsidP="00DA231F">
            <w:pPr>
              <w:jc w:val="both"/>
              <w:rPr>
                <w:rFonts w:cstheme="minorHAnsi"/>
              </w:rPr>
            </w:pPr>
            <w:proofErr w:type="spellStart"/>
            <w:r>
              <w:rPr>
                <w:rFonts w:cstheme="minorHAnsi"/>
              </w:rPr>
              <w:t>Service</w:t>
            </w:r>
            <w:r w:rsidR="008A7CFD">
              <w:rPr>
                <w:rFonts w:cstheme="minorHAnsi"/>
              </w:rPr>
              <w:t>Start</w:t>
            </w:r>
            <w:r>
              <w:rPr>
                <w:rFonts w:cstheme="minorHAnsi"/>
              </w:rPr>
              <w:t>Date</w:t>
            </w:r>
            <w:proofErr w:type="spellEnd"/>
          </w:p>
        </w:tc>
        <w:tc>
          <w:tcPr>
            <w:tcW w:w="3405" w:type="dxa"/>
          </w:tcPr>
          <w:p w14:paraId="3B3699A0" w14:textId="19507DBC" w:rsidR="005A340B" w:rsidRDefault="00F367E1" w:rsidP="00DA231F">
            <w:pPr>
              <w:jc w:val="both"/>
              <w:rPr>
                <w:rFonts w:cstheme="minorHAnsi"/>
              </w:rPr>
            </w:pPr>
            <w:r>
              <w:rPr>
                <w:rFonts w:cstheme="minorHAnsi"/>
              </w:rPr>
              <w:t xml:space="preserve">This </w:t>
            </w:r>
            <w:r w:rsidR="002812CC">
              <w:rPr>
                <w:rFonts w:cstheme="minorHAnsi"/>
              </w:rPr>
              <w:t>stores</w:t>
            </w:r>
            <w:r>
              <w:rPr>
                <w:rFonts w:cstheme="minorHAnsi"/>
              </w:rPr>
              <w:t xml:space="preserve"> the </w:t>
            </w:r>
            <w:r w:rsidR="008A7CFD">
              <w:rPr>
                <w:rFonts w:cstheme="minorHAnsi"/>
              </w:rPr>
              <w:t>car service start date</w:t>
            </w:r>
          </w:p>
        </w:tc>
        <w:tc>
          <w:tcPr>
            <w:tcW w:w="3405" w:type="dxa"/>
          </w:tcPr>
          <w:p w14:paraId="38B05928" w14:textId="77777777" w:rsidR="005A340B" w:rsidRDefault="00F367E1" w:rsidP="00DA231F">
            <w:pPr>
              <w:jc w:val="both"/>
              <w:rPr>
                <w:rFonts w:cstheme="minorHAnsi"/>
              </w:rPr>
            </w:pPr>
            <w:r>
              <w:rPr>
                <w:rFonts w:cstheme="minorHAnsi"/>
              </w:rPr>
              <w:t xml:space="preserve">This is needed </w:t>
            </w:r>
            <w:r w:rsidR="002812CC">
              <w:rPr>
                <w:rFonts w:cstheme="minorHAnsi"/>
              </w:rPr>
              <w:t>for service history of car.</w:t>
            </w:r>
          </w:p>
        </w:tc>
      </w:tr>
      <w:tr w:rsidR="008A7CFD" w14:paraId="6B9073C6" w14:textId="77777777" w:rsidTr="005A340B">
        <w:tc>
          <w:tcPr>
            <w:tcW w:w="3404" w:type="dxa"/>
          </w:tcPr>
          <w:p w14:paraId="7BB897C5" w14:textId="40D12F97" w:rsidR="008A7CFD" w:rsidRDefault="008A7CFD" w:rsidP="008A7CFD">
            <w:pPr>
              <w:jc w:val="both"/>
              <w:rPr>
                <w:rFonts w:cstheme="minorHAnsi"/>
              </w:rPr>
            </w:pPr>
            <w:proofErr w:type="spellStart"/>
            <w:r>
              <w:rPr>
                <w:rFonts w:cstheme="minorHAnsi"/>
              </w:rPr>
              <w:t>ServiceEndDate</w:t>
            </w:r>
            <w:proofErr w:type="spellEnd"/>
          </w:p>
        </w:tc>
        <w:tc>
          <w:tcPr>
            <w:tcW w:w="3405" w:type="dxa"/>
          </w:tcPr>
          <w:p w14:paraId="73A34C9C" w14:textId="4FA66CE8" w:rsidR="008A7CFD" w:rsidRDefault="008A7CFD" w:rsidP="008A7CFD">
            <w:pPr>
              <w:jc w:val="both"/>
              <w:rPr>
                <w:rFonts w:cstheme="minorHAnsi"/>
              </w:rPr>
            </w:pPr>
            <w:r>
              <w:rPr>
                <w:rFonts w:cstheme="minorHAnsi"/>
              </w:rPr>
              <w:t>This stores the car service end date</w:t>
            </w:r>
          </w:p>
        </w:tc>
        <w:tc>
          <w:tcPr>
            <w:tcW w:w="3405" w:type="dxa"/>
          </w:tcPr>
          <w:p w14:paraId="5ABEFA2D" w14:textId="0B0A287A" w:rsidR="008A7CFD" w:rsidRDefault="008A7CFD" w:rsidP="008A7CFD">
            <w:pPr>
              <w:jc w:val="both"/>
              <w:rPr>
                <w:rFonts w:cstheme="minorHAnsi"/>
              </w:rPr>
            </w:pPr>
            <w:r>
              <w:rPr>
                <w:rFonts w:cstheme="minorHAnsi"/>
              </w:rPr>
              <w:t>This is needed for service history of car.</w:t>
            </w:r>
          </w:p>
        </w:tc>
      </w:tr>
      <w:tr w:rsidR="008A7CFD" w14:paraId="485B606A" w14:textId="77777777" w:rsidTr="005A340B">
        <w:tc>
          <w:tcPr>
            <w:tcW w:w="3404" w:type="dxa"/>
          </w:tcPr>
          <w:p w14:paraId="55150AE0" w14:textId="77777777" w:rsidR="008A7CFD" w:rsidRDefault="008A7CFD" w:rsidP="008A7CFD">
            <w:pPr>
              <w:jc w:val="both"/>
              <w:rPr>
                <w:rFonts w:cstheme="minorHAnsi"/>
              </w:rPr>
            </w:pPr>
            <w:r>
              <w:rPr>
                <w:rFonts w:cstheme="minorHAnsi"/>
              </w:rPr>
              <w:t>Mileage</w:t>
            </w:r>
          </w:p>
        </w:tc>
        <w:tc>
          <w:tcPr>
            <w:tcW w:w="3405" w:type="dxa"/>
          </w:tcPr>
          <w:p w14:paraId="234F25A5" w14:textId="77777777" w:rsidR="008A7CFD" w:rsidRDefault="008A7CFD" w:rsidP="008A7CFD">
            <w:pPr>
              <w:jc w:val="both"/>
              <w:rPr>
                <w:rFonts w:cstheme="minorHAnsi"/>
              </w:rPr>
            </w:pPr>
            <w:r>
              <w:rPr>
                <w:rFonts w:cstheme="minorHAnsi"/>
              </w:rPr>
              <w:t>This stores the Mileage of car</w:t>
            </w:r>
          </w:p>
        </w:tc>
        <w:tc>
          <w:tcPr>
            <w:tcW w:w="3405" w:type="dxa"/>
          </w:tcPr>
          <w:p w14:paraId="2E63DE7E" w14:textId="77777777" w:rsidR="008A7CFD" w:rsidRDefault="008A7CFD" w:rsidP="008A7CFD">
            <w:pPr>
              <w:jc w:val="both"/>
              <w:rPr>
                <w:rFonts w:cstheme="minorHAnsi"/>
              </w:rPr>
            </w:pPr>
            <w:r>
              <w:rPr>
                <w:rFonts w:cstheme="minorHAnsi"/>
              </w:rPr>
              <w:t>This is needed to determine what type of service need to be performed.</w:t>
            </w:r>
          </w:p>
        </w:tc>
      </w:tr>
      <w:tr w:rsidR="008A7CFD" w14:paraId="474A94D7" w14:textId="77777777" w:rsidTr="005A340B">
        <w:tc>
          <w:tcPr>
            <w:tcW w:w="3404" w:type="dxa"/>
          </w:tcPr>
          <w:p w14:paraId="748E97C6" w14:textId="6CE40FFB" w:rsidR="008A7CFD" w:rsidRDefault="00CF6636" w:rsidP="008A7CFD">
            <w:pPr>
              <w:jc w:val="both"/>
              <w:rPr>
                <w:rFonts w:cstheme="minorHAnsi"/>
              </w:rPr>
            </w:pPr>
            <w:proofErr w:type="spellStart"/>
            <w:r>
              <w:rPr>
                <w:rFonts w:cstheme="minorHAnsi"/>
              </w:rPr>
              <w:t>payment</w:t>
            </w:r>
            <w:r w:rsidR="008A7CFD">
              <w:rPr>
                <w:rFonts w:cstheme="minorHAnsi"/>
              </w:rPr>
              <w:t>ID</w:t>
            </w:r>
            <w:proofErr w:type="spellEnd"/>
          </w:p>
        </w:tc>
        <w:tc>
          <w:tcPr>
            <w:tcW w:w="3405" w:type="dxa"/>
          </w:tcPr>
          <w:p w14:paraId="1D617BE5" w14:textId="77777777" w:rsidR="008A7CFD" w:rsidRDefault="008A7CFD" w:rsidP="008A7CFD">
            <w:pPr>
              <w:jc w:val="both"/>
              <w:rPr>
                <w:rFonts w:cstheme="minorHAnsi"/>
              </w:rPr>
            </w:pPr>
            <w:r>
              <w:rPr>
                <w:rFonts w:cstheme="minorHAnsi"/>
              </w:rPr>
              <w:t>This stores the total cost for service</w:t>
            </w:r>
          </w:p>
        </w:tc>
        <w:tc>
          <w:tcPr>
            <w:tcW w:w="3405" w:type="dxa"/>
          </w:tcPr>
          <w:p w14:paraId="3FDAC87F" w14:textId="77777777" w:rsidR="008A7CFD" w:rsidRDefault="008A7CFD" w:rsidP="008A7CFD">
            <w:pPr>
              <w:jc w:val="both"/>
              <w:rPr>
                <w:rFonts w:cstheme="minorHAnsi"/>
              </w:rPr>
            </w:pPr>
            <w:r>
              <w:rPr>
                <w:rFonts w:cstheme="minorHAnsi"/>
              </w:rPr>
              <w:t>This is need for report analysis purpose.</w:t>
            </w:r>
          </w:p>
        </w:tc>
      </w:tr>
    </w:tbl>
    <w:p w14:paraId="133CDABE" w14:textId="2D33C746" w:rsidR="005A340B" w:rsidRDefault="005A340B" w:rsidP="00DA231F">
      <w:pPr>
        <w:jc w:val="both"/>
        <w:rPr>
          <w:rFonts w:cstheme="minorHAnsi"/>
        </w:rPr>
      </w:pPr>
    </w:p>
    <w:p w14:paraId="642C320D" w14:textId="77777777" w:rsidR="00426C04" w:rsidRDefault="00426C04" w:rsidP="00DA231F">
      <w:pPr>
        <w:jc w:val="both"/>
        <w:rPr>
          <w:rFonts w:cstheme="minorHAnsi"/>
        </w:rPr>
      </w:pPr>
    </w:p>
    <w:p w14:paraId="3670A112" w14:textId="362CD332" w:rsidR="00426C04" w:rsidRDefault="00426C04" w:rsidP="00DA231F">
      <w:pPr>
        <w:jc w:val="both"/>
        <w:rPr>
          <w:rFonts w:cstheme="minorHAnsi"/>
        </w:rPr>
      </w:pPr>
      <w:r>
        <w:rPr>
          <w:rFonts w:cstheme="minorHAnsi"/>
        </w:rPr>
        <w:t>Tracking Parts use case:</w:t>
      </w:r>
    </w:p>
    <w:p w14:paraId="28AE792F" w14:textId="77777777" w:rsidR="00B73003" w:rsidRDefault="008B62E2" w:rsidP="008B62E2">
      <w:pPr>
        <w:pStyle w:val="ListParagraph"/>
        <w:numPr>
          <w:ilvl w:val="0"/>
          <w:numId w:val="21"/>
        </w:numPr>
        <w:jc w:val="both"/>
        <w:rPr>
          <w:rFonts w:cstheme="minorHAnsi"/>
        </w:rPr>
      </w:pPr>
      <w:r>
        <w:rPr>
          <w:rFonts w:cstheme="minorHAnsi"/>
        </w:rPr>
        <w:t>Dealership receives parts from vendor</w:t>
      </w:r>
    </w:p>
    <w:p w14:paraId="70AEE41A" w14:textId="12F6FF57" w:rsidR="008B62E2" w:rsidRDefault="00F144F7" w:rsidP="008B62E2">
      <w:pPr>
        <w:pStyle w:val="ListParagraph"/>
        <w:numPr>
          <w:ilvl w:val="0"/>
          <w:numId w:val="21"/>
        </w:numPr>
        <w:jc w:val="both"/>
        <w:rPr>
          <w:rFonts w:cstheme="minorHAnsi"/>
        </w:rPr>
      </w:pPr>
      <w:r>
        <w:rPr>
          <w:rFonts w:cstheme="minorHAnsi"/>
        </w:rPr>
        <w:t xml:space="preserve"> database is updated with new inventory parts list.</w:t>
      </w:r>
    </w:p>
    <w:p w14:paraId="0AB549CA" w14:textId="77777777" w:rsidR="004451FA" w:rsidRDefault="004451FA" w:rsidP="00DA231F">
      <w:pPr>
        <w:jc w:val="both"/>
        <w:rPr>
          <w:rFonts w:cstheme="minorHAnsi"/>
        </w:rPr>
      </w:pPr>
    </w:p>
    <w:tbl>
      <w:tblPr>
        <w:tblStyle w:val="TableGrid"/>
        <w:tblW w:w="0" w:type="auto"/>
        <w:tblLook w:val="04A0" w:firstRow="1" w:lastRow="0" w:firstColumn="1" w:lastColumn="0" w:noHBand="0" w:noVBand="1"/>
      </w:tblPr>
      <w:tblGrid>
        <w:gridCol w:w="3404"/>
        <w:gridCol w:w="3405"/>
        <w:gridCol w:w="3405"/>
      </w:tblGrid>
      <w:tr w:rsidR="00426C04" w14:paraId="48006F83" w14:textId="77777777" w:rsidTr="00426C04">
        <w:tc>
          <w:tcPr>
            <w:tcW w:w="3404" w:type="dxa"/>
          </w:tcPr>
          <w:p w14:paraId="2F6EE688" w14:textId="75497467" w:rsidR="00426C04" w:rsidRDefault="00426C04" w:rsidP="00DA231F">
            <w:pPr>
              <w:jc w:val="both"/>
              <w:rPr>
                <w:rFonts w:cstheme="minorHAnsi"/>
              </w:rPr>
            </w:pPr>
            <w:r>
              <w:rPr>
                <w:rFonts w:cstheme="minorHAnsi"/>
              </w:rPr>
              <w:t>Field</w:t>
            </w:r>
          </w:p>
        </w:tc>
        <w:tc>
          <w:tcPr>
            <w:tcW w:w="3405" w:type="dxa"/>
          </w:tcPr>
          <w:p w14:paraId="4C8EAFC5" w14:textId="1E757ACF" w:rsidR="00426C04" w:rsidRDefault="00426C04" w:rsidP="00DA231F">
            <w:pPr>
              <w:jc w:val="both"/>
              <w:rPr>
                <w:rFonts w:cstheme="minorHAnsi"/>
              </w:rPr>
            </w:pPr>
            <w:r>
              <w:rPr>
                <w:rFonts w:cstheme="minorHAnsi"/>
              </w:rPr>
              <w:t>What it Stores</w:t>
            </w:r>
          </w:p>
        </w:tc>
        <w:tc>
          <w:tcPr>
            <w:tcW w:w="3405" w:type="dxa"/>
          </w:tcPr>
          <w:p w14:paraId="18F9F388" w14:textId="305C50C4" w:rsidR="00426C04" w:rsidRDefault="00426C04" w:rsidP="00DA231F">
            <w:pPr>
              <w:jc w:val="both"/>
              <w:rPr>
                <w:rFonts w:cstheme="minorHAnsi"/>
              </w:rPr>
            </w:pPr>
            <w:r>
              <w:rPr>
                <w:rFonts w:cstheme="minorHAnsi"/>
              </w:rPr>
              <w:t>Why it is needed</w:t>
            </w:r>
          </w:p>
        </w:tc>
      </w:tr>
      <w:tr w:rsidR="00426C04" w14:paraId="7373AB08" w14:textId="77777777" w:rsidTr="00426C04">
        <w:tc>
          <w:tcPr>
            <w:tcW w:w="3404" w:type="dxa"/>
          </w:tcPr>
          <w:p w14:paraId="53C2DCE4" w14:textId="6913FC3B" w:rsidR="00426C04" w:rsidRDefault="00426C04" w:rsidP="00DA231F">
            <w:pPr>
              <w:jc w:val="both"/>
              <w:rPr>
                <w:rFonts w:cstheme="minorHAnsi"/>
              </w:rPr>
            </w:pPr>
            <w:proofErr w:type="spellStart"/>
            <w:r>
              <w:rPr>
                <w:rFonts w:cstheme="minorHAnsi"/>
              </w:rPr>
              <w:t>PartsNumber</w:t>
            </w:r>
            <w:proofErr w:type="spellEnd"/>
          </w:p>
        </w:tc>
        <w:tc>
          <w:tcPr>
            <w:tcW w:w="3405" w:type="dxa"/>
          </w:tcPr>
          <w:p w14:paraId="75A0EAAC" w14:textId="3B8CAE97" w:rsidR="00426C04" w:rsidRDefault="00426C04" w:rsidP="00DA231F">
            <w:pPr>
              <w:jc w:val="both"/>
              <w:rPr>
                <w:rFonts w:cstheme="minorHAnsi"/>
              </w:rPr>
            </w:pPr>
            <w:r>
              <w:rPr>
                <w:rFonts w:cstheme="minorHAnsi"/>
              </w:rPr>
              <w:t xml:space="preserve">It </w:t>
            </w:r>
            <w:r w:rsidR="00610BAA">
              <w:rPr>
                <w:rFonts w:cstheme="minorHAnsi"/>
              </w:rPr>
              <w:t>stores</w:t>
            </w:r>
            <w:r>
              <w:rPr>
                <w:rFonts w:cstheme="minorHAnsi"/>
              </w:rPr>
              <w:t xml:space="preserve"> parts identification number</w:t>
            </w:r>
          </w:p>
        </w:tc>
        <w:tc>
          <w:tcPr>
            <w:tcW w:w="3405" w:type="dxa"/>
          </w:tcPr>
          <w:p w14:paraId="3957AC24" w14:textId="5A06055E" w:rsidR="00426C04" w:rsidRDefault="00426C04" w:rsidP="00DA231F">
            <w:pPr>
              <w:jc w:val="both"/>
              <w:rPr>
                <w:rFonts w:cstheme="minorHAnsi"/>
              </w:rPr>
            </w:pPr>
            <w:r>
              <w:rPr>
                <w:rFonts w:cstheme="minorHAnsi"/>
              </w:rPr>
              <w:t>To track what kind of part being replaced</w:t>
            </w:r>
          </w:p>
        </w:tc>
      </w:tr>
      <w:tr w:rsidR="00426C04" w14:paraId="2C3EEF1C" w14:textId="77777777" w:rsidTr="00426C04">
        <w:tc>
          <w:tcPr>
            <w:tcW w:w="3404" w:type="dxa"/>
          </w:tcPr>
          <w:p w14:paraId="37753676" w14:textId="783BC999" w:rsidR="00426C04" w:rsidRDefault="00426C04" w:rsidP="00DA231F">
            <w:pPr>
              <w:jc w:val="both"/>
              <w:rPr>
                <w:rFonts w:cstheme="minorHAnsi"/>
              </w:rPr>
            </w:pPr>
            <w:r>
              <w:rPr>
                <w:rFonts w:cstheme="minorHAnsi"/>
              </w:rPr>
              <w:t>Name</w:t>
            </w:r>
          </w:p>
        </w:tc>
        <w:tc>
          <w:tcPr>
            <w:tcW w:w="3405" w:type="dxa"/>
          </w:tcPr>
          <w:p w14:paraId="26B71DB7" w14:textId="7E966DE4" w:rsidR="00426C04" w:rsidRDefault="00426C04" w:rsidP="00DA231F">
            <w:pPr>
              <w:jc w:val="both"/>
              <w:rPr>
                <w:rFonts w:cstheme="minorHAnsi"/>
              </w:rPr>
            </w:pPr>
            <w:r>
              <w:rPr>
                <w:rFonts w:cstheme="minorHAnsi"/>
              </w:rPr>
              <w:t>Name of parts</w:t>
            </w:r>
          </w:p>
        </w:tc>
        <w:tc>
          <w:tcPr>
            <w:tcW w:w="3405" w:type="dxa"/>
          </w:tcPr>
          <w:p w14:paraId="59FBCEF2" w14:textId="12A40245" w:rsidR="00426C04" w:rsidRDefault="00426C04" w:rsidP="00DA231F">
            <w:pPr>
              <w:jc w:val="both"/>
              <w:rPr>
                <w:rFonts w:cstheme="minorHAnsi"/>
              </w:rPr>
            </w:pPr>
            <w:r>
              <w:rPr>
                <w:rFonts w:cstheme="minorHAnsi"/>
              </w:rPr>
              <w:t>To track what is being changed</w:t>
            </w:r>
          </w:p>
        </w:tc>
      </w:tr>
      <w:tr w:rsidR="00426C04" w14:paraId="6977CD89" w14:textId="77777777" w:rsidTr="00426C04">
        <w:tc>
          <w:tcPr>
            <w:tcW w:w="3404" w:type="dxa"/>
          </w:tcPr>
          <w:p w14:paraId="0567CCCF" w14:textId="1FC7C955" w:rsidR="00426C04" w:rsidRDefault="00426C04" w:rsidP="00DA231F">
            <w:pPr>
              <w:jc w:val="both"/>
              <w:rPr>
                <w:rFonts w:cstheme="minorHAnsi"/>
              </w:rPr>
            </w:pPr>
            <w:r>
              <w:rPr>
                <w:rFonts w:cstheme="minorHAnsi"/>
              </w:rPr>
              <w:t>Description</w:t>
            </w:r>
          </w:p>
        </w:tc>
        <w:tc>
          <w:tcPr>
            <w:tcW w:w="3405" w:type="dxa"/>
          </w:tcPr>
          <w:p w14:paraId="7A28C72F" w14:textId="2870DBB7" w:rsidR="00426C04" w:rsidRDefault="00426C04" w:rsidP="00DA231F">
            <w:pPr>
              <w:jc w:val="both"/>
              <w:rPr>
                <w:rFonts w:cstheme="minorHAnsi"/>
              </w:rPr>
            </w:pPr>
            <w:r>
              <w:rPr>
                <w:rFonts w:cstheme="minorHAnsi"/>
              </w:rPr>
              <w:t>Description of part</w:t>
            </w:r>
          </w:p>
        </w:tc>
        <w:tc>
          <w:tcPr>
            <w:tcW w:w="3405" w:type="dxa"/>
          </w:tcPr>
          <w:p w14:paraId="096E59CD" w14:textId="0B3B489F" w:rsidR="00426C04" w:rsidRDefault="00426C04" w:rsidP="00DA231F">
            <w:pPr>
              <w:jc w:val="both"/>
              <w:rPr>
                <w:rFonts w:cstheme="minorHAnsi"/>
              </w:rPr>
            </w:pPr>
            <w:r>
              <w:rPr>
                <w:rFonts w:cstheme="minorHAnsi"/>
              </w:rPr>
              <w:t>For the report analysis purpose</w:t>
            </w:r>
          </w:p>
        </w:tc>
      </w:tr>
      <w:tr w:rsidR="00426C04" w14:paraId="2327F014" w14:textId="77777777" w:rsidTr="00426C04">
        <w:tc>
          <w:tcPr>
            <w:tcW w:w="3404" w:type="dxa"/>
          </w:tcPr>
          <w:p w14:paraId="3414E639" w14:textId="6F9FBB85" w:rsidR="00426C04" w:rsidRDefault="00426C04" w:rsidP="00DA231F">
            <w:pPr>
              <w:jc w:val="both"/>
              <w:rPr>
                <w:rFonts w:cstheme="minorHAnsi"/>
              </w:rPr>
            </w:pPr>
            <w:r>
              <w:rPr>
                <w:rFonts w:cstheme="minorHAnsi"/>
              </w:rPr>
              <w:t>manufacturer</w:t>
            </w:r>
          </w:p>
        </w:tc>
        <w:tc>
          <w:tcPr>
            <w:tcW w:w="3405" w:type="dxa"/>
          </w:tcPr>
          <w:p w14:paraId="20D0F04D" w14:textId="43A69E45" w:rsidR="00426C04" w:rsidRDefault="00426C04" w:rsidP="00DA231F">
            <w:pPr>
              <w:jc w:val="both"/>
              <w:rPr>
                <w:rFonts w:cstheme="minorHAnsi"/>
              </w:rPr>
            </w:pPr>
            <w:r>
              <w:rPr>
                <w:rFonts w:cstheme="minorHAnsi"/>
              </w:rPr>
              <w:t>Company that produces parts</w:t>
            </w:r>
          </w:p>
        </w:tc>
        <w:tc>
          <w:tcPr>
            <w:tcW w:w="3405" w:type="dxa"/>
          </w:tcPr>
          <w:p w14:paraId="0A9F7A6A" w14:textId="4BC3EB79" w:rsidR="00426C04" w:rsidRDefault="00426C04" w:rsidP="00DA231F">
            <w:pPr>
              <w:jc w:val="both"/>
              <w:rPr>
                <w:rFonts w:cstheme="minorHAnsi"/>
              </w:rPr>
            </w:pPr>
            <w:r>
              <w:rPr>
                <w:rFonts w:cstheme="minorHAnsi"/>
              </w:rPr>
              <w:t>To track the vender</w:t>
            </w:r>
          </w:p>
        </w:tc>
      </w:tr>
      <w:tr w:rsidR="00426C04" w14:paraId="4B99F349" w14:textId="77777777" w:rsidTr="00426C04">
        <w:tc>
          <w:tcPr>
            <w:tcW w:w="3404" w:type="dxa"/>
          </w:tcPr>
          <w:p w14:paraId="4E31F240" w14:textId="796CBCB8" w:rsidR="00426C04" w:rsidRDefault="00426C04" w:rsidP="00DA231F">
            <w:pPr>
              <w:jc w:val="both"/>
              <w:rPr>
                <w:rFonts w:cstheme="minorHAnsi"/>
              </w:rPr>
            </w:pPr>
            <w:proofErr w:type="spellStart"/>
            <w:r>
              <w:rPr>
                <w:rFonts w:cstheme="minorHAnsi"/>
              </w:rPr>
              <w:lastRenderedPageBreak/>
              <w:t>ServiceID</w:t>
            </w:r>
            <w:proofErr w:type="spellEnd"/>
          </w:p>
        </w:tc>
        <w:tc>
          <w:tcPr>
            <w:tcW w:w="3405" w:type="dxa"/>
          </w:tcPr>
          <w:p w14:paraId="6D2769EC" w14:textId="3213119C" w:rsidR="00426C04" w:rsidRDefault="00426C04" w:rsidP="00DA231F">
            <w:pPr>
              <w:jc w:val="both"/>
              <w:rPr>
                <w:rFonts w:cstheme="minorHAnsi"/>
              </w:rPr>
            </w:pPr>
            <w:r>
              <w:rPr>
                <w:rFonts w:cstheme="minorHAnsi"/>
              </w:rPr>
              <w:t xml:space="preserve">It </w:t>
            </w:r>
            <w:r w:rsidR="00610BAA">
              <w:rPr>
                <w:rFonts w:cstheme="minorHAnsi"/>
              </w:rPr>
              <w:t>stores</w:t>
            </w:r>
            <w:r>
              <w:rPr>
                <w:rFonts w:cstheme="minorHAnsi"/>
              </w:rPr>
              <w:t xml:space="preserve"> what kind of service being done</w:t>
            </w:r>
          </w:p>
        </w:tc>
        <w:tc>
          <w:tcPr>
            <w:tcW w:w="3405" w:type="dxa"/>
          </w:tcPr>
          <w:p w14:paraId="1C17796C" w14:textId="2A90E40E" w:rsidR="00426C04" w:rsidRDefault="00610BAA" w:rsidP="00DA231F">
            <w:pPr>
              <w:jc w:val="both"/>
              <w:rPr>
                <w:rFonts w:cstheme="minorHAnsi"/>
              </w:rPr>
            </w:pPr>
            <w:r>
              <w:rPr>
                <w:rFonts w:cstheme="minorHAnsi"/>
              </w:rPr>
              <w:t>To track what service uses what part</w:t>
            </w:r>
          </w:p>
        </w:tc>
      </w:tr>
      <w:tr w:rsidR="00F34DCF" w14:paraId="758E015D" w14:textId="77777777" w:rsidTr="00426C04">
        <w:tc>
          <w:tcPr>
            <w:tcW w:w="3404" w:type="dxa"/>
          </w:tcPr>
          <w:p w14:paraId="43C41973" w14:textId="79596163" w:rsidR="00F34DCF" w:rsidRDefault="00F34DCF" w:rsidP="00DA231F">
            <w:pPr>
              <w:jc w:val="both"/>
              <w:rPr>
                <w:rFonts w:cstheme="minorHAnsi"/>
              </w:rPr>
            </w:pPr>
            <w:proofErr w:type="spellStart"/>
            <w:r>
              <w:rPr>
                <w:rFonts w:cstheme="minorHAnsi"/>
              </w:rPr>
              <w:t>VehicleI</w:t>
            </w:r>
            <w:r w:rsidR="0048276E">
              <w:rPr>
                <w:rFonts w:cstheme="minorHAnsi"/>
              </w:rPr>
              <w:t>D</w:t>
            </w:r>
            <w:proofErr w:type="spellEnd"/>
          </w:p>
        </w:tc>
        <w:tc>
          <w:tcPr>
            <w:tcW w:w="3405" w:type="dxa"/>
          </w:tcPr>
          <w:p w14:paraId="55112A51" w14:textId="4CF5EB10" w:rsidR="00F34DCF" w:rsidRDefault="00F34DCF" w:rsidP="00DA231F">
            <w:pPr>
              <w:jc w:val="both"/>
              <w:rPr>
                <w:rFonts w:cstheme="minorHAnsi"/>
              </w:rPr>
            </w:pPr>
            <w:r>
              <w:rPr>
                <w:rFonts w:cstheme="minorHAnsi"/>
              </w:rPr>
              <w:t>It stores</w:t>
            </w:r>
            <w:r w:rsidR="0048276E">
              <w:rPr>
                <w:rFonts w:cstheme="minorHAnsi"/>
              </w:rPr>
              <w:t xml:space="preserve"> </w:t>
            </w:r>
            <w:r>
              <w:rPr>
                <w:rFonts w:cstheme="minorHAnsi"/>
              </w:rPr>
              <w:t>vehicle which is receiving parts</w:t>
            </w:r>
          </w:p>
        </w:tc>
        <w:tc>
          <w:tcPr>
            <w:tcW w:w="3405" w:type="dxa"/>
          </w:tcPr>
          <w:p w14:paraId="0E914197" w14:textId="78F76BCC" w:rsidR="00F34DCF" w:rsidRDefault="00F34DCF" w:rsidP="00DA231F">
            <w:pPr>
              <w:jc w:val="both"/>
              <w:rPr>
                <w:rFonts w:cstheme="minorHAnsi"/>
              </w:rPr>
            </w:pPr>
            <w:r>
              <w:rPr>
                <w:rFonts w:cstheme="minorHAnsi"/>
              </w:rPr>
              <w:t xml:space="preserve">Need to track which </w:t>
            </w:r>
            <w:r w:rsidR="00E64F86">
              <w:rPr>
                <w:rFonts w:cstheme="minorHAnsi"/>
              </w:rPr>
              <w:t>vehicle</w:t>
            </w:r>
            <w:r>
              <w:rPr>
                <w:rFonts w:cstheme="minorHAnsi"/>
              </w:rPr>
              <w:t xml:space="preserve"> receiving what parts</w:t>
            </w:r>
          </w:p>
        </w:tc>
      </w:tr>
      <w:tr w:rsidR="00FE2D32" w14:paraId="7BA3BE19" w14:textId="77777777" w:rsidTr="00426C04">
        <w:tc>
          <w:tcPr>
            <w:tcW w:w="3404" w:type="dxa"/>
          </w:tcPr>
          <w:p w14:paraId="753A7EF0" w14:textId="51335F00" w:rsidR="00FE2D32" w:rsidRDefault="00FE2D32" w:rsidP="00DA231F">
            <w:pPr>
              <w:jc w:val="both"/>
              <w:rPr>
                <w:rFonts w:cstheme="minorHAnsi"/>
              </w:rPr>
            </w:pPr>
            <w:proofErr w:type="spellStart"/>
            <w:r>
              <w:rPr>
                <w:rFonts w:cstheme="minorHAnsi"/>
              </w:rPr>
              <w:t>Part_serial_num</w:t>
            </w:r>
            <w:proofErr w:type="spellEnd"/>
          </w:p>
        </w:tc>
        <w:tc>
          <w:tcPr>
            <w:tcW w:w="3405" w:type="dxa"/>
          </w:tcPr>
          <w:p w14:paraId="6024A4BD" w14:textId="7E2042FE" w:rsidR="00FE2D32" w:rsidRDefault="00FE2D32" w:rsidP="00DA231F">
            <w:pPr>
              <w:jc w:val="both"/>
              <w:rPr>
                <w:rFonts w:cstheme="minorHAnsi"/>
              </w:rPr>
            </w:pPr>
            <w:r>
              <w:rPr>
                <w:rFonts w:cstheme="minorHAnsi"/>
              </w:rPr>
              <w:t>Unique identification number for each part</w:t>
            </w:r>
          </w:p>
        </w:tc>
        <w:tc>
          <w:tcPr>
            <w:tcW w:w="3405" w:type="dxa"/>
          </w:tcPr>
          <w:p w14:paraId="78D0C1B2" w14:textId="671232D1" w:rsidR="00FE2D32" w:rsidRDefault="00FE2D32" w:rsidP="00DA231F">
            <w:pPr>
              <w:jc w:val="both"/>
              <w:rPr>
                <w:rFonts w:cstheme="minorHAnsi"/>
              </w:rPr>
            </w:pPr>
            <w:r>
              <w:rPr>
                <w:rFonts w:cstheme="minorHAnsi"/>
              </w:rPr>
              <w:t>To uniquely identify the part.</w:t>
            </w:r>
          </w:p>
        </w:tc>
      </w:tr>
    </w:tbl>
    <w:p w14:paraId="38D1F3B1" w14:textId="0446084C" w:rsidR="00426C04" w:rsidRDefault="00426C04" w:rsidP="00DA231F">
      <w:pPr>
        <w:jc w:val="both"/>
        <w:rPr>
          <w:rFonts w:cstheme="minorHAnsi"/>
        </w:rPr>
      </w:pPr>
    </w:p>
    <w:p w14:paraId="29EA4BBD" w14:textId="77777777" w:rsidR="00625CA8" w:rsidRDefault="00625CA8" w:rsidP="00DA231F">
      <w:pPr>
        <w:jc w:val="both"/>
        <w:rPr>
          <w:rFonts w:cstheme="minorHAnsi"/>
        </w:rPr>
      </w:pPr>
    </w:p>
    <w:p w14:paraId="0DB905AF" w14:textId="6DB3E879" w:rsidR="00CF6636" w:rsidRDefault="00CF6636" w:rsidP="00DA231F">
      <w:pPr>
        <w:jc w:val="both"/>
        <w:rPr>
          <w:rFonts w:cstheme="minorHAnsi"/>
        </w:rPr>
      </w:pPr>
      <w:r>
        <w:rPr>
          <w:rFonts w:cstheme="minorHAnsi"/>
        </w:rPr>
        <w:t>Transaction use case:</w:t>
      </w:r>
    </w:p>
    <w:p w14:paraId="6B893746" w14:textId="15B10998" w:rsidR="00CF6636" w:rsidRDefault="00CF6636" w:rsidP="00DA231F">
      <w:pPr>
        <w:jc w:val="both"/>
        <w:rPr>
          <w:rFonts w:cstheme="minorHAnsi"/>
        </w:rPr>
      </w:pPr>
      <w:r>
        <w:rPr>
          <w:rFonts w:cstheme="minorHAnsi"/>
        </w:rPr>
        <w:t xml:space="preserve">When doing transaction whether it is for selling or buying car for service parts replacement, company </w:t>
      </w:r>
      <w:r w:rsidR="00BB1BFB">
        <w:rPr>
          <w:rFonts w:cstheme="minorHAnsi"/>
        </w:rPr>
        <w:t>must</w:t>
      </w:r>
      <w:r>
        <w:rPr>
          <w:rFonts w:cstheme="minorHAnsi"/>
        </w:rPr>
        <w:t xml:space="preserve"> use database to get information like </w:t>
      </w:r>
      <w:proofErr w:type="spellStart"/>
      <w:r>
        <w:rPr>
          <w:rFonts w:cstheme="minorHAnsi"/>
        </w:rPr>
        <w:t>vehicleID</w:t>
      </w:r>
      <w:proofErr w:type="spellEnd"/>
      <w:r>
        <w:rPr>
          <w:rFonts w:cstheme="minorHAnsi"/>
        </w:rPr>
        <w:t xml:space="preserve">, </w:t>
      </w:r>
      <w:proofErr w:type="spellStart"/>
      <w:r>
        <w:rPr>
          <w:rFonts w:cstheme="minorHAnsi"/>
        </w:rPr>
        <w:t>customerID</w:t>
      </w:r>
      <w:proofErr w:type="spellEnd"/>
      <w:r w:rsidR="00BB1BFB">
        <w:rPr>
          <w:rFonts w:cstheme="minorHAnsi"/>
        </w:rPr>
        <w:t xml:space="preserve"> for transaction purpose</w:t>
      </w:r>
    </w:p>
    <w:p w14:paraId="138E43C5" w14:textId="43C9B880" w:rsidR="00BB1BFB" w:rsidRDefault="00BB1BFB" w:rsidP="00DA231F">
      <w:pPr>
        <w:jc w:val="both"/>
        <w:rPr>
          <w:rFonts w:cstheme="minorHAnsi"/>
        </w:rPr>
      </w:pPr>
      <w:r>
        <w:rPr>
          <w:rFonts w:cstheme="minorHAnsi"/>
        </w:rPr>
        <w:t>Significant fields are</w:t>
      </w:r>
    </w:p>
    <w:p w14:paraId="2CB7EDC1" w14:textId="77777777" w:rsidR="00BB1BFB" w:rsidRDefault="00BB1BFB" w:rsidP="00DA231F">
      <w:pPr>
        <w:jc w:val="both"/>
        <w:rPr>
          <w:rFonts w:cstheme="minorHAnsi"/>
        </w:rPr>
      </w:pPr>
    </w:p>
    <w:p w14:paraId="3C538DD7" w14:textId="77777777" w:rsidR="00BB1BFB" w:rsidRDefault="00BB1BFB" w:rsidP="00DA231F">
      <w:pPr>
        <w:jc w:val="both"/>
        <w:rPr>
          <w:rFonts w:cstheme="minorHAnsi"/>
        </w:rPr>
      </w:pPr>
    </w:p>
    <w:tbl>
      <w:tblPr>
        <w:tblStyle w:val="TableGrid"/>
        <w:tblW w:w="0" w:type="auto"/>
        <w:tblLook w:val="04A0" w:firstRow="1" w:lastRow="0" w:firstColumn="1" w:lastColumn="0" w:noHBand="0" w:noVBand="1"/>
      </w:tblPr>
      <w:tblGrid>
        <w:gridCol w:w="3404"/>
        <w:gridCol w:w="3405"/>
        <w:gridCol w:w="3405"/>
      </w:tblGrid>
      <w:tr w:rsidR="00BB1BFB" w14:paraId="59B656C7" w14:textId="77777777" w:rsidTr="00BB1BFB">
        <w:tc>
          <w:tcPr>
            <w:tcW w:w="3404" w:type="dxa"/>
          </w:tcPr>
          <w:p w14:paraId="1E8C0DC7" w14:textId="593C7543" w:rsidR="00BB1BFB" w:rsidRDefault="00BB1BFB" w:rsidP="00DA231F">
            <w:pPr>
              <w:jc w:val="both"/>
              <w:rPr>
                <w:rFonts w:cstheme="minorHAnsi"/>
              </w:rPr>
            </w:pPr>
            <w:r>
              <w:rPr>
                <w:rFonts w:cstheme="minorHAnsi"/>
              </w:rPr>
              <w:t>Field</w:t>
            </w:r>
          </w:p>
        </w:tc>
        <w:tc>
          <w:tcPr>
            <w:tcW w:w="3405" w:type="dxa"/>
          </w:tcPr>
          <w:p w14:paraId="7DF951CC" w14:textId="7BDC3EEE" w:rsidR="00BB1BFB" w:rsidRDefault="00BB1BFB" w:rsidP="00DA231F">
            <w:pPr>
              <w:jc w:val="both"/>
              <w:rPr>
                <w:rFonts w:cstheme="minorHAnsi"/>
              </w:rPr>
            </w:pPr>
            <w:r>
              <w:rPr>
                <w:rFonts w:cstheme="minorHAnsi"/>
              </w:rPr>
              <w:t>What it stores</w:t>
            </w:r>
          </w:p>
        </w:tc>
        <w:tc>
          <w:tcPr>
            <w:tcW w:w="3405" w:type="dxa"/>
          </w:tcPr>
          <w:p w14:paraId="60C3FC63" w14:textId="70CE2BB2" w:rsidR="00BB1BFB" w:rsidRDefault="00BB1BFB" w:rsidP="00DA231F">
            <w:pPr>
              <w:jc w:val="both"/>
              <w:rPr>
                <w:rFonts w:cstheme="minorHAnsi"/>
              </w:rPr>
            </w:pPr>
            <w:r>
              <w:rPr>
                <w:rFonts w:cstheme="minorHAnsi"/>
              </w:rPr>
              <w:t>Why it is needed</w:t>
            </w:r>
          </w:p>
        </w:tc>
      </w:tr>
      <w:tr w:rsidR="00BB1BFB" w14:paraId="3319E0B8" w14:textId="77777777" w:rsidTr="00BB1BFB">
        <w:tc>
          <w:tcPr>
            <w:tcW w:w="3404" w:type="dxa"/>
          </w:tcPr>
          <w:p w14:paraId="432BF0F3" w14:textId="26C2EBDE" w:rsidR="00BB1BFB" w:rsidRDefault="00625CA8" w:rsidP="00DA231F">
            <w:pPr>
              <w:jc w:val="both"/>
              <w:rPr>
                <w:rFonts w:cstheme="minorHAnsi"/>
              </w:rPr>
            </w:pPr>
            <w:proofErr w:type="spellStart"/>
            <w:r>
              <w:rPr>
                <w:rFonts w:cstheme="minorHAnsi"/>
              </w:rPr>
              <w:t>TransactionID</w:t>
            </w:r>
            <w:proofErr w:type="spellEnd"/>
          </w:p>
        </w:tc>
        <w:tc>
          <w:tcPr>
            <w:tcW w:w="3405" w:type="dxa"/>
          </w:tcPr>
          <w:p w14:paraId="07C78042" w14:textId="1C3C47A2" w:rsidR="00BB1BFB" w:rsidRDefault="00BB1BFB" w:rsidP="00DA231F">
            <w:pPr>
              <w:jc w:val="both"/>
              <w:rPr>
                <w:rFonts w:cstheme="minorHAnsi"/>
              </w:rPr>
            </w:pPr>
            <w:r>
              <w:rPr>
                <w:rFonts w:cstheme="minorHAnsi"/>
              </w:rPr>
              <w:t>Uniquely identifies payment type</w:t>
            </w:r>
          </w:p>
        </w:tc>
        <w:tc>
          <w:tcPr>
            <w:tcW w:w="3405" w:type="dxa"/>
          </w:tcPr>
          <w:p w14:paraId="0B901F9F" w14:textId="0BB14B3B" w:rsidR="00BB1BFB" w:rsidRDefault="00BB1BFB" w:rsidP="00DA231F">
            <w:pPr>
              <w:jc w:val="both"/>
              <w:rPr>
                <w:rFonts w:cstheme="minorHAnsi"/>
              </w:rPr>
            </w:pPr>
            <w:r>
              <w:rPr>
                <w:rFonts w:cstheme="minorHAnsi"/>
              </w:rPr>
              <w:t>Needed to track payment type</w:t>
            </w:r>
          </w:p>
        </w:tc>
      </w:tr>
      <w:tr w:rsidR="00BB1BFB" w14:paraId="1B5D6F34" w14:textId="77777777" w:rsidTr="00BB1BFB">
        <w:tc>
          <w:tcPr>
            <w:tcW w:w="3404" w:type="dxa"/>
          </w:tcPr>
          <w:p w14:paraId="02CEB10A" w14:textId="3F5DD78B" w:rsidR="00BB1BFB" w:rsidRDefault="00BB1BFB" w:rsidP="00DA231F">
            <w:pPr>
              <w:jc w:val="both"/>
              <w:rPr>
                <w:rFonts w:cstheme="minorHAnsi"/>
              </w:rPr>
            </w:pPr>
            <w:proofErr w:type="spellStart"/>
            <w:r>
              <w:rPr>
                <w:rFonts w:cstheme="minorHAnsi"/>
              </w:rPr>
              <w:t>CustomerID</w:t>
            </w:r>
            <w:proofErr w:type="spellEnd"/>
          </w:p>
        </w:tc>
        <w:tc>
          <w:tcPr>
            <w:tcW w:w="3405" w:type="dxa"/>
          </w:tcPr>
          <w:p w14:paraId="4E6A76F7" w14:textId="4BBA1B3A" w:rsidR="00BB1BFB" w:rsidRDefault="00BB1BFB" w:rsidP="00DA231F">
            <w:pPr>
              <w:jc w:val="both"/>
              <w:rPr>
                <w:rFonts w:cstheme="minorHAnsi"/>
              </w:rPr>
            </w:pPr>
            <w:r>
              <w:rPr>
                <w:rFonts w:cstheme="minorHAnsi"/>
              </w:rPr>
              <w:t>Identify customer</w:t>
            </w:r>
          </w:p>
        </w:tc>
        <w:tc>
          <w:tcPr>
            <w:tcW w:w="3405" w:type="dxa"/>
          </w:tcPr>
          <w:p w14:paraId="6562D39F" w14:textId="6B29C376" w:rsidR="00BB1BFB" w:rsidRDefault="00BB1BFB" w:rsidP="00DA231F">
            <w:pPr>
              <w:jc w:val="both"/>
              <w:rPr>
                <w:rFonts w:cstheme="minorHAnsi"/>
              </w:rPr>
            </w:pPr>
            <w:r>
              <w:rPr>
                <w:rFonts w:cstheme="minorHAnsi"/>
              </w:rPr>
              <w:t>To track who is paying</w:t>
            </w:r>
          </w:p>
        </w:tc>
      </w:tr>
      <w:tr w:rsidR="00BB1BFB" w14:paraId="05DAFE6C" w14:textId="77777777" w:rsidTr="00BB1BFB">
        <w:tc>
          <w:tcPr>
            <w:tcW w:w="3404" w:type="dxa"/>
          </w:tcPr>
          <w:p w14:paraId="6A7FDBB4" w14:textId="14127118" w:rsidR="00BB1BFB" w:rsidRDefault="00BB1BFB" w:rsidP="00DA231F">
            <w:pPr>
              <w:jc w:val="both"/>
              <w:rPr>
                <w:rFonts w:cstheme="minorHAnsi"/>
              </w:rPr>
            </w:pPr>
            <w:proofErr w:type="spellStart"/>
            <w:r>
              <w:rPr>
                <w:rFonts w:cstheme="minorHAnsi"/>
              </w:rPr>
              <w:t>VehicleID</w:t>
            </w:r>
            <w:proofErr w:type="spellEnd"/>
          </w:p>
        </w:tc>
        <w:tc>
          <w:tcPr>
            <w:tcW w:w="3405" w:type="dxa"/>
          </w:tcPr>
          <w:p w14:paraId="461C82F9" w14:textId="47095B7E" w:rsidR="00BB1BFB" w:rsidRDefault="00BB1BFB" w:rsidP="00DA231F">
            <w:pPr>
              <w:jc w:val="both"/>
              <w:rPr>
                <w:rFonts w:cstheme="minorHAnsi"/>
              </w:rPr>
            </w:pPr>
            <w:r>
              <w:rPr>
                <w:rFonts w:cstheme="minorHAnsi"/>
              </w:rPr>
              <w:t>Identify vehicle for purchase for parts replacement</w:t>
            </w:r>
          </w:p>
        </w:tc>
        <w:tc>
          <w:tcPr>
            <w:tcW w:w="3405" w:type="dxa"/>
          </w:tcPr>
          <w:p w14:paraId="4ED96A97" w14:textId="135DAF94" w:rsidR="00BB1BFB" w:rsidRDefault="00BB1BFB" w:rsidP="00DA231F">
            <w:pPr>
              <w:jc w:val="both"/>
              <w:rPr>
                <w:rFonts w:cstheme="minorHAnsi"/>
              </w:rPr>
            </w:pPr>
            <w:r>
              <w:rPr>
                <w:rFonts w:cstheme="minorHAnsi"/>
              </w:rPr>
              <w:t>To track for what payment if for</w:t>
            </w:r>
          </w:p>
        </w:tc>
      </w:tr>
      <w:tr w:rsidR="00BB1BFB" w14:paraId="3B7B9381" w14:textId="77777777" w:rsidTr="00BB1BFB">
        <w:tc>
          <w:tcPr>
            <w:tcW w:w="3404" w:type="dxa"/>
          </w:tcPr>
          <w:p w14:paraId="3D5F275D" w14:textId="63A89558" w:rsidR="00BB1BFB" w:rsidRDefault="00BB1BFB" w:rsidP="00DA231F">
            <w:pPr>
              <w:jc w:val="both"/>
              <w:rPr>
                <w:rFonts w:cstheme="minorHAnsi"/>
              </w:rPr>
            </w:pPr>
            <w:proofErr w:type="spellStart"/>
            <w:r>
              <w:rPr>
                <w:rFonts w:cstheme="minorHAnsi"/>
              </w:rPr>
              <w:t>PaymentMethod</w:t>
            </w:r>
            <w:proofErr w:type="spellEnd"/>
          </w:p>
        </w:tc>
        <w:tc>
          <w:tcPr>
            <w:tcW w:w="3405" w:type="dxa"/>
          </w:tcPr>
          <w:p w14:paraId="0675E21F" w14:textId="0B7EDF0A" w:rsidR="00BB1BFB" w:rsidRDefault="00BB1BFB" w:rsidP="00DA231F">
            <w:pPr>
              <w:jc w:val="both"/>
              <w:rPr>
                <w:rFonts w:cstheme="minorHAnsi"/>
              </w:rPr>
            </w:pPr>
            <w:r>
              <w:rPr>
                <w:rFonts w:cstheme="minorHAnsi"/>
              </w:rPr>
              <w:t>Type of payment used</w:t>
            </w:r>
          </w:p>
        </w:tc>
        <w:tc>
          <w:tcPr>
            <w:tcW w:w="3405" w:type="dxa"/>
          </w:tcPr>
          <w:p w14:paraId="73706FBD" w14:textId="656F7BCE" w:rsidR="00BB1BFB" w:rsidRDefault="00BB1BFB" w:rsidP="00DA231F">
            <w:pPr>
              <w:jc w:val="both"/>
              <w:rPr>
                <w:rFonts w:cstheme="minorHAnsi"/>
              </w:rPr>
            </w:pPr>
            <w:r>
              <w:rPr>
                <w:rFonts w:cstheme="minorHAnsi"/>
              </w:rPr>
              <w:t>To track type of payment</w:t>
            </w:r>
          </w:p>
        </w:tc>
      </w:tr>
    </w:tbl>
    <w:p w14:paraId="1A8AD50E" w14:textId="77777777" w:rsidR="00426C04" w:rsidRPr="00C076CA" w:rsidRDefault="00426C04" w:rsidP="00DA231F">
      <w:pPr>
        <w:jc w:val="both"/>
        <w:rPr>
          <w:rFonts w:cstheme="minorHAnsi"/>
        </w:rPr>
      </w:pPr>
    </w:p>
    <w:p w14:paraId="20A06E50" w14:textId="77777777" w:rsidR="00F31340" w:rsidRPr="005E30A6" w:rsidRDefault="00F31340" w:rsidP="00DA231F">
      <w:pPr>
        <w:jc w:val="both"/>
      </w:pPr>
    </w:p>
    <w:p w14:paraId="45B4AAE2" w14:textId="77777777" w:rsidR="0034159C" w:rsidRDefault="0034159C" w:rsidP="00DA231F">
      <w:pPr>
        <w:jc w:val="both"/>
      </w:pPr>
    </w:p>
    <w:p w14:paraId="3F0C864E" w14:textId="77777777" w:rsidR="0034159C" w:rsidRDefault="0034159C" w:rsidP="00DA231F">
      <w:pPr>
        <w:jc w:val="both"/>
      </w:pPr>
    </w:p>
    <w:p w14:paraId="5E892EE2" w14:textId="77777777" w:rsidR="0034159C" w:rsidRDefault="0034159C" w:rsidP="00DA231F">
      <w:pPr>
        <w:pStyle w:val="Heading1"/>
        <w:jc w:val="both"/>
      </w:pPr>
      <w:bookmarkStart w:id="8" w:name="_Toc125494457"/>
      <w:r>
        <w:t>Summary and Reflection</w:t>
      </w:r>
      <w:bookmarkEnd w:id="8"/>
    </w:p>
    <w:p w14:paraId="4FD8780E" w14:textId="77777777" w:rsidR="00470B98" w:rsidRDefault="006066A6" w:rsidP="007217C6">
      <w:r>
        <w:t>My database for</w:t>
      </w:r>
      <w:r w:rsidR="009B1CC0">
        <w:t xml:space="preserve"> car dealership named </w:t>
      </w:r>
      <w:proofErr w:type="spellStart"/>
      <w:r w:rsidR="00A92265">
        <w:t>CarMaxDeal</w:t>
      </w:r>
      <w:proofErr w:type="spellEnd"/>
      <w:r w:rsidR="00A92265">
        <w:t>” which</w:t>
      </w:r>
      <w:r w:rsidR="00EC75FB">
        <w:t xml:space="preserve"> </w:t>
      </w:r>
      <w:r w:rsidR="00671EFB">
        <w:t>stores information about cars invent</w:t>
      </w:r>
      <w:r w:rsidR="002355F9">
        <w:t xml:space="preserve">ory, </w:t>
      </w:r>
      <w:r w:rsidR="00903EF9">
        <w:t>Sales</w:t>
      </w:r>
      <w:r w:rsidR="002355F9">
        <w:t xml:space="preserve"> information, Customer information, Service/</w:t>
      </w:r>
      <w:r w:rsidR="00903EF9">
        <w:t>maintenance information, Employee information</w:t>
      </w:r>
      <w:r w:rsidR="00CC0DFF">
        <w:t>, information about the service type customer getting.</w:t>
      </w:r>
      <w:r w:rsidR="00710234">
        <w:t xml:space="preserve"> Customer can use web site to check all available cars and its features to buy</w:t>
      </w:r>
      <w:r w:rsidR="00A92265">
        <w:t>.</w:t>
      </w:r>
      <w:r w:rsidR="008D6A50">
        <w:t xml:space="preserve"> Dealership has their own application to track all the activities involved in car purchase o</w:t>
      </w:r>
      <w:r w:rsidR="00DD52FC">
        <w:t>r servicing a car at the dealerships.</w:t>
      </w:r>
      <w:r w:rsidR="00E16285">
        <w:t xml:space="preserve"> </w:t>
      </w:r>
      <w:r w:rsidR="004C1649">
        <w:t xml:space="preserve">Database </w:t>
      </w:r>
      <w:r w:rsidR="00FC2515">
        <w:t>must support a person using website and searching for their favorite car to buy</w:t>
      </w:r>
      <w:r w:rsidR="00FB5021">
        <w:t xml:space="preserve">. Also, Database must support generating report for analysis </w:t>
      </w:r>
      <w:r w:rsidR="00E16285">
        <w:t>for example daily, weekly, monthly, and yearly report analysis.</w:t>
      </w:r>
    </w:p>
    <w:p w14:paraId="3E8296C4" w14:textId="77777777" w:rsidR="00D02703" w:rsidRDefault="00D02703" w:rsidP="007217C6"/>
    <w:p w14:paraId="32DEA356" w14:textId="77777777" w:rsidR="00D02703" w:rsidRDefault="00D02703" w:rsidP="007217C6">
      <w:r>
        <w:t xml:space="preserve">Database design for a </w:t>
      </w:r>
      <w:r w:rsidR="00ED17FB">
        <w:t>car dealership</w:t>
      </w:r>
      <w:r>
        <w:t xml:space="preserve"> itself a </w:t>
      </w:r>
      <w:r w:rsidR="00736E70">
        <w:t xml:space="preserve">complex process as it </w:t>
      </w:r>
      <w:r w:rsidR="00586619">
        <w:t>may involve</w:t>
      </w:r>
      <w:r w:rsidR="00736E70">
        <w:t xml:space="preserve"> many other u</w:t>
      </w:r>
      <w:r w:rsidR="00586619">
        <w:t xml:space="preserve">se cases </w:t>
      </w:r>
      <w:r w:rsidR="00210E97">
        <w:t>that, I</w:t>
      </w:r>
      <w:r w:rsidR="00586619">
        <w:t xml:space="preserve"> have not </w:t>
      </w:r>
      <w:r w:rsidR="00210E97">
        <w:t>mention</w:t>
      </w:r>
      <w:r w:rsidR="00586619">
        <w:t xml:space="preserve"> </w:t>
      </w:r>
      <w:r w:rsidR="00210E97">
        <w:t>here</w:t>
      </w:r>
      <w:r w:rsidR="00586619">
        <w:t xml:space="preserve">. For </w:t>
      </w:r>
      <w:r w:rsidR="00ED17FB">
        <w:t>example,</w:t>
      </w:r>
      <w:r w:rsidR="00586619">
        <w:t xml:space="preserve"> </w:t>
      </w:r>
      <w:commentRangeStart w:id="9"/>
      <w:r w:rsidR="00586619">
        <w:t xml:space="preserve">a lot of </w:t>
      </w:r>
      <w:r w:rsidR="004225AC">
        <w:t>dealerships</w:t>
      </w:r>
      <w:r w:rsidR="00586619">
        <w:t xml:space="preserve"> also </w:t>
      </w:r>
      <w:r w:rsidR="005B5224">
        <w:t xml:space="preserve">deals with the bank for </w:t>
      </w:r>
      <w:r w:rsidR="00ED17FB">
        <w:t>car loan and other financial activit</w:t>
      </w:r>
      <w:r w:rsidR="00F43DDD">
        <w:t>ies</w:t>
      </w:r>
      <w:r w:rsidR="00ED17FB">
        <w:t xml:space="preserve"> involved during </w:t>
      </w:r>
      <w:r w:rsidR="004225AC">
        <w:t>transaction</w:t>
      </w:r>
      <w:commentRangeEnd w:id="9"/>
      <w:r w:rsidR="00CA4D91">
        <w:rPr>
          <w:rStyle w:val="CommentReference"/>
        </w:rPr>
        <w:commentReference w:id="9"/>
      </w:r>
      <w:r w:rsidR="004225AC">
        <w:t xml:space="preserve">. </w:t>
      </w:r>
      <w:commentRangeStart w:id="10"/>
      <w:r w:rsidR="004225AC">
        <w:t>They</w:t>
      </w:r>
      <w:r w:rsidR="00F43DDD">
        <w:t xml:space="preserve"> also wor</w:t>
      </w:r>
      <w:r w:rsidR="004225AC">
        <w:t xml:space="preserve">k with Department of motor vehicle for license plate and all other legal activities. </w:t>
      </w:r>
      <w:r w:rsidR="007F5004">
        <w:t xml:space="preserve">I am not sure whether I should include </w:t>
      </w:r>
      <w:r w:rsidR="00210E97">
        <w:t>this section</w:t>
      </w:r>
      <w:commentRangeEnd w:id="10"/>
      <w:r w:rsidR="00CA4D91">
        <w:rPr>
          <w:rStyle w:val="CommentReference"/>
        </w:rPr>
        <w:commentReference w:id="10"/>
      </w:r>
      <w:r w:rsidR="00210E97">
        <w:t>.</w:t>
      </w:r>
      <w:r w:rsidR="00B4350D">
        <w:t xml:space="preserve"> </w:t>
      </w:r>
      <w:r w:rsidR="00B12180">
        <w:t>Also,</w:t>
      </w:r>
      <w:r w:rsidR="007E767E">
        <w:t xml:space="preserve"> I have not </w:t>
      </w:r>
      <w:r w:rsidR="000D28CC">
        <w:t>mention</w:t>
      </w:r>
      <w:r w:rsidR="007E767E">
        <w:t xml:space="preserve"> payment method </w:t>
      </w:r>
      <w:r w:rsidR="000D28CC">
        <w:t>other</w:t>
      </w:r>
      <w:r w:rsidR="007E767E">
        <w:t xml:space="preserve"> </w:t>
      </w:r>
      <w:r w:rsidR="000D28CC">
        <w:t xml:space="preserve">billing information. </w:t>
      </w:r>
      <w:commentRangeStart w:id="11"/>
      <w:r w:rsidR="004C1274">
        <w:t>Also, I have not men</w:t>
      </w:r>
      <w:r w:rsidR="00FA3A55">
        <w:t>tion about mobile a</w:t>
      </w:r>
      <w:r w:rsidR="00C8575C">
        <w:t>p</w:t>
      </w:r>
      <w:r w:rsidR="00FA3A55">
        <w:t xml:space="preserve">p that can be used by customer </w:t>
      </w:r>
      <w:r w:rsidR="00C56BFE">
        <w:t>to</w:t>
      </w:r>
      <w:r w:rsidR="00FA3A55">
        <w:t xml:space="preserve"> check all </w:t>
      </w:r>
      <w:r w:rsidR="00C8575C">
        <w:t>available car,</w:t>
      </w:r>
      <w:r w:rsidR="001E6033">
        <w:t xml:space="preserve"> make </w:t>
      </w:r>
      <w:r w:rsidR="003D3DA6">
        <w:t>appointment, pay</w:t>
      </w:r>
      <w:r w:rsidR="001E6033">
        <w:t xml:space="preserve"> their service </w:t>
      </w:r>
      <w:r w:rsidR="00D04872">
        <w:t>cost.</w:t>
      </w:r>
      <w:r w:rsidR="00C8575C">
        <w:t xml:space="preserve"> I</w:t>
      </w:r>
      <w:r w:rsidR="000D28CC">
        <w:t xml:space="preserve"> am a little daunted by the possible size and </w:t>
      </w:r>
      <w:r w:rsidR="00B12180">
        <w:t>complexity</w:t>
      </w:r>
      <w:r w:rsidR="000D28CC">
        <w:t xml:space="preserve"> of the </w:t>
      </w:r>
      <w:r w:rsidR="00B12180">
        <w:t>database and</w:t>
      </w:r>
      <w:r w:rsidR="000D28CC">
        <w:t xml:space="preserve"> may need some help focusing on the areas </w:t>
      </w:r>
      <w:r w:rsidR="00B12180">
        <w:t>I can complete during the course term.</w:t>
      </w:r>
      <w:commentRangeEnd w:id="11"/>
      <w:r w:rsidR="00CA4D91">
        <w:rPr>
          <w:rStyle w:val="CommentReference"/>
        </w:rPr>
        <w:commentReference w:id="11"/>
      </w:r>
    </w:p>
    <w:p w14:paraId="222CF4AF" w14:textId="77777777" w:rsidR="00C56BFE" w:rsidRDefault="00C56BFE" w:rsidP="007217C6"/>
    <w:p w14:paraId="31B39A44" w14:textId="77777777" w:rsidR="00D67D73" w:rsidRDefault="00D67D73" w:rsidP="007217C6">
      <w:r>
        <w:t xml:space="preserve">With this </w:t>
      </w:r>
      <w:r w:rsidR="001D2EDB">
        <w:t>concern I</w:t>
      </w:r>
      <w:r w:rsidR="00A44105">
        <w:t xml:space="preserve"> am excited to continue developing this project and hope to turn my data design </w:t>
      </w:r>
      <w:r w:rsidR="001D2EDB">
        <w:t xml:space="preserve">into real and working. Any feedback on making this better is appreciated. </w:t>
      </w:r>
    </w:p>
    <w:p w14:paraId="5232017D" w14:textId="77777777" w:rsidR="00024730" w:rsidRDefault="00024730" w:rsidP="007217C6"/>
    <w:p w14:paraId="636FE9A1" w14:textId="77777777" w:rsidR="00024730" w:rsidRDefault="00024730" w:rsidP="007217C6"/>
    <w:tbl>
      <w:tblPr>
        <w:tblW w:w="15200" w:type="dxa"/>
        <w:tblLook w:val="04A0" w:firstRow="1" w:lastRow="0" w:firstColumn="1" w:lastColumn="0" w:noHBand="0" w:noVBand="1"/>
      </w:tblPr>
      <w:tblGrid>
        <w:gridCol w:w="1400"/>
        <w:gridCol w:w="2240"/>
        <w:gridCol w:w="2300"/>
        <w:gridCol w:w="2440"/>
        <w:gridCol w:w="2640"/>
        <w:gridCol w:w="2960"/>
        <w:gridCol w:w="400"/>
        <w:gridCol w:w="820"/>
      </w:tblGrid>
      <w:tr w:rsidR="00024730" w:rsidRPr="00024730" w14:paraId="6A26C0C6" w14:textId="77777777" w:rsidTr="00024730">
        <w:trPr>
          <w:trHeight w:val="528"/>
        </w:trPr>
        <w:tc>
          <w:tcPr>
            <w:tcW w:w="1400" w:type="dxa"/>
            <w:tcBorders>
              <w:top w:val="single" w:sz="4" w:space="0" w:color="auto"/>
              <w:left w:val="single" w:sz="4" w:space="0" w:color="auto"/>
              <w:bottom w:val="single" w:sz="4" w:space="0" w:color="auto"/>
              <w:right w:val="single" w:sz="4" w:space="0" w:color="auto"/>
            </w:tcBorders>
            <w:shd w:val="clear" w:color="000000" w:fill="EEECE1"/>
            <w:vAlign w:val="center"/>
            <w:hideMark/>
          </w:tcPr>
          <w:p w14:paraId="5762C1CB" w14:textId="77777777" w:rsidR="00024730" w:rsidRPr="00024730" w:rsidRDefault="00024730" w:rsidP="00024730">
            <w:pPr>
              <w:rPr>
                <w:rFonts w:ascii="Arial Narrow" w:hAnsi="Arial Narrow" w:cs="Calibri"/>
                <w:b/>
                <w:bCs/>
                <w:color w:val="000000"/>
                <w:sz w:val="18"/>
                <w:szCs w:val="18"/>
              </w:rPr>
            </w:pPr>
            <w:r w:rsidRPr="00024730">
              <w:rPr>
                <w:rFonts w:ascii="Arial Narrow" w:hAnsi="Arial Narrow" w:cs="Calibri"/>
                <w:b/>
                <w:bCs/>
                <w:color w:val="000000"/>
                <w:sz w:val="18"/>
                <w:szCs w:val="18"/>
              </w:rPr>
              <w:t>Criterion </w:t>
            </w:r>
          </w:p>
        </w:tc>
        <w:tc>
          <w:tcPr>
            <w:tcW w:w="2240" w:type="dxa"/>
            <w:tcBorders>
              <w:top w:val="single" w:sz="4" w:space="0" w:color="auto"/>
              <w:left w:val="nil"/>
              <w:bottom w:val="single" w:sz="4" w:space="0" w:color="auto"/>
              <w:right w:val="single" w:sz="4" w:space="0" w:color="auto"/>
            </w:tcBorders>
            <w:shd w:val="clear" w:color="000000" w:fill="EEECE1"/>
            <w:vAlign w:val="center"/>
            <w:hideMark/>
          </w:tcPr>
          <w:p w14:paraId="02B16FB4" w14:textId="77777777" w:rsidR="00024730" w:rsidRPr="00024730" w:rsidRDefault="00024730" w:rsidP="00024730">
            <w:pPr>
              <w:jc w:val="center"/>
              <w:rPr>
                <w:rFonts w:ascii="Arial Narrow" w:hAnsi="Arial Narrow" w:cs="Calibri"/>
                <w:b/>
                <w:bCs/>
                <w:color w:val="000000"/>
                <w:sz w:val="18"/>
                <w:szCs w:val="18"/>
              </w:rPr>
            </w:pPr>
            <w:r w:rsidRPr="00024730">
              <w:rPr>
                <w:rFonts w:ascii="Arial Narrow" w:hAnsi="Arial Narrow" w:cs="Calibri"/>
                <w:b/>
                <w:bCs/>
                <w:color w:val="000000"/>
                <w:sz w:val="18"/>
                <w:szCs w:val="18"/>
              </w:rPr>
              <w:t>A </w:t>
            </w:r>
          </w:p>
        </w:tc>
        <w:tc>
          <w:tcPr>
            <w:tcW w:w="2300" w:type="dxa"/>
            <w:tcBorders>
              <w:top w:val="single" w:sz="4" w:space="0" w:color="auto"/>
              <w:left w:val="nil"/>
              <w:bottom w:val="single" w:sz="4" w:space="0" w:color="auto"/>
              <w:right w:val="single" w:sz="4" w:space="0" w:color="auto"/>
            </w:tcBorders>
            <w:shd w:val="clear" w:color="000000" w:fill="EEECE1"/>
            <w:vAlign w:val="center"/>
            <w:hideMark/>
          </w:tcPr>
          <w:p w14:paraId="6C16EF88" w14:textId="77777777" w:rsidR="00024730" w:rsidRPr="00024730" w:rsidRDefault="00024730" w:rsidP="00024730">
            <w:pPr>
              <w:jc w:val="center"/>
              <w:rPr>
                <w:rFonts w:ascii="Arial Narrow" w:hAnsi="Arial Narrow" w:cs="Calibri"/>
                <w:b/>
                <w:bCs/>
                <w:color w:val="000000"/>
                <w:sz w:val="18"/>
                <w:szCs w:val="18"/>
              </w:rPr>
            </w:pPr>
            <w:r w:rsidRPr="00024730">
              <w:rPr>
                <w:rFonts w:ascii="Arial Narrow" w:hAnsi="Arial Narrow" w:cs="Calibri"/>
                <w:b/>
                <w:bCs/>
                <w:color w:val="000000"/>
                <w:sz w:val="18"/>
                <w:szCs w:val="18"/>
              </w:rPr>
              <w:t>B </w:t>
            </w:r>
          </w:p>
        </w:tc>
        <w:tc>
          <w:tcPr>
            <w:tcW w:w="2440" w:type="dxa"/>
            <w:tcBorders>
              <w:top w:val="single" w:sz="4" w:space="0" w:color="auto"/>
              <w:left w:val="nil"/>
              <w:bottom w:val="single" w:sz="4" w:space="0" w:color="auto"/>
              <w:right w:val="single" w:sz="4" w:space="0" w:color="auto"/>
            </w:tcBorders>
            <w:shd w:val="clear" w:color="000000" w:fill="EEECE1"/>
            <w:vAlign w:val="center"/>
            <w:hideMark/>
          </w:tcPr>
          <w:p w14:paraId="46F01584" w14:textId="77777777" w:rsidR="00024730" w:rsidRPr="00024730" w:rsidRDefault="00024730" w:rsidP="00024730">
            <w:pPr>
              <w:jc w:val="center"/>
              <w:rPr>
                <w:rFonts w:ascii="Arial Narrow" w:hAnsi="Arial Narrow" w:cs="Calibri"/>
                <w:b/>
                <w:bCs/>
                <w:color w:val="000000"/>
                <w:sz w:val="18"/>
                <w:szCs w:val="18"/>
              </w:rPr>
            </w:pPr>
            <w:r w:rsidRPr="00024730">
              <w:rPr>
                <w:rFonts w:ascii="Arial Narrow" w:hAnsi="Arial Narrow" w:cs="Calibri"/>
                <w:b/>
                <w:bCs/>
                <w:color w:val="000000"/>
                <w:sz w:val="18"/>
                <w:szCs w:val="18"/>
              </w:rPr>
              <w:t>C </w:t>
            </w:r>
          </w:p>
        </w:tc>
        <w:tc>
          <w:tcPr>
            <w:tcW w:w="2640" w:type="dxa"/>
            <w:tcBorders>
              <w:top w:val="single" w:sz="4" w:space="0" w:color="auto"/>
              <w:left w:val="nil"/>
              <w:bottom w:val="single" w:sz="4" w:space="0" w:color="auto"/>
              <w:right w:val="single" w:sz="4" w:space="0" w:color="auto"/>
            </w:tcBorders>
            <w:shd w:val="clear" w:color="000000" w:fill="EEECE1"/>
            <w:vAlign w:val="center"/>
            <w:hideMark/>
          </w:tcPr>
          <w:p w14:paraId="03764319" w14:textId="77777777" w:rsidR="00024730" w:rsidRPr="00024730" w:rsidRDefault="00024730" w:rsidP="00024730">
            <w:pPr>
              <w:jc w:val="center"/>
              <w:rPr>
                <w:rFonts w:ascii="Arial Narrow" w:hAnsi="Arial Narrow" w:cs="Calibri"/>
                <w:b/>
                <w:bCs/>
                <w:color w:val="000000"/>
                <w:sz w:val="18"/>
                <w:szCs w:val="18"/>
              </w:rPr>
            </w:pPr>
            <w:r w:rsidRPr="00024730">
              <w:rPr>
                <w:rFonts w:ascii="Arial Narrow" w:hAnsi="Arial Narrow" w:cs="Calibri"/>
                <w:b/>
                <w:bCs/>
                <w:color w:val="000000"/>
                <w:sz w:val="18"/>
                <w:szCs w:val="18"/>
              </w:rPr>
              <w:t>D</w:t>
            </w:r>
          </w:p>
        </w:tc>
        <w:tc>
          <w:tcPr>
            <w:tcW w:w="2960" w:type="dxa"/>
            <w:tcBorders>
              <w:top w:val="single" w:sz="4" w:space="0" w:color="auto"/>
              <w:left w:val="nil"/>
              <w:bottom w:val="single" w:sz="4" w:space="0" w:color="auto"/>
              <w:right w:val="single" w:sz="4" w:space="0" w:color="auto"/>
            </w:tcBorders>
            <w:shd w:val="clear" w:color="000000" w:fill="EEECE1"/>
            <w:vAlign w:val="center"/>
            <w:hideMark/>
          </w:tcPr>
          <w:p w14:paraId="6AF8B6E6" w14:textId="77777777" w:rsidR="00024730" w:rsidRPr="00024730" w:rsidRDefault="00024730" w:rsidP="00024730">
            <w:pPr>
              <w:jc w:val="center"/>
              <w:rPr>
                <w:rFonts w:ascii="Arial Narrow" w:hAnsi="Arial Narrow" w:cs="Calibri"/>
                <w:b/>
                <w:bCs/>
                <w:color w:val="000000"/>
                <w:sz w:val="18"/>
                <w:szCs w:val="18"/>
              </w:rPr>
            </w:pPr>
            <w:r w:rsidRPr="00024730">
              <w:rPr>
                <w:rFonts w:ascii="Arial Narrow" w:hAnsi="Arial Narrow" w:cs="Calibri"/>
                <w:b/>
                <w:bCs/>
                <w:color w:val="000000"/>
                <w:sz w:val="18"/>
                <w:szCs w:val="18"/>
              </w:rPr>
              <w:t>F</w:t>
            </w:r>
          </w:p>
        </w:tc>
        <w:tc>
          <w:tcPr>
            <w:tcW w:w="400" w:type="dxa"/>
            <w:tcBorders>
              <w:top w:val="single" w:sz="4" w:space="0" w:color="auto"/>
              <w:left w:val="nil"/>
              <w:bottom w:val="single" w:sz="4" w:space="0" w:color="auto"/>
              <w:right w:val="single" w:sz="4" w:space="0" w:color="auto"/>
            </w:tcBorders>
            <w:shd w:val="clear" w:color="000000" w:fill="EEECE1"/>
            <w:vAlign w:val="center"/>
            <w:hideMark/>
          </w:tcPr>
          <w:p w14:paraId="628D84D2" w14:textId="77777777" w:rsidR="00024730" w:rsidRPr="00024730" w:rsidRDefault="00024730" w:rsidP="00024730">
            <w:pPr>
              <w:jc w:val="center"/>
              <w:rPr>
                <w:rFonts w:ascii="Arial Narrow" w:hAnsi="Arial Narrow" w:cs="Calibri"/>
                <w:b/>
                <w:bCs/>
                <w:color w:val="000000"/>
                <w:sz w:val="18"/>
                <w:szCs w:val="18"/>
              </w:rPr>
            </w:pPr>
            <w:r w:rsidRPr="00024730">
              <w:rPr>
                <w:rFonts w:ascii="Arial Narrow" w:hAnsi="Arial Narrow" w:cs="Calibri"/>
                <w:b/>
                <w:bCs/>
                <w:color w:val="000000"/>
                <w:sz w:val="18"/>
                <w:szCs w:val="18"/>
              </w:rPr>
              <w:t> </w:t>
            </w:r>
          </w:p>
        </w:tc>
        <w:tc>
          <w:tcPr>
            <w:tcW w:w="820" w:type="dxa"/>
            <w:tcBorders>
              <w:top w:val="single" w:sz="4" w:space="0" w:color="auto"/>
              <w:left w:val="nil"/>
              <w:bottom w:val="single" w:sz="4" w:space="0" w:color="auto"/>
              <w:right w:val="single" w:sz="4" w:space="0" w:color="auto"/>
            </w:tcBorders>
            <w:shd w:val="clear" w:color="000000" w:fill="EDEDF3"/>
            <w:vAlign w:val="center"/>
            <w:hideMark/>
          </w:tcPr>
          <w:p w14:paraId="6A2D6273" w14:textId="77777777" w:rsidR="00024730" w:rsidRPr="00024730" w:rsidRDefault="00024730" w:rsidP="00024730">
            <w:pPr>
              <w:jc w:val="center"/>
              <w:rPr>
                <w:rFonts w:ascii="Arial Narrow" w:hAnsi="Arial Narrow" w:cs="Calibri"/>
                <w:b/>
                <w:bCs/>
                <w:color w:val="000000"/>
                <w:sz w:val="18"/>
                <w:szCs w:val="18"/>
              </w:rPr>
            </w:pPr>
            <w:r w:rsidRPr="00024730">
              <w:rPr>
                <w:rFonts w:ascii="Arial Narrow" w:hAnsi="Arial Narrow" w:cs="Calibri"/>
                <w:b/>
                <w:bCs/>
                <w:color w:val="000000"/>
                <w:sz w:val="18"/>
                <w:szCs w:val="18"/>
              </w:rPr>
              <w:t>Letter Grade</w:t>
            </w:r>
          </w:p>
        </w:tc>
      </w:tr>
      <w:tr w:rsidR="00024730" w:rsidRPr="00024730" w14:paraId="3DBF90E9" w14:textId="77777777" w:rsidTr="00024730">
        <w:trPr>
          <w:trHeight w:val="1848"/>
        </w:trPr>
        <w:tc>
          <w:tcPr>
            <w:tcW w:w="1400" w:type="dxa"/>
            <w:tcBorders>
              <w:top w:val="nil"/>
              <w:left w:val="single" w:sz="4" w:space="0" w:color="auto"/>
              <w:bottom w:val="single" w:sz="4" w:space="0" w:color="auto"/>
              <w:right w:val="single" w:sz="4" w:space="0" w:color="auto"/>
            </w:tcBorders>
            <w:shd w:val="clear" w:color="000000" w:fill="EEECE1"/>
            <w:vAlign w:val="center"/>
            <w:hideMark/>
          </w:tcPr>
          <w:p w14:paraId="6BBE5474" w14:textId="77777777" w:rsidR="00024730" w:rsidRPr="00024730" w:rsidRDefault="00024730" w:rsidP="00024730">
            <w:pPr>
              <w:rPr>
                <w:rFonts w:ascii="Arial Narrow" w:hAnsi="Arial Narrow" w:cs="Calibri"/>
                <w:b/>
                <w:bCs/>
                <w:color w:val="000000"/>
                <w:sz w:val="18"/>
                <w:szCs w:val="18"/>
              </w:rPr>
            </w:pPr>
            <w:r w:rsidRPr="00024730">
              <w:rPr>
                <w:rFonts w:ascii="Arial Narrow" w:hAnsi="Arial Narrow" w:cs="Calibri"/>
                <w:b/>
                <w:bCs/>
                <w:color w:val="000000"/>
                <w:sz w:val="18"/>
                <w:szCs w:val="18"/>
              </w:rPr>
              <w:t>Project Direction Focus and Completeness (30%)</w:t>
            </w:r>
          </w:p>
        </w:tc>
        <w:tc>
          <w:tcPr>
            <w:tcW w:w="2240" w:type="dxa"/>
            <w:tcBorders>
              <w:top w:val="nil"/>
              <w:left w:val="nil"/>
              <w:bottom w:val="single" w:sz="4" w:space="0" w:color="auto"/>
              <w:right w:val="single" w:sz="4" w:space="0" w:color="auto"/>
            </w:tcBorders>
            <w:shd w:val="clear" w:color="auto" w:fill="auto"/>
            <w:vAlign w:val="center"/>
            <w:hideMark/>
          </w:tcPr>
          <w:p w14:paraId="7FBACEE3" w14:textId="77777777" w:rsidR="00024730" w:rsidRPr="00024730" w:rsidRDefault="00024730" w:rsidP="00024730">
            <w:pPr>
              <w:rPr>
                <w:rFonts w:ascii="Arial Narrow" w:hAnsi="Arial Narrow" w:cs="Calibri"/>
                <w:sz w:val="18"/>
                <w:szCs w:val="18"/>
              </w:rPr>
            </w:pPr>
            <w:r w:rsidRPr="00024730">
              <w:rPr>
                <w:rFonts w:ascii="Arial Narrow" w:hAnsi="Arial Narrow" w:cs="Calibri"/>
                <w:sz w:val="18"/>
                <w:szCs w:val="18"/>
              </w:rPr>
              <w:t xml:space="preserve">The project direction overview completely and clearly explains who the database will be for, how it will be used, and the focus of what kind of data it stores. </w:t>
            </w:r>
          </w:p>
        </w:tc>
        <w:tc>
          <w:tcPr>
            <w:tcW w:w="2300" w:type="dxa"/>
            <w:tcBorders>
              <w:top w:val="nil"/>
              <w:left w:val="nil"/>
              <w:bottom w:val="single" w:sz="4" w:space="0" w:color="auto"/>
              <w:right w:val="single" w:sz="4" w:space="0" w:color="auto"/>
            </w:tcBorders>
            <w:shd w:val="clear" w:color="auto" w:fill="auto"/>
            <w:vAlign w:val="center"/>
            <w:hideMark/>
          </w:tcPr>
          <w:p w14:paraId="3C9FD845" w14:textId="77777777" w:rsidR="00024730" w:rsidRPr="00024730" w:rsidRDefault="00024730" w:rsidP="00024730">
            <w:pPr>
              <w:rPr>
                <w:rFonts w:ascii="Arial Narrow" w:hAnsi="Arial Narrow" w:cs="Calibri"/>
                <w:sz w:val="18"/>
                <w:szCs w:val="18"/>
              </w:rPr>
            </w:pPr>
            <w:r w:rsidRPr="00024730">
              <w:rPr>
                <w:rFonts w:ascii="Arial Narrow" w:hAnsi="Arial Narrow" w:cs="Calibri"/>
                <w:sz w:val="18"/>
                <w:szCs w:val="18"/>
              </w:rPr>
              <w:t xml:space="preserve">The project direction overview mostly explains who the database will be for, how it will be used, and the focus of what kind of data it stores. </w:t>
            </w:r>
          </w:p>
        </w:tc>
        <w:tc>
          <w:tcPr>
            <w:tcW w:w="2440" w:type="dxa"/>
            <w:tcBorders>
              <w:top w:val="nil"/>
              <w:left w:val="nil"/>
              <w:bottom w:val="single" w:sz="4" w:space="0" w:color="auto"/>
              <w:right w:val="single" w:sz="4" w:space="0" w:color="auto"/>
            </w:tcBorders>
            <w:shd w:val="clear" w:color="auto" w:fill="auto"/>
            <w:vAlign w:val="center"/>
            <w:hideMark/>
          </w:tcPr>
          <w:p w14:paraId="5B38A801" w14:textId="77777777" w:rsidR="00024730" w:rsidRPr="00024730" w:rsidRDefault="00024730" w:rsidP="00024730">
            <w:pPr>
              <w:rPr>
                <w:rFonts w:ascii="Arial Narrow" w:hAnsi="Arial Narrow" w:cs="Calibri"/>
                <w:sz w:val="18"/>
                <w:szCs w:val="18"/>
              </w:rPr>
            </w:pPr>
            <w:r w:rsidRPr="00024730">
              <w:rPr>
                <w:rFonts w:ascii="Arial Narrow" w:hAnsi="Arial Narrow" w:cs="Calibri"/>
                <w:sz w:val="18"/>
                <w:szCs w:val="18"/>
              </w:rPr>
              <w:t>The project direction overview partly explains who the database will be for, how it will be used, and the focus of what kind of data it stores. Some aspects of the overview may be unclear or ambiguous.</w:t>
            </w:r>
          </w:p>
        </w:tc>
        <w:tc>
          <w:tcPr>
            <w:tcW w:w="2640" w:type="dxa"/>
            <w:tcBorders>
              <w:top w:val="nil"/>
              <w:left w:val="nil"/>
              <w:bottom w:val="single" w:sz="4" w:space="0" w:color="auto"/>
              <w:right w:val="single" w:sz="4" w:space="0" w:color="auto"/>
            </w:tcBorders>
            <w:shd w:val="clear" w:color="auto" w:fill="auto"/>
            <w:vAlign w:val="center"/>
            <w:hideMark/>
          </w:tcPr>
          <w:p w14:paraId="27921F82" w14:textId="77777777" w:rsidR="00024730" w:rsidRPr="00024730" w:rsidRDefault="00024730" w:rsidP="00024730">
            <w:pPr>
              <w:rPr>
                <w:rFonts w:ascii="Arial Narrow" w:hAnsi="Arial Narrow" w:cs="Calibri"/>
                <w:sz w:val="18"/>
                <w:szCs w:val="18"/>
              </w:rPr>
            </w:pPr>
            <w:r w:rsidRPr="00024730">
              <w:rPr>
                <w:rFonts w:ascii="Arial Narrow" w:hAnsi="Arial Narrow" w:cs="Calibri"/>
                <w:sz w:val="18"/>
                <w:szCs w:val="18"/>
              </w:rPr>
              <w:t>The project direction overview minimally explains who the database will be for, how it will be used, and the focus of what kind of data it stores. Much of the overview is not clear.</w:t>
            </w:r>
          </w:p>
        </w:tc>
        <w:tc>
          <w:tcPr>
            <w:tcW w:w="2960" w:type="dxa"/>
            <w:tcBorders>
              <w:top w:val="nil"/>
              <w:left w:val="nil"/>
              <w:bottom w:val="single" w:sz="4" w:space="0" w:color="auto"/>
              <w:right w:val="single" w:sz="4" w:space="0" w:color="auto"/>
            </w:tcBorders>
            <w:shd w:val="clear" w:color="auto" w:fill="auto"/>
            <w:vAlign w:val="center"/>
            <w:hideMark/>
          </w:tcPr>
          <w:p w14:paraId="2BCF7C58" w14:textId="77777777" w:rsidR="00024730" w:rsidRPr="00024730" w:rsidRDefault="00024730" w:rsidP="00024730">
            <w:pPr>
              <w:rPr>
                <w:rFonts w:ascii="Arial Narrow" w:hAnsi="Arial Narrow" w:cs="Calibri"/>
                <w:sz w:val="18"/>
                <w:szCs w:val="18"/>
              </w:rPr>
            </w:pPr>
            <w:r w:rsidRPr="00024730">
              <w:rPr>
                <w:rFonts w:ascii="Arial Narrow" w:hAnsi="Arial Narrow" w:cs="Calibri"/>
                <w:sz w:val="18"/>
                <w:szCs w:val="18"/>
              </w:rPr>
              <w:t>The project direction overview is missing or does not explain who the database will be for, how it will be used, and the focus of what kind of data it stores.</w:t>
            </w:r>
          </w:p>
        </w:tc>
        <w:tc>
          <w:tcPr>
            <w:tcW w:w="400" w:type="dxa"/>
            <w:tcBorders>
              <w:top w:val="nil"/>
              <w:left w:val="nil"/>
              <w:bottom w:val="single" w:sz="4" w:space="0" w:color="auto"/>
              <w:right w:val="single" w:sz="4" w:space="0" w:color="auto"/>
            </w:tcBorders>
            <w:shd w:val="clear" w:color="auto" w:fill="auto"/>
            <w:vAlign w:val="center"/>
            <w:hideMark/>
          </w:tcPr>
          <w:p w14:paraId="51E205B3" w14:textId="77777777" w:rsidR="00024730" w:rsidRPr="00024730" w:rsidRDefault="00024730" w:rsidP="00024730">
            <w:pPr>
              <w:rPr>
                <w:rFonts w:ascii="Arial Narrow" w:hAnsi="Arial Narrow" w:cs="Calibri"/>
                <w:sz w:val="18"/>
                <w:szCs w:val="18"/>
              </w:rPr>
            </w:pPr>
            <w:r w:rsidRPr="00024730">
              <w:rPr>
                <w:rFonts w:ascii="Arial Narrow" w:hAnsi="Arial Narrow" w:cs="Calibri"/>
                <w:sz w:val="18"/>
                <w:szCs w:val="18"/>
              </w:rPr>
              <w:t> </w:t>
            </w:r>
          </w:p>
        </w:tc>
        <w:tc>
          <w:tcPr>
            <w:tcW w:w="820" w:type="dxa"/>
            <w:tcBorders>
              <w:top w:val="nil"/>
              <w:left w:val="nil"/>
              <w:bottom w:val="single" w:sz="4" w:space="0" w:color="auto"/>
              <w:right w:val="single" w:sz="4" w:space="0" w:color="auto"/>
            </w:tcBorders>
            <w:shd w:val="clear" w:color="auto" w:fill="auto"/>
            <w:noWrap/>
            <w:vAlign w:val="center"/>
            <w:hideMark/>
          </w:tcPr>
          <w:p w14:paraId="670173AD" w14:textId="77777777" w:rsidR="00024730" w:rsidRPr="00024730" w:rsidRDefault="00024730" w:rsidP="00024730">
            <w:pPr>
              <w:jc w:val="center"/>
              <w:rPr>
                <w:rFonts w:ascii="Arial Narrow" w:hAnsi="Arial Narrow" w:cs="Calibri"/>
                <w:color w:val="000000"/>
                <w:sz w:val="18"/>
                <w:szCs w:val="18"/>
              </w:rPr>
            </w:pPr>
            <w:r w:rsidRPr="00024730">
              <w:rPr>
                <w:rFonts w:ascii="Arial Narrow" w:hAnsi="Arial Narrow" w:cs="Calibri"/>
                <w:color w:val="000000"/>
                <w:sz w:val="18"/>
                <w:szCs w:val="18"/>
              </w:rPr>
              <w:t>A+</w:t>
            </w:r>
          </w:p>
        </w:tc>
      </w:tr>
      <w:tr w:rsidR="00024730" w:rsidRPr="00024730" w14:paraId="21425C0F" w14:textId="77777777" w:rsidTr="00024730">
        <w:trPr>
          <w:trHeight w:val="1890"/>
        </w:trPr>
        <w:tc>
          <w:tcPr>
            <w:tcW w:w="1400" w:type="dxa"/>
            <w:tcBorders>
              <w:top w:val="nil"/>
              <w:left w:val="single" w:sz="4" w:space="0" w:color="auto"/>
              <w:bottom w:val="single" w:sz="4" w:space="0" w:color="auto"/>
              <w:right w:val="single" w:sz="4" w:space="0" w:color="auto"/>
            </w:tcBorders>
            <w:shd w:val="clear" w:color="000000" w:fill="EEECE1"/>
            <w:vAlign w:val="center"/>
            <w:hideMark/>
          </w:tcPr>
          <w:p w14:paraId="7927050C" w14:textId="77777777" w:rsidR="00024730" w:rsidRPr="00024730" w:rsidRDefault="00024730" w:rsidP="00024730">
            <w:pPr>
              <w:rPr>
                <w:rFonts w:ascii="Arial Narrow" w:hAnsi="Arial Narrow" w:cs="Calibri"/>
                <w:b/>
                <w:bCs/>
                <w:color w:val="000000"/>
                <w:sz w:val="18"/>
                <w:szCs w:val="18"/>
              </w:rPr>
            </w:pPr>
            <w:r w:rsidRPr="00024730">
              <w:rPr>
                <w:rFonts w:ascii="Arial Narrow" w:hAnsi="Arial Narrow" w:cs="Calibri"/>
                <w:b/>
                <w:bCs/>
                <w:color w:val="000000"/>
                <w:sz w:val="18"/>
                <w:szCs w:val="18"/>
              </w:rPr>
              <w:t>Use Case Quality (30%)</w:t>
            </w:r>
          </w:p>
        </w:tc>
        <w:tc>
          <w:tcPr>
            <w:tcW w:w="2240" w:type="dxa"/>
            <w:tcBorders>
              <w:top w:val="nil"/>
              <w:left w:val="nil"/>
              <w:bottom w:val="single" w:sz="4" w:space="0" w:color="auto"/>
              <w:right w:val="single" w:sz="4" w:space="0" w:color="auto"/>
            </w:tcBorders>
            <w:shd w:val="clear" w:color="auto" w:fill="auto"/>
            <w:vAlign w:val="center"/>
            <w:hideMark/>
          </w:tcPr>
          <w:p w14:paraId="68F9855C" w14:textId="77777777" w:rsidR="00024730" w:rsidRPr="00024730" w:rsidRDefault="00024730" w:rsidP="00024730">
            <w:pPr>
              <w:rPr>
                <w:rFonts w:ascii="Arial Narrow" w:hAnsi="Arial Narrow" w:cs="Calibri"/>
                <w:sz w:val="18"/>
                <w:szCs w:val="18"/>
              </w:rPr>
            </w:pPr>
            <w:r w:rsidRPr="00024730">
              <w:rPr>
                <w:rFonts w:ascii="Arial Narrow" w:hAnsi="Arial Narrow" w:cs="Calibri"/>
                <w:sz w:val="18"/>
                <w:szCs w:val="18"/>
              </w:rPr>
              <w:t>The use cases are all focused on core uses of the database, and are completely intelligible. Each use case coherently describes one overall activity. At least 5 use cases have been defined.</w:t>
            </w:r>
          </w:p>
        </w:tc>
        <w:tc>
          <w:tcPr>
            <w:tcW w:w="2300" w:type="dxa"/>
            <w:tcBorders>
              <w:top w:val="nil"/>
              <w:left w:val="nil"/>
              <w:bottom w:val="single" w:sz="4" w:space="0" w:color="auto"/>
              <w:right w:val="single" w:sz="4" w:space="0" w:color="auto"/>
            </w:tcBorders>
            <w:shd w:val="clear" w:color="auto" w:fill="auto"/>
            <w:vAlign w:val="center"/>
            <w:hideMark/>
          </w:tcPr>
          <w:p w14:paraId="477DF8C2" w14:textId="77777777" w:rsidR="00024730" w:rsidRPr="00024730" w:rsidRDefault="00024730" w:rsidP="00024730">
            <w:pPr>
              <w:rPr>
                <w:rFonts w:ascii="Arial Narrow" w:hAnsi="Arial Narrow" w:cs="Calibri"/>
                <w:sz w:val="18"/>
                <w:szCs w:val="18"/>
              </w:rPr>
            </w:pPr>
            <w:r w:rsidRPr="00024730">
              <w:rPr>
                <w:rFonts w:ascii="Arial Narrow" w:hAnsi="Arial Narrow" w:cs="Calibri"/>
                <w:sz w:val="18"/>
                <w:szCs w:val="18"/>
              </w:rPr>
              <w:t>The use cases are mostly focused on core uses of the database, and are intelligible. Each use case describes one overall activity. 1 use case (out of 5) may be missing.</w:t>
            </w:r>
          </w:p>
        </w:tc>
        <w:tc>
          <w:tcPr>
            <w:tcW w:w="2440" w:type="dxa"/>
            <w:tcBorders>
              <w:top w:val="nil"/>
              <w:left w:val="nil"/>
              <w:bottom w:val="single" w:sz="4" w:space="0" w:color="auto"/>
              <w:right w:val="single" w:sz="4" w:space="0" w:color="auto"/>
            </w:tcBorders>
            <w:shd w:val="clear" w:color="auto" w:fill="auto"/>
            <w:vAlign w:val="center"/>
            <w:hideMark/>
          </w:tcPr>
          <w:p w14:paraId="46BCF841" w14:textId="77777777" w:rsidR="00024730" w:rsidRPr="00024730" w:rsidRDefault="00024730" w:rsidP="00024730">
            <w:pPr>
              <w:rPr>
                <w:rFonts w:ascii="Arial Narrow" w:hAnsi="Arial Narrow" w:cs="Calibri"/>
                <w:sz w:val="18"/>
                <w:szCs w:val="18"/>
              </w:rPr>
            </w:pPr>
            <w:r w:rsidRPr="00024730">
              <w:rPr>
                <w:rFonts w:ascii="Arial Narrow" w:hAnsi="Arial Narrow" w:cs="Calibri"/>
                <w:sz w:val="18"/>
                <w:szCs w:val="18"/>
              </w:rPr>
              <w:t>The use cases are somewhat focused on core uses of the database, and are somewhat intelligible. 2 or 3 use cases (out of 5) may be missing.</w:t>
            </w:r>
          </w:p>
        </w:tc>
        <w:tc>
          <w:tcPr>
            <w:tcW w:w="2640" w:type="dxa"/>
            <w:tcBorders>
              <w:top w:val="nil"/>
              <w:left w:val="nil"/>
              <w:bottom w:val="single" w:sz="4" w:space="0" w:color="auto"/>
              <w:right w:val="single" w:sz="4" w:space="0" w:color="auto"/>
            </w:tcBorders>
            <w:shd w:val="clear" w:color="auto" w:fill="auto"/>
            <w:vAlign w:val="center"/>
            <w:hideMark/>
          </w:tcPr>
          <w:p w14:paraId="5A8C9DEB" w14:textId="77777777" w:rsidR="00024730" w:rsidRPr="00024730" w:rsidRDefault="00024730" w:rsidP="00024730">
            <w:pPr>
              <w:rPr>
                <w:rFonts w:ascii="Arial Narrow" w:hAnsi="Arial Narrow" w:cs="Calibri"/>
                <w:sz w:val="18"/>
                <w:szCs w:val="18"/>
              </w:rPr>
            </w:pPr>
            <w:r w:rsidRPr="00024730">
              <w:rPr>
                <w:rFonts w:ascii="Arial Narrow" w:hAnsi="Arial Narrow" w:cs="Calibri"/>
                <w:sz w:val="18"/>
                <w:szCs w:val="18"/>
              </w:rPr>
              <w:t>The use cases overall are focused on less important uses of the database. They may be hard to understand. Each use case may describe many activities. 4 use cases (out of 5) may be missing.</w:t>
            </w:r>
          </w:p>
        </w:tc>
        <w:tc>
          <w:tcPr>
            <w:tcW w:w="2960" w:type="dxa"/>
            <w:tcBorders>
              <w:top w:val="nil"/>
              <w:left w:val="nil"/>
              <w:bottom w:val="single" w:sz="4" w:space="0" w:color="auto"/>
              <w:right w:val="single" w:sz="4" w:space="0" w:color="auto"/>
            </w:tcBorders>
            <w:shd w:val="clear" w:color="auto" w:fill="auto"/>
            <w:vAlign w:val="center"/>
            <w:hideMark/>
          </w:tcPr>
          <w:p w14:paraId="5F932513" w14:textId="77777777" w:rsidR="00024730" w:rsidRPr="00024730" w:rsidRDefault="00024730" w:rsidP="00024730">
            <w:pPr>
              <w:rPr>
                <w:rFonts w:ascii="Arial Narrow" w:hAnsi="Arial Narrow" w:cs="Calibri"/>
                <w:sz w:val="18"/>
                <w:szCs w:val="18"/>
              </w:rPr>
            </w:pPr>
            <w:r w:rsidRPr="00024730">
              <w:rPr>
                <w:rFonts w:ascii="Arial Narrow" w:hAnsi="Arial Narrow" w:cs="Calibri"/>
                <w:sz w:val="18"/>
                <w:szCs w:val="18"/>
              </w:rPr>
              <w:t>The use cases are either missing or are entirely focused on unimportant uses of the database. They may be hard to understand. Each use case may describe many activities.</w:t>
            </w:r>
          </w:p>
        </w:tc>
        <w:tc>
          <w:tcPr>
            <w:tcW w:w="400" w:type="dxa"/>
            <w:tcBorders>
              <w:top w:val="nil"/>
              <w:left w:val="nil"/>
              <w:bottom w:val="single" w:sz="4" w:space="0" w:color="auto"/>
              <w:right w:val="single" w:sz="4" w:space="0" w:color="auto"/>
            </w:tcBorders>
            <w:shd w:val="clear" w:color="auto" w:fill="auto"/>
            <w:vAlign w:val="center"/>
            <w:hideMark/>
          </w:tcPr>
          <w:p w14:paraId="2B02288A" w14:textId="77777777" w:rsidR="00024730" w:rsidRPr="00024730" w:rsidRDefault="00024730" w:rsidP="00024730">
            <w:pPr>
              <w:rPr>
                <w:rFonts w:ascii="Arial Narrow" w:hAnsi="Arial Narrow" w:cs="Calibri"/>
                <w:sz w:val="18"/>
                <w:szCs w:val="18"/>
              </w:rPr>
            </w:pPr>
            <w:r w:rsidRPr="00024730">
              <w:rPr>
                <w:rFonts w:ascii="Arial Narrow" w:hAnsi="Arial Narrow" w:cs="Calibri"/>
                <w:sz w:val="18"/>
                <w:szCs w:val="18"/>
              </w:rPr>
              <w:t> </w:t>
            </w:r>
          </w:p>
        </w:tc>
        <w:tc>
          <w:tcPr>
            <w:tcW w:w="820" w:type="dxa"/>
            <w:tcBorders>
              <w:top w:val="nil"/>
              <w:left w:val="nil"/>
              <w:bottom w:val="single" w:sz="4" w:space="0" w:color="auto"/>
              <w:right w:val="single" w:sz="4" w:space="0" w:color="auto"/>
            </w:tcBorders>
            <w:shd w:val="clear" w:color="auto" w:fill="auto"/>
            <w:noWrap/>
            <w:vAlign w:val="center"/>
            <w:hideMark/>
          </w:tcPr>
          <w:p w14:paraId="0CD9F96C" w14:textId="77777777" w:rsidR="00024730" w:rsidRPr="00024730" w:rsidRDefault="00024730" w:rsidP="00024730">
            <w:pPr>
              <w:jc w:val="center"/>
              <w:rPr>
                <w:rFonts w:ascii="Arial Narrow" w:hAnsi="Arial Narrow" w:cs="Calibri"/>
                <w:color w:val="000000"/>
                <w:sz w:val="18"/>
                <w:szCs w:val="18"/>
              </w:rPr>
            </w:pPr>
            <w:r w:rsidRPr="00024730">
              <w:rPr>
                <w:rFonts w:ascii="Arial Narrow" w:hAnsi="Arial Narrow" w:cs="Calibri"/>
                <w:color w:val="000000"/>
                <w:sz w:val="18"/>
                <w:szCs w:val="18"/>
              </w:rPr>
              <w:t>B</w:t>
            </w:r>
          </w:p>
        </w:tc>
      </w:tr>
      <w:tr w:rsidR="00024730" w:rsidRPr="00024730" w14:paraId="02B58C1F" w14:textId="77777777" w:rsidTr="00024730">
        <w:trPr>
          <w:trHeight w:val="2235"/>
        </w:trPr>
        <w:tc>
          <w:tcPr>
            <w:tcW w:w="1400" w:type="dxa"/>
            <w:tcBorders>
              <w:top w:val="nil"/>
              <w:left w:val="single" w:sz="4" w:space="0" w:color="auto"/>
              <w:bottom w:val="single" w:sz="4" w:space="0" w:color="auto"/>
              <w:right w:val="single" w:sz="4" w:space="0" w:color="auto"/>
            </w:tcBorders>
            <w:shd w:val="clear" w:color="000000" w:fill="EEECE1"/>
            <w:vAlign w:val="center"/>
            <w:hideMark/>
          </w:tcPr>
          <w:p w14:paraId="09D26B4B" w14:textId="77777777" w:rsidR="00024730" w:rsidRPr="00024730" w:rsidRDefault="00024730" w:rsidP="00024730">
            <w:pPr>
              <w:rPr>
                <w:rFonts w:ascii="Arial Narrow" w:hAnsi="Arial Narrow" w:cs="Calibri"/>
                <w:b/>
                <w:bCs/>
                <w:color w:val="000000"/>
                <w:sz w:val="18"/>
                <w:szCs w:val="18"/>
              </w:rPr>
            </w:pPr>
            <w:r w:rsidRPr="00024730">
              <w:rPr>
                <w:rFonts w:ascii="Arial Narrow" w:hAnsi="Arial Narrow" w:cs="Calibri"/>
                <w:b/>
                <w:bCs/>
                <w:color w:val="000000"/>
                <w:sz w:val="18"/>
                <w:szCs w:val="18"/>
              </w:rPr>
              <w:t>Field Quality (30%)</w:t>
            </w:r>
          </w:p>
        </w:tc>
        <w:tc>
          <w:tcPr>
            <w:tcW w:w="2240" w:type="dxa"/>
            <w:tcBorders>
              <w:top w:val="nil"/>
              <w:left w:val="nil"/>
              <w:bottom w:val="single" w:sz="4" w:space="0" w:color="auto"/>
              <w:right w:val="single" w:sz="4" w:space="0" w:color="auto"/>
            </w:tcBorders>
            <w:shd w:val="clear" w:color="auto" w:fill="auto"/>
            <w:vAlign w:val="center"/>
            <w:hideMark/>
          </w:tcPr>
          <w:p w14:paraId="686AC66E" w14:textId="77777777" w:rsidR="00024730" w:rsidRPr="00024730" w:rsidRDefault="00024730" w:rsidP="00024730">
            <w:pPr>
              <w:rPr>
                <w:rFonts w:ascii="Arial Narrow" w:hAnsi="Arial Narrow" w:cs="Calibri"/>
                <w:sz w:val="18"/>
                <w:szCs w:val="18"/>
              </w:rPr>
            </w:pPr>
            <w:r w:rsidRPr="00024730">
              <w:rPr>
                <w:rFonts w:ascii="Arial Narrow" w:hAnsi="Arial Narrow" w:cs="Calibri"/>
                <w:sz w:val="18"/>
                <w:szCs w:val="18"/>
              </w:rPr>
              <w:t>The fields are entirely focused on long-term storage of information. Most significant fields have been identified for every use case. The choice of fields is well justified. Fields have been defined for at least 5 use cases.</w:t>
            </w:r>
          </w:p>
        </w:tc>
        <w:tc>
          <w:tcPr>
            <w:tcW w:w="2300" w:type="dxa"/>
            <w:tcBorders>
              <w:top w:val="nil"/>
              <w:left w:val="nil"/>
              <w:bottom w:val="single" w:sz="4" w:space="0" w:color="auto"/>
              <w:right w:val="single" w:sz="4" w:space="0" w:color="auto"/>
            </w:tcBorders>
            <w:shd w:val="clear" w:color="auto" w:fill="auto"/>
            <w:vAlign w:val="center"/>
            <w:hideMark/>
          </w:tcPr>
          <w:p w14:paraId="634B4DEA" w14:textId="77777777" w:rsidR="00024730" w:rsidRPr="00024730" w:rsidRDefault="00024730" w:rsidP="00024730">
            <w:pPr>
              <w:rPr>
                <w:rFonts w:ascii="Arial Narrow" w:hAnsi="Arial Narrow" w:cs="Calibri"/>
                <w:sz w:val="18"/>
                <w:szCs w:val="18"/>
              </w:rPr>
            </w:pPr>
            <w:r w:rsidRPr="00024730">
              <w:rPr>
                <w:rFonts w:ascii="Arial Narrow" w:hAnsi="Arial Narrow" w:cs="Calibri"/>
                <w:sz w:val="18"/>
                <w:szCs w:val="18"/>
              </w:rPr>
              <w:t>The fields are mostly focused on long-term storage of information. Some significant fields have been identified for every use case. The choice of fields is justified. Fields for 1 use case (out of 5) may be missing.</w:t>
            </w:r>
          </w:p>
        </w:tc>
        <w:tc>
          <w:tcPr>
            <w:tcW w:w="2440" w:type="dxa"/>
            <w:tcBorders>
              <w:top w:val="nil"/>
              <w:left w:val="nil"/>
              <w:bottom w:val="single" w:sz="4" w:space="0" w:color="auto"/>
              <w:right w:val="single" w:sz="4" w:space="0" w:color="auto"/>
            </w:tcBorders>
            <w:shd w:val="clear" w:color="auto" w:fill="auto"/>
            <w:vAlign w:val="center"/>
            <w:hideMark/>
          </w:tcPr>
          <w:p w14:paraId="5AF8EFAF" w14:textId="77777777" w:rsidR="00024730" w:rsidRPr="00024730" w:rsidRDefault="00024730" w:rsidP="00024730">
            <w:pPr>
              <w:rPr>
                <w:rFonts w:ascii="Arial Narrow" w:hAnsi="Arial Narrow" w:cs="Calibri"/>
                <w:sz w:val="18"/>
                <w:szCs w:val="18"/>
              </w:rPr>
            </w:pPr>
            <w:r w:rsidRPr="00024730">
              <w:rPr>
                <w:rFonts w:ascii="Arial Narrow" w:hAnsi="Arial Narrow" w:cs="Calibri"/>
                <w:sz w:val="18"/>
                <w:szCs w:val="18"/>
              </w:rPr>
              <w:t>The fields are partly focused on long-term storage of information. A small percentage of significant fields have been identified for every use case. The choice of fields is partially justified. Fields for 2 or 3 use cases (out of 5) may be missing.</w:t>
            </w:r>
          </w:p>
        </w:tc>
        <w:tc>
          <w:tcPr>
            <w:tcW w:w="2640" w:type="dxa"/>
            <w:tcBorders>
              <w:top w:val="nil"/>
              <w:left w:val="nil"/>
              <w:bottom w:val="single" w:sz="4" w:space="0" w:color="auto"/>
              <w:right w:val="single" w:sz="4" w:space="0" w:color="auto"/>
            </w:tcBorders>
            <w:shd w:val="clear" w:color="auto" w:fill="auto"/>
            <w:vAlign w:val="center"/>
            <w:hideMark/>
          </w:tcPr>
          <w:p w14:paraId="1B0FF913" w14:textId="77777777" w:rsidR="00024730" w:rsidRPr="00024730" w:rsidRDefault="00024730" w:rsidP="00024730">
            <w:pPr>
              <w:rPr>
                <w:rFonts w:ascii="Arial Narrow" w:hAnsi="Arial Narrow" w:cs="Calibri"/>
                <w:sz w:val="18"/>
                <w:szCs w:val="18"/>
              </w:rPr>
            </w:pPr>
            <w:r w:rsidRPr="00024730">
              <w:rPr>
                <w:rFonts w:ascii="Arial Narrow" w:hAnsi="Arial Narrow" w:cs="Calibri"/>
                <w:sz w:val="18"/>
                <w:szCs w:val="18"/>
              </w:rPr>
              <w:t>The fields are mostly focused on transient information that is not needed long-term. Many significant fields have not been identified. The choice of fields is minimally justified. Fields for 4 use cases (out of 5) may be missing.</w:t>
            </w:r>
          </w:p>
        </w:tc>
        <w:tc>
          <w:tcPr>
            <w:tcW w:w="2960" w:type="dxa"/>
            <w:tcBorders>
              <w:top w:val="nil"/>
              <w:left w:val="nil"/>
              <w:bottom w:val="single" w:sz="4" w:space="0" w:color="auto"/>
              <w:right w:val="single" w:sz="4" w:space="0" w:color="auto"/>
            </w:tcBorders>
            <w:shd w:val="clear" w:color="auto" w:fill="auto"/>
            <w:vAlign w:val="center"/>
            <w:hideMark/>
          </w:tcPr>
          <w:p w14:paraId="4ED301FA" w14:textId="77777777" w:rsidR="00024730" w:rsidRPr="00024730" w:rsidRDefault="00024730" w:rsidP="00024730">
            <w:pPr>
              <w:rPr>
                <w:rFonts w:ascii="Arial Narrow" w:hAnsi="Arial Narrow" w:cs="Calibri"/>
                <w:sz w:val="18"/>
                <w:szCs w:val="18"/>
              </w:rPr>
            </w:pPr>
            <w:r w:rsidRPr="00024730">
              <w:rPr>
                <w:rFonts w:ascii="Arial Narrow" w:hAnsi="Arial Narrow" w:cs="Calibri"/>
                <w:sz w:val="18"/>
                <w:szCs w:val="18"/>
              </w:rPr>
              <w:t>The fields are missing, or may be entirely focused on transient information that is not needed long-term. Many significant fields have not been identified. The choice of fields is not justified.</w:t>
            </w:r>
          </w:p>
        </w:tc>
        <w:tc>
          <w:tcPr>
            <w:tcW w:w="400" w:type="dxa"/>
            <w:tcBorders>
              <w:top w:val="nil"/>
              <w:left w:val="nil"/>
              <w:bottom w:val="single" w:sz="4" w:space="0" w:color="auto"/>
              <w:right w:val="single" w:sz="4" w:space="0" w:color="auto"/>
            </w:tcBorders>
            <w:shd w:val="clear" w:color="auto" w:fill="auto"/>
            <w:vAlign w:val="center"/>
            <w:hideMark/>
          </w:tcPr>
          <w:p w14:paraId="0FFFB6E1" w14:textId="77777777" w:rsidR="00024730" w:rsidRPr="00024730" w:rsidRDefault="00024730" w:rsidP="00024730">
            <w:pPr>
              <w:rPr>
                <w:rFonts w:ascii="Arial Narrow" w:hAnsi="Arial Narrow" w:cs="Calibri"/>
                <w:sz w:val="18"/>
                <w:szCs w:val="18"/>
              </w:rPr>
            </w:pPr>
            <w:r w:rsidRPr="00024730">
              <w:rPr>
                <w:rFonts w:ascii="Arial Narrow" w:hAnsi="Arial Narrow" w:cs="Calibri"/>
                <w:sz w:val="18"/>
                <w:szCs w:val="18"/>
              </w:rPr>
              <w:t> </w:t>
            </w:r>
          </w:p>
        </w:tc>
        <w:tc>
          <w:tcPr>
            <w:tcW w:w="820" w:type="dxa"/>
            <w:tcBorders>
              <w:top w:val="nil"/>
              <w:left w:val="nil"/>
              <w:bottom w:val="single" w:sz="4" w:space="0" w:color="auto"/>
              <w:right w:val="single" w:sz="4" w:space="0" w:color="auto"/>
            </w:tcBorders>
            <w:shd w:val="clear" w:color="auto" w:fill="auto"/>
            <w:noWrap/>
            <w:vAlign w:val="center"/>
            <w:hideMark/>
          </w:tcPr>
          <w:p w14:paraId="60178E28" w14:textId="77777777" w:rsidR="00024730" w:rsidRPr="00024730" w:rsidRDefault="00024730" w:rsidP="00024730">
            <w:pPr>
              <w:jc w:val="center"/>
              <w:rPr>
                <w:rFonts w:ascii="Arial Narrow" w:hAnsi="Arial Narrow" w:cs="Calibri"/>
                <w:color w:val="000000"/>
                <w:sz w:val="18"/>
                <w:szCs w:val="18"/>
              </w:rPr>
            </w:pPr>
            <w:r w:rsidRPr="00024730">
              <w:rPr>
                <w:rFonts w:ascii="Arial Narrow" w:hAnsi="Arial Narrow" w:cs="Calibri"/>
                <w:color w:val="000000"/>
                <w:sz w:val="18"/>
                <w:szCs w:val="18"/>
              </w:rPr>
              <w:t>B</w:t>
            </w:r>
          </w:p>
        </w:tc>
      </w:tr>
      <w:tr w:rsidR="00024730" w:rsidRPr="00024730" w14:paraId="3EDDE45C" w14:textId="77777777" w:rsidTr="00024730">
        <w:trPr>
          <w:trHeight w:val="1050"/>
        </w:trPr>
        <w:tc>
          <w:tcPr>
            <w:tcW w:w="1400" w:type="dxa"/>
            <w:tcBorders>
              <w:top w:val="nil"/>
              <w:left w:val="single" w:sz="4" w:space="0" w:color="auto"/>
              <w:bottom w:val="single" w:sz="4" w:space="0" w:color="auto"/>
              <w:right w:val="single" w:sz="4" w:space="0" w:color="auto"/>
            </w:tcBorders>
            <w:shd w:val="clear" w:color="000000" w:fill="EEECE1"/>
            <w:vAlign w:val="center"/>
            <w:hideMark/>
          </w:tcPr>
          <w:p w14:paraId="09CD30D8" w14:textId="77777777" w:rsidR="00024730" w:rsidRPr="00024730" w:rsidRDefault="00024730" w:rsidP="00024730">
            <w:pPr>
              <w:rPr>
                <w:rFonts w:ascii="Arial Narrow" w:hAnsi="Arial Narrow" w:cs="Calibri"/>
                <w:b/>
                <w:bCs/>
                <w:color w:val="000000"/>
                <w:sz w:val="18"/>
                <w:szCs w:val="18"/>
              </w:rPr>
            </w:pPr>
            <w:r w:rsidRPr="00024730">
              <w:rPr>
                <w:rFonts w:ascii="Arial Narrow" w:hAnsi="Arial Narrow" w:cs="Calibri"/>
                <w:b/>
                <w:bCs/>
                <w:color w:val="000000"/>
                <w:sz w:val="18"/>
                <w:szCs w:val="18"/>
              </w:rPr>
              <w:t>Summary Quality (10%)</w:t>
            </w:r>
          </w:p>
        </w:tc>
        <w:tc>
          <w:tcPr>
            <w:tcW w:w="2240" w:type="dxa"/>
            <w:tcBorders>
              <w:top w:val="nil"/>
              <w:left w:val="nil"/>
              <w:bottom w:val="single" w:sz="4" w:space="0" w:color="auto"/>
              <w:right w:val="single" w:sz="4" w:space="0" w:color="auto"/>
            </w:tcBorders>
            <w:shd w:val="clear" w:color="auto" w:fill="auto"/>
            <w:vAlign w:val="center"/>
            <w:hideMark/>
          </w:tcPr>
          <w:p w14:paraId="1FD78F10" w14:textId="77777777" w:rsidR="00024730" w:rsidRPr="00024730" w:rsidRDefault="00024730" w:rsidP="00024730">
            <w:pPr>
              <w:rPr>
                <w:rFonts w:ascii="Arial Narrow" w:hAnsi="Arial Narrow" w:cs="Calibri"/>
                <w:sz w:val="18"/>
                <w:szCs w:val="18"/>
              </w:rPr>
            </w:pPr>
            <w:r w:rsidRPr="00024730">
              <w:rPr>
                <w:rFonts w:ascii="Arial Narrow" w:hAnsi="Arial Narrow" w:cs="Calibri"/>
                <w:sz w:val="18"/>
                <w:szCs w:val="18"/>
              </w:rPr>
              <w:t>The summary concisely and clearly summarizes the work for Iteration 1.</w:t>
            </w:r>
          </w:p>
        </w:tc>
        <w:tc>
          <w:tcPr>
            <w:tcW w:w="2300" w:type="dxa"/>
            <w:tcBorders>
              <w:top w:val="nil"/>
              <w:left w:val="nil"/>
              <w:bottom w:val="single" w:sz="4" w:space="0" w:color="auto"/>
              <w:right w:val="single" w:sz="4" w:space="0" w:color="auto"/>
            </w:tcBorders>
            <w:shd w:val="clear" w:color="auto" w:fill="auto"/>
            <w:vAlign w:val="center"/>
            <w:hideMark/>
          </w:tcPr>
          <w:p w14:paraId="2B9812F3" w14:textId="77777777" w:rsidR="00024730" w:rsidRPr="00024730" w:rsidRDefault="00024730" w:rsidP="00024730">
            <w:pPr>
              <w:rPr>
                <w:rFonts w:ascii="Arial Narrow" w:hAnsi="Arial Narrow" w:cs="Calibri"/>
                <w:sz w:val="18"/>
                <w:szCs w:val="18"/>
              </w:rPr>
            </w:pPr>
            <w:r w:rsidRPr="00024730">
              <w:rPr>
                <w:rFonts w:ascii="Arial Narrow" w:hAnsi="Arial Narrow" w:cs="Calibri"/>
                <w:sz w:val="18"/>
                <w:szCs w:val="18"/>
              </w:rPr>
              <w:t>The summary largely summarizes the work for Iteration 1 in a clear and concise fashion.</w:t>
            </w:r>
          </w:p>
        </w:tc>
        <w:tc>
          <w:tcPr>
            <w:tcW w:w="2440" w:type="dxa"/>
            <w:tcBorders>
              <w:top w:val="nil"/>
              <w:left w:val="nil"/>
              <w:bottom w:val="single" w:sz="4" w:space="0" w:color="auto"/>
              <w:right w:val="single" w:sz="4" w:space="0" w:color="auto"/>
            </w:tcBorders>
            <w:shd w:val="clear" w:color="auto" w:fill="auto"/>
            <w:vAlign w:val="center"/>
            <w:hideMark/>
          </w:tcPr>
          <w:p w14:paraId="041BBD13" w14:textId="77777777" w:rsidR="00024730" w:rsidRPr="00024730" w:rsidRDefault="00024730" w:rsidP="00024730">
            <w:pPr>
              <w:rPr>
                <w:rFonts w:ascii="Arial Narrow" w:hAnsi="Arial Narrow" w:cs="Calibri"/>
                <w:sz w:val="18"/>
                <w:szCs w:val="18"/>
              </w:rPr>
            </w:pPr>
            <w:r w:rsidRPr="00024730">
              <w:rPr>
                <w:rFonts w:ascii="Arial Narrow" w:hAnsi="Arial Narrow" w:cs="Calibri"/>
                <w:sz w:val="18"/>
                <w:szCs w:val="18"/>
              </w:rPr>
              <w:t>The summary summarizes the work for Iteration 1 in a somewhat clear and concise fashion.</w:t>
            </w:r>
          </w:p>
        </w:tc>
        <w:tc>
          <w:tcPr>
            <w:tcW w:w="2640" w:type="dxa"/>
            <w:tcBorders>
              <w:top w:val="nil"/>
              <w:left w:val="nil"/>
              <w:bottom w:val="single" w:sz="4" w:space="0" w:color="auto"/>
              <w:right w:val="single" w:sz="4" w:space="0" w:color="auto"/>
            </w:tcBorders>
            <w:shd w:val="clear" w:color="auto" w:fill="auto"/>
            <w:vAlign w:val="center"/>
            <w:hideMark/>
          </w:tcPr>
          <w:p w14:paraId="373133FE" w14:textId="77777777" w:rsidR="00024730" w:rsidRPr="00024730" w:rsidRDefault="00024730" w:rsidP="00024730">
            <w:pPr>
              <w:rPr>
                <w:rFonts w:ascii="Arial Narrow" w:hAnsi="Arial Narrow" w:cs="Calibri"/>
                <w:sz w:val="18"/>
                <w:szCs w:val="18"/>
              </w:rPr>
            </w:pPr>
            <w:r w:rsidRPr="00024730">
              <w:rPr>
                <w:rFonts w:ascii="Arial Narrow" w:hAnsi="Arial Narrow" w:cs="Calibri"/>
                <w:sz w:val="18"/>
                <w:szCs w:val="18"/>
              </w:rPr>
              <w:t>Some significant work for Iteration 1 may not be summarized. The summary may be unnecessarily wordy or unclear.</w:t>
            </w:r>
          </w:p>
        </w:tc>
        <w:tc>
          <w:tcPr>
            <w:tcW w:w="2960" w:type="dxa"/>
            <w:tcBorders>
              <w:top w:val="nil"/>
              <w:left w:val="nil"/>
              <w:bottom w:val="nil"/>
              <w:right w:val="single" w:sz="4" w:space="0" w:color="auto"/>
            </w:tcBorders>
            <w:shd w:val="clear" w:color="auto" w:fill="auto"/>
            <w:vAlign w:val="center"/>
            <w:hideMark/>
          </w:tcPr>
          <w:p w14:paraId="75A46E4D" w14:textId="77777777" w:rsidR="00024730" w:rsidRPr="00024730" w:rsidRDefault="00024730" w:rsidP="00024730">
            <w:pPr>
              <w:rPr>
                <w:rFonts w:ascii="Arial Narrow" w:hAnsi="Arial Narrow" w:cs="Calibri"/>
                <w:sz w:val="18"/>
                <w:szCs w:val="18"/>
              </w:rPr>
            </w:pPr>
            <w:r w:rsidRPr="00024730">
              <w:rPr>
                <w:rFonts w:ascii="Arial Narrow" w:hAnsi="Arial Narrow" w:cs="Calibri"/>
                <w:sz w:val="18"/>
                <w:szCs w:val="18"/>
              </w:rPr>
              <w:t>The summary is missing, or does not summarize virtually any significant work for Iteration 1. The summary may be wordy and unclear.</w:t>
            </w:r>
          </w:p>
        </w:tc>
        <w:tc>
          <w:tcPr>
            <w:tcW w:w="400" w:type="dxa"/>
            <w:tcBorders>
              <w:top w:val="nil"/>
              <w:left w:val="nil"/>
              <w:bottom w:val="nil"/>
              <w:right w:val="single" w:sz="4" w:space="0" w:color="auto"/>
            </w:tcBorders>
            <w:shd w:val="clear" w:color="auto" w:fill="auto"/>
            <w:vAlign w:val="center"/>
            <w:hideMark/>
          </w:tcPr>
          <w:p w14:paraId="40286C05" w14:textId="77777777" w:rsidR="00024730" w:rsidRPr="00024730" w:rsidRDefault="00024730" w:rsidP="00024730">
            <w:pPr>
              <w:rPr>
                <w:rFonts w:ascii="Arial Narrow" w:hAnsi="Arial Narrow" w:cs="Calibri"/>
                <w:sz w:val="18"/>
                <w:szCs w:val="18"/>
              </w:rPr>
            </w:pPr>
            <w:r w:rsidRPr="00024730">
              <w:rPr>
                <w:rFonts w:ascii="Arial Narrow" w:hAnsi="Arial Narrow" w:cs="Calibri"/>
                <w:sz w:val="18"/>
                <w:szCs w:val="18"/>
              </w:rPr>
              <w:t> </w:t>
            </w:r>
          </w:p>
        </w:tc>
        <w:tc>
          <w:tcPr>
            <w:tcW w:w="820" w:type="dxa"/>
            <w:tcBorders>
              <w:top w:val="nil"/>
              <w:left w:val="nil"/>
              <w:bottom w:val="nil"/>
              <w:right w:val="single" w:sz="4" w:space="0" w:color="auto"/>
            </w:tcBorders>
            <w:shd w:val="clear" w:color="auto" w:fill="auto"/>
            <w:noWrap/>
            <w:vAlign w:val="center"/>
            <w:hideMark/>
          </w:tcPr>
          <w:p w14:paraId="69C4D2F5" w14:textId="77777777" w:rsidR="00024730" w:rsidRPr="00024730" w:rsidRDefault="00024730" w:rsidP="00024730">
            <w:pPr>
              <w:jc w:val="center"/>
              <w:rPr>
                <w:rFonts w:ascii="Arial Narrow" w:hAnsi="Arial Narrow" w:cs="Calibri"/>
                <w:color w:val="000000"/>
                <w:sz w:val="18"/>
                <w:szCs w:val="18"/>
              </w:rPr>
            </w:pPr>
            <w:r w:rsidRPr="00024730">
              <w:rPr>
                <w:rFonts w:ascii="Arial Narrow" w:hAnsi="Arial Narrow" w:cs="Calibri"/>
                <w:color w:val="000000"/>
                <w:sz w:val="18"/>
                <w:szCs w:val="18"/>
              </w:rPr>
              <w:t>A+</w:t>
            </w:r>
          </w:p>
        </w:tc>
      </w:tr>
      <w:tr w:rsidR="00024730" w:rsidRPr="00024730" w14:paraId="05B7C065" w14:textId="77777777" w:rsidTr="00024730">
        <w:trPr>
          <w:trHeight w:val="315"/>
        </w:trPr>
        <w:tc>
          <w:tcPr>
            <w:tcW w:w="1400" w:type="dxa"/>
            <w:tcBorders>
              <w:top w:val="nil"/>
              <w:left w:val="nil"/>
              <w:bottom w:val="nil"/>
              <w:right w:val="nil"/>
            </w:tcBorders>
            <w:shd w:val="clear" w:color="auto" w:fill="auto"/>
            <w:vAlign w:val="center"/>
            <w:hideMark/>
          </w:tcPr>
          <w:p w14:paraId="618E71B7" w14:textId="77777777" w:rsidR="00024730" w:rsidRPr="00024730" w:rsidRDefault="00024730" w:rsidP="00024730">
            <w:pPr>
              <w:jc w:val="center"/>
              <w:rPr>
                <w:rFonts w:ascii="Arial Narrow" w:hAnsi="Arial Narrow" w:cs="Calibri"/>
                <w:color w:val="000000"/>
                <w:sz w:val="18"/>
                <w:szCs w:val="18"/>
              </w:rPr>
            </w:pPr>
          </w:p>
        </w:tc>
        <w:tc>
          <w:tcPr>
            <w:tcW w:w="2240" w:type="dxa"/>
            <w:tcBorders>
              <w:top w:val="nil"/>
              <w:left w:val="nil"/>
              <w:bottom w:val="nil"/>
              <w:right w:val="nil"/>
            </w:tcBorders>
            <w:shd w:val="clear" w:color="auto" w:fill="auto"/>
            <w:vAlign w:val="center"/>
            <w:hideMark/>
          </w:tcPr>
          <w:p w14:paraId="30AD6095" w14:textId="77777777" w:rsidR="00024730" w:rsidRPr="00024730" w:rsidRDefault="00024730" w:rsidP="00024730">
            <w:pPr>
              <w:rPr>
                <w:rFonts w:ascii="Times New Roman" w:hAnsi="Times New Roman"/>
                <w:sz w:val="20"/>
                <w:szCs w:val="20"/>
              </w:rPr>
            </w:pPr>
          </w:p>
        </w:tc>
        <w:tc>
          <w:tcPr>
            <w:tcW w:w="2300" w:type="dxa"/>
            <w:tcBorders>
              <w:top w:val="nil"/>
              <w:left w:val="nil"/>
              <w:bottom w:val="nil"/>
              <w:right w:val="nil"/>
            </w:tcBorders>
            <w:shd w:val="clear" w:color="auto" w:fill="auto"/>
            <w:vAlign w:val="center"/>
            <w:hideMark/>
          </w:tcPr>
          <w:p w14:paraId="065F0B93" w14:textId="77777777" w:rsidR="00024730" w:rsidRPr="00024730" w:rsidRDefault="00024730" w:rsidP="00024730">
            <w:pPr>
              <w:rPr>
                <w:rFonts w:ascii="Times New Roman" w:hAnsi="Times New Roman"/>
                <w:sz w:val="20"/>
                <w:szCs w:val="20"/>
              </w:rPr>
            </w:pPr>
          </w:p>
        </w:tc>
        <w:tc>
          <w:tcPr>
            <w:tcW w:w="2440" w:type="dxa"/>
            <w:tcBorders>
              <w:top w:val="nil"/>
              <w:left w:val="nil"/>
              <w:bottom w:val="nil"/>
              <w:right w:val="nil"/>
            </w:tcBorders>
            <w:shd w:val="clear" w:color="auto" w:fill="auto"/>
            <w:vAlign w:val="center"/>
            <w:hideMark/>
          </w:tcPr>
          <w:p w14:paraId="074BB8E8" w14:textId="77777777" w:rsidR="00024730" w:rsidRPr="00024730" w:rsidRDefault="00024730" w:rsidP="00024730">
            <w:pPr>
              <w:rPr>
                <w:rFonts w:ascii="Times New Roman" w:hAnsi="Times New Roman"/>
                <w:sz w:val="20"/>
                <w:szCs w:val="20"/>
              </w:rPr>
            </w:pPr>
          </w:p>
        </w:tc>
        <w:tc>
          <w:tcPr>
            <w:tcW w:w="2640" w:type="dxa"/>
            <w:tcBorders>
              <w:top w:val="nil"/>
              <w:left w:val="nil"/>
              <w:bottom w:val="nil"/>
              <w:right w:val="nil"/>
            </w:tcBorders>
            <w:shd w:val="clear" w:color="auto" w:fill="auto"/>
            <w:vAlign w:val="center"/>
            <w:hideMark/>
          </w:tcPr>
          <w:p w14:paraId="7F016016" w14:textId="77777777" w:rsidR="00024730" w:rsidRPr="00024730" w:rsidRDefault="00024730" w:rsidP="00024730">
            <w:pPr>
              <w:rPr>
                <w:rFonts w:ascii="Times New Roman" w:hAnsi="Times New Roman"/>
                <w:sz w:val="20"/>
                <w:szCs w:val="20"/>
              </w:rPr>
            </w:pPr>
          </w:p>
        </w:tc>
        <w:tc>
          <w:tcPr>
            <w:tcW w:w="2960" w:type="dxa"/>
            <w:tcBorders>
              <w:top w:val="single" w:sz="4" w:space="0" w:color="auto"/>
              <w:left w:val="single" w:sz="4" w:space="0" w:color="auto"/>
              <w:bottom w:val="nil"/>
              <w:right w:val="nil"/>
            </w:tcBorders>
            <w:shd w:val="clear" w:color="auto" w:fill="auto"/>
            <w:vAlign w:val="center"/>
            <w:hideMark/>
          </w:tcPr>
          <w:p w14:paraId="72D03AF4" w14:textId="77777777" w:rsidR="00024730" w:rsidRPr="00024730" w:rsidRDefault="00024730" w:rsidP="00024730">
            <w:pPr>
              <w:jc w:val="right"/>
              <w:rPr>
                <w:rFonts w:ascii="Arial Narrow" w:hAnsi="Arial Narrow" w:cs="Calibri"/>
                <w:color w:val="000000"/>
                <w:sz w:val="18"/>
                <w:szCs w:val="18"/>
              </w:rPr>
            </w:pPr>
            <w:r w:rsidRPr="00024730">
              <w:rPr>
                <w:rFonts w:ascii="Arial Narrow" w:hAnsi="Arial Narrow" w:cs="Calibri"/>
                <w:color w:val="000000"/>
                <w:sz w:val="18"/>
                <w:szCs w:val="18"/>
              </w:rPr>
              <w:t>Preliminary Grade:</w:t>
            </w:r>
          </w:p>
        </w:tc>
        <w:tc>
          <w:tcPr>
            <w:tcW w:w="400" w:type="dxa"/>
            <w:tcBorders>
              <w:top w:val="single" w:sz="4" w:space="0" w:color="auto"/>
              <w:left w:val="nil"/>
              <w:bottom w:val="nil"/>
              <w:right w:val="nil"/>
            </w:tcBorders>
            <w:shd w:val="clear" w:color="auto" w:fill="auto"/>
            <w:vAlign w:val="center"/>
            <w:hideMark/>
          </w:tcPr>
          <w:p w14:paraId="3972925C" w14:textId="77777777" w:rsidR="00024730" w:rsidRPr="00024730" w:rsidRDefault="00024730" w:rsidP="00024730">
            <w:pPr>
              <w:jc w:val="right"/>
              <w:rPr>
                <w:rFonts w:ascii="Arial Narrow" w:hAnsi="Arial Narrow" w:cs="Calibri"/>
                <w:color w:val="000000"/>
                <w:sz w:val="18"/>
                <w:szCs w:val="18"/>
              </w:rPr>
            </w:pPr>
            <w:r w:rsidRPr="00024730">
              <w:rPr>
                <w:rFonts w:ascii="Arial Narrow" w:hAnsi="Arial Narrow" w:cs="Calibri"/>
                <w:color w:val="000000"/>
                <w:sz w:val="18"/>
                <w:szCs w:val="18"/>
              </w:rPr>
              <w:t> </w:t>
            </w:r>
          </w:p>
        </w:tc>
        <w:tc>
          <w:tcPr>
            <w:tcW w:w="820" w:type="dxa"/>
            <w:tcBorders>
              <w:top w:val="single" w:sz="4" w:space="0" w:color="auto"/>
              <w:left w:val="nil"/>
              <w:bottom w:val="nil"/>
              <w:right w:val="single" w:sz="4" w:space="0" w:color="auto"/>
            </w:tcBorders>
            <w:shd w:val="clear" w:color="auto" w:fill="auto"/>
            <w:noWrap/>
            <w:vAlign w:val="center"/>
            <w:hideMark/>
          </w:tcPr>
          <w:p w14:paraId="7B65A6AA" w14:textId="77777777" w:rsidR="00024730" w:rsidRPr="00024730" w:rsidRDefault="00024730" w:rsidP="00024730">
            <w:pPr>
              <w:jc w:val="center"/>
              <w:rPr>
                <w:rFonts w:ascii="Arial Narrow" w:hAnsi="Arial Narrow" w:cs="Calibri"/>
                <w:color w:val="000000"/>
                <w:sz w:val="18"/>
                <w:szCs w:val="18"/>
              </w:rPr>
            </w:pPr>
            <w:r w:rsidRPr="00024730">
              <w:rPr>
                <w:rFonts w:ascii="Arial Narrow" w:hAnsi="Arial Narrow" w:cs="Calibri"/>
                <w:color w:val="000000"/>
                <w:sz w:val="18"/>
                <w:szCs w:val="18"/>
              </w:rPr>
              <w:t>91.0</w:t>
            </w:r>
          </w:p>
        </w:tc>
      </w:tr>
      <w:tr w:rsidR="00024730" w:rsidRPr="00024730" w14:paraId="3DDCA1D4" w14:textId="77777777" w:rsidTr="00024730">
        <w:trPr>
          <w:trHeight w:val="1050"/>
        </w:trPr>
        <w:tc>
          <w:tcPr>
            <w:tcW w:w="1400" w:type="dxa"/>
            <w:tcBorders>
              <w:top w:val="nil"/>
              <w:left w:val="nil"/>
              <w:bottom w:val="nil"/>
              <w:right w:val="nil"/>
            </w:tcBorders>
            <w:shd w:val="clear" w:color="auto" w:fill="auto"/>
            <w:vAlign w:val="center"/>
            <w:hideMark/>
          </w:tcPr>
          <w:p w14:paraId="755CA73F" w14:textId="77777777" w:rsidR="00024730" w:rsidRPr="00024730" w:rsidRDefault="00024730" w:rsidP="00024730">
            <w:pPr>
              <w:jc w:val="center"/>
              <w:rPr>
                <w:rFonts w:ascii="Arial Narrow" w:hAnsi="Arial Narrow" w:cs="Calibri"/>
                <w:color w:val="000000"/>
                <w:sz w:val="18"/>
                <w:szCs w:val="18"/>
              </w:rPr>
            </w:pPr>
          </w:p>
        </w:tc>
        <w:tc>
          <w:tcPr>
            <w:tcW w:w="2240" w:type="dxa"/>
            <w:tcBorders>
              <w:top w:val="nil"/>
              <w:left w:val="nil"/>
              <w:bottom w:val="nil"/>
              <w:right w:val="nil"/>
            </w:tcBorders>
            <w:shd w:val="clear" w:color="auto" w:fill="auto"/>
            <w:vAlign w:val="center"/>
            <w:hideMark/>
          </w:tcPr>
          <w:p w14:paraId="7E8923CE" w14:textId="77777777" w:rsidR="00024730" w:rsidRPr="00024730" w:rsidRDefault="00024730" w:rsidP="00024730">
            <w:pPr>
              <w:rPr>
                <w:rFonts w:ascii="Times New Roman" w:hAnsi="Times New Roman"/>
                <w:sz w:val="20"/>
                <w:szCs w:val="20"/>
              </w:rPr>
            </w:pPr>
          </w:p>
        </w:tc>
        <w:tc>
          <w:tcPr>
            <w:tcW w:w="2300" w:type="dxa"/>
            <w:tcBorders>
              <w:top w:val="nil"/>
              <w:left w:val="nil"/>
              <w:bottom w:val="nil"/>
              <w:right w:val="nil"/>
            </w:tcBorders>
            <w:shd w:val="clear" w:color="auto" w:fill="auto"/>
            <w:vAlign w:val="center"/>
            <w:hideMark/>
          </w:tcPr>
          <w:p w14:paraId="6E2F82DB" w14:textId="77777777" w:rsidR="00024730" w:rsidRPr="00024730" w:rsidRDefault="00024730" w:rsidP="00024730">
            <w:pPr>
              <w:rPr>
                <w:rFonts w:ascii="Times New Roman" w:hAnsi="Times New Roman"/>
                <w:sz w:val="20"/>
                <w:szCs w:val="20"/>
              </w:rPr>
            </w:pPr>
          </w:p>
        </w:tc>
        <w:tc>
          <w:tcPr>
            <w:tcW w:w="2440" w:type="dxa"/>
            <w:tcBorders>
              <w:top w:val="nil"/>
              <w:left w:val="nil"/>
              <w:bottom w:val="nil"/>
              <w:right w:val="nil"/>
            </w:tcBorders>
            <w:shd w:val="clear" w:color="auto" w:fill="auto"/>
            <w:vAlign w:val="center"/>
            <w:hideMark/>
          </w:tcPr>
          <w:p w14:paraId="2FBBF07D" w14:textId="77777777" w:rsidR="00024730" w:rsidRPr="00024730" w:rsidRDefault="00024730" w:rsidP="00024730">
            <w:pPr>
              <w:rPr>
                <w:rFonts w:ascii="Times New Roman" w:hAnsi="Times New Roman"/>
                <w:sz w:val="20"/>
                <w:szCs w:val="20"/>
              </w:rPr>
            </w:pPr>
          </w:p>
        </w:tc>
        <w:tc>
          <w:tcPr>
            <w:tcW w:w="2640" w:type="dxa"/>
            <w:tcBorders>
              <w:top w:val="nil"/>
              <w:left w:val="nil"/>
              <w:bottom w:val="nil"/>
              <w:right w:val="nil"/>
            </w:tcBorders>
            <w:shd w:val="clear" w:color="auto" w:fill="auto"/>
            <w:vAlign w:val="center"/>
            <w:hideMark/>
          </w:tcPr>
          <w:p w14:paraId="5805B8A9" w14:textId="77777777" w:rsidR="00024730" w:rsidRPr="00024730" w:rsidRDefault="00024730" w:rsidP="00024730">
            <w:pPr>
              <w:rPr>
                <w:rFonts w:ascii="Times New Roman" w:hAnsi="Times New Roman"/>
                <w:sz w:val="20"/>
                <w:szCs w:val="20"/>
              </w:rPr>
            </w:pPr>
          </w:p>
        </w:tc>
        <w:tc>
          <w:tcPr>
            <w:tcW w:w="2960" w:type="dxa"/>
            <w:tcBorders>
              <w:top w:val="nil"/>
              <w:left w:val="single" w:sz="4" w:space="0" w:color="auto"/>
              <w:bottom w:val="nil"/>
              <w:right w:val="nil"/>
            </w:tcBorders>
            <w:shd w:val="clear" w:color="auto" w:fill="auto"/>
            <w:vAlign w:val="center"/>
            <w:hideMark/>
          </w:tcPr>
          <w:p w14:paraId="6E8A0FA5" w14:textId="77777777" w:rsidR="00024730" w:rsidRPr="00024730" w:rsidRDefault="00024730" w:rsidP="00024730">
            <w:pPr>
              <w:rPr>
                <w:rFonts w:ascii="Arial Narrow" w:hAnsi="Arial Narrow" w:cs="Calibri"/>
                <w:b/>
                <w:bCs/>
                <w:sz w:val="18"/>
                <w:szCs w:val="18"/>
              </w:rPr>
            </w:pPr>
            <w:r w:rsidRPr="00024730">
              <w:rPr>
                <w:rFonts w:ascii="Arial Narrow" w:hAnsi="Arial Narrow" w:cs="Calibri"/>
                <w:b/>
                <w:bCs/>
                <w:sz w:val="18"/>
                <w:szCs w:val="18"/>
              </w:rPr>
              <w:t>Number of Days Late</w:t>
            </w:r>
            <w:r w:rsidRPr="00024730">
              <w:rPr>
                <w:rFonts w:ascii="Arial Narrow" w:hAnsi="Arial Narrow" w:cs="Calibri"/>
                <w:b/>
                <w:bCs/>
                <w:sz w:val="18"/>
                <w:szCs w:val="18"/>
              </w:rPr>
              <w:br/>
            </w:r>
            <w:r w:rsidRPr="00024730">
              <w:rPr>
                <w:rFonts w:ascii="Arial Narrow" w:hAnsi="Arial Narrow" w:cs="Calibri"/>
                <w:sz w:val="18"/>
                <w:szCs w:val="18"/>
              </w:rPr>
              <w:t>5 points per day</w:t>
            </w:r>
            <w:r w:rsidRPr="00024730">
              <w:rPr>
                <w:rFonts w:ascii="Arial Narrow" w:hAnsi="Arial Narrow" w:cs="Calibri"/>
                <w:b/>
                <w:bCs/>
                <w:sz w:val="18"/>
                <w:szCs w:val="18"/>
              </w:rPr>
              <w:br/>
            </w:r>
            <w:r w:rsidRPr="00024730">
              <w:rPr>
                <w:rFonts w:ascii="Arial Narrow" w:hAnsi="Arial Narrow" w:cs="Calibri"/>
                <w:sz w:val="18"/>
                <w:szCs w:val="18"/>
              </w:rPr>
              <w:t>5 days maximum</w:t>
            </w:r>
            <w:r w:rsidRPr="00024730">
              <w:rPr>
                <w:rFonts w:ascii="Arial Narrow" w:hAnsi="Arial Narrow" w:cs="Calibri"/>
                <w:b/>
                <w:bCs/>
                <w:sz w:val="18"/>
                <w:szCs w:val="18"/>
              </w:rPr>
              <w:br/>
            </w:r>
            <w:r w:rsidRPr="00024730">
              <w:rPr>
                <w:rFonts w:ascii="Arial Narrow" w:hAnsi="Arial Narrow" w:cs="Calibri"/>
                <w:sz w:val="18"/>
                <w:szCs w:val="18"/>
              </w:rPr>
              <w:t>Contact your facilitator for any exceptions</w:t>
            </w:r>
          </w:p>
        </w:tc>
        <w:tc>
          <w:tcPr>
            <w:tcW w:w="400" w:type="dxa"/>
            <w:tcBorders>
              <w:top w:val="nil"/>
              <w:left w:val="nil"/>
              <w:bottom w:val="nil"/>
              <w:right w:val="nil"/>
            </w:tcBorders>
            <w:shd w:val="clear" w:color="auto" w:fill="auto"/>
            <w:vAlign w:val="center"/>
            <w:hideMark/>
          </w:tcPr>
          <w:p w14:paraId="41872E7E" w14:textId="77777777" w:rsidR="00024730" w:rsidRPr="00024730" w:rsidRDefault="00024730" w:rsidP="00024730">
            <w:pPr>
              <w:rPr>
                <w:rFonts w:ascii="Arial Narrow" w:hAnsi="Arial Narrow" w:cs="Calibri"/>
                <w:b/>
                <w:bCs/>
                <w:sz w:val="18"/>
                <w:szCs w:val="18"/>
              </w:rPr>
            </w:pPr>
          </w:p>
        </w:tc>
        <w:tc>
          <w:tcPr>
            <w:tcW w:w="820" w:type="dxa"/>
            <w:tcBorders>
              <w:top w:val="nil"/>
              <w:left w:val="nil"/>
              <w:bottom w:val="nil"/>
              <w:right w:val="single" w:sz="4" w:space="0" w:color="auto"/>
            </w:tcBorders>
            <w:shd w:val="clear" w:color="auto" w:fill="auto"/>
            <w:noWrap/>
            <w:vAlign w:val="center"/>
            <w:hideMark/>
          </w:tcPr>
          <w:p w14:paraId="7A0F73DB" w14:textId="77777777" w:rsidR="00024730" w:rsidRPr="00024730" w:rsidRDefault="00024730" w:rsidP="00024730">
            <w:pPr>
              <w:jc w:val="center"/>
              <w:rPr>
                <w:rFonts w:ascii="Arial Narrow" w:hAnsi="Arial Narrow" w:cs="Calibri"/>
                <w:color w:val="000000"/>
                <w:sz w:val="18"/>
                <w:szCs w:val="18"/>
              </w:rPr>
            </w:pPr>
            <w:r w:rsidRPr="00024730">
              <w:rPr>
                <w:rFonts w:ascii="Arial Narrow" w:hAnsi="Arial Narrow" w:cs="Calibri"/>
                <w:color w:val="000000"/>
                <w:sz w:val="18"/>
                <w:szCs w:val="18"/>
              </w:rPr>
              <w:t>0</w:t>
            </w:r>
          </w:p>
        </w:tc>
      </w:tr>
      <w:tr w:rsidR="00024730" w:rsidRPr="00024730" w14:paraId="5E0D596A" w14:textId="77777777" w:rsidTr="00024730">
        <w:trPr>
          <w:trHeight w:val="288"/>
        </w:trPr>
        <w:tc>
          <w:tcPr>
            <w:tcW w:w="1400" w:type="dxa"/>
            <w:tcBorders>
              <w:top w:val="nil"/>
              <w:left w:val="nil"/>
              <w:bottom w:val="nil"/>
              <w:right w:val="nil"/>
            </w:tcBorders>
            <w:shd w:val="clear" w:color="auto" w:fill="auto"/>
            <w:vAlign w:val="center"/>
            <w:hideMark/>
          </w:tcPr>
          <w:p w14:paraId="543912DD" w14:textId="77777777" w:rsidR="00024730" w:rsidRPr="00024730" w:rsidRDefault="00024730" w:rsidP="00024730">
            <w:pPr>
              <w:jc w:val="center"/>
              <w:rPr>
                <w:rFonts w:ascii="Arial Narrow" w:hAnsi="Arial Narrow" w:cs="Calibri"/>
                <w:color w:val="000000"/>
                <w:sz w:val="18"/>
                <w:szCs w:val="18"/>
              </w:rPr>
            </w:pPr>
          </w:p>
        </w:tc>
        <w:tc>
          <w:tcPr>
            <w:tcW w:w="2240" w:type="dxa"/>
            <w:tcBorders>
              <w:top w:val="nil"/>
              <w:left w:val="nil"/>
              <w:bottom w:val="nil"/>
              <w:right w:val="nil"/>
            </w:tcBorders>
            <w:shd w:val="clear" w:color="auto" w:fill="auto"/>
            <w:noWrap/>
            <w:vAlign w:val="bottom"/>
            <w:hideMark/>
          </w:tcPr>
          <w:p w14:paraId="2C9581C0" w14:textId="77777777" w:rsidR="00024730" w:rsidRPr="00024730" w:rsidRDefault="00024730" w:rsidP="00024730">
            <w:pPr>
              <w:rPr>
                <w:rFonts w:ascii="Times New Roman" w:hAnsi="Times New Roman"/>
                <w:sz w:val="20"/>
                <w:szCs w:val="20"/>
              </w:rPr>
            </w:pPr>
          </w:p>
        </w:tc>
        <w:tc>
          <w:tcPr>
            <w:tcW w:w="2300" w:type="dxa"/>
            <w:tcBorders>
              <w:top w:val="nil"/>
              <w:left w:val="nil"/>
              <w:bottom w:val="nil"/>
              <w:right w:val="nil"/>
            </w:tcBorders>
            <w:shd w:val="clear" w:color="auto" w:fill="auto"/>
            <w:noWrap/>
            <w:vAlign w:val="bottom"/>
            <w:hideMark/>
          </w:tcPr>
          <w:p w14:paraId="7E9F77F1" w14:textId="77777777" w:rsidR="00024730" w:rsidRPr="00024730" w:rsidRDefault="00024730" w:rsidP="00024730">
            <w:pPr>
              <w:rPr>
                <w:rFonts w:ascii="Times New Roman" w:hAnsi="Times New Roman"/>
                <w:sz w:val="20"/>
                <w:szCs w:val="20"/>
              </w:rPr>
            </w:pPr>
          </w:p>
        </w:tc>
        <w:tc>
          <w:tcPr>
            <w:tcW w:w="2440" w:type="dxa"/>
            <w:tcBorders>
              <w:top w:val="nil"/>
              <w:left w:val="nil"/>
              <w:bottom w:val="nil"/>
              <w:right w:val="nil"/>
            </w:tcBorders>
            <w:shd w:val="clear" w:color="auto" w:fill="auto"/>
            <w:noWrap/>
            <w:vAlign w:val="bottom"/>
            <w:hideMark/>
          </w:tcPr>
          <w:p w14:paraId="46C9468C" w14:textId="77777777" w:rsidR="00024730" w:rsidRPr="00024730" w:rsidRDefault="00024730" w:rsidP="00024730">
            <w:pPr>
              <w:rPr>
                <w:rFonts w:ascii="Times New Roman" w:hAnsi="Times New Roman"/>
                <w:sz w:val="20"/>
                <w:szCs w:val="20"/>
              </w:rPr>
            </w:pPr>
          </w:p>
        </w:tc>
        <w:tc>
          <w:tcPr>
            <w:tcW w:w="2640" w:type="dxa"/>
            <w:tcBorders>
              <w:top w:val="nil"/>
              <w:left w:val="nil"/>
              <w:bottom w:val="nil"/>
              <w:right w:val="nil"/>
            </w:tcBorders>
            <w:shd w:val="clear" w:color="auto" w:fill="auto"/>
            <w:noWrap/>
            <w:vAlign w:val="bottom"/>
            <w:hideMark/>
          </w:tcPr>
          <w:p w14:paraId="32A43536" w14:textId="77777777" w:rsidR="00024730" w:rsidRPr="00024730" w:rsidRDefault="00024730" w:rsidP="00024730">
            <w:pPr>
              <w:rPr>
                <w:rFonts w:ascii="Times New Roman" w:hAnsi="Times New Roman"/>
                <w:sz w:val="20"/>
                <w:szCs w:val="20"/>
              </w:rPr>
            </w:pPr>
          </w:p>
        </w:tc>
        <w:tc>
          <w:tcPr>
            <w:tcW w:w="2960" w:type="dxa"/>
            <w:tcBorders>
              <w:top w:val="nil"/>
              <w:left w:val="single" w:sz="4" w:space="0" w:color="auto"/>
              <w:bottom w:val="single" w:sz="4" w:space="0" w:color="auto"/>
              <w:right w:val="nil"/>
            </w:tcBorders>
            <w:shd w:val="clear" w:color="auto" w:fill="auto"/>
            <w:vAlign w:val="center"/>
            <w:hideMark/>
          </w:tcPr>
          <w:p w14:paraId="609A35FA" w14:textId="77777777" w:rsidR="00024730" w:rsidRPr="00024730" w:rsidRDefault="00024730" w:rsidP="00024730">
            <w:pPr>
              <w:jc w:val="right"/>
              <w:rPr>
                <w:rFonts w:ascii="Arial Narrow" w:hAnsi="Arial Narrow" w:cs="Calibri"/>
                <w:color w:val="000000"/>
                <w:sz w:val="18"/>
                <w:szCs w:val="18"/>
              </w:rPr>
            </w:pPr>
            <w:r w:rsidRPr="00024730">
              <w:rPr>
                <w:rFonts w:ascii="Arial Narrow" w:hAnsi="Arial Narrow" w:cs="Calibri"/>
                <w:color w:val="000000"/>
                <w:sz w:val="18"/>
                <w:szCs w:val="18"/>
              </w:rPr>
              <w:t>Iteration Grade:</w:t>
            </w:r>
          </w:p>
        </w:tc>
        <w:tc>
          <w:tcPr>
            <w:tcW w:w="400" w:type="dxa"/>
            <w:tcBorders>
              <w:top w:val="nil"/>
              <w:left w:val="nil"/>
              <w:bottom w:val="single" w:sz="4" w:space="0" w:color="auto"/>
              <w:right w:val="nil"/>
            </w:tcBorders>
            <w:shd w:val="clear" w:color="auto" w:fill="auto"/>
            <w:vAlign w:val="center"/>
            <w:hideMark/>
          </w:tcPr>
          <w:p w14:paraId="17159E1A" w14:textId="77777777" w:rsidR="00024730" w:rsidRPr="00024730" w:rsidRDefault="00024730" w:rsidP="00024730">
            <w:pPr>
              <w:jc w:val="right"/>
              <w:rPr>
                <w:rFonts w:ascii="Arial Narrow" w:hAnsi="Arial Narrow" w:cs="Calibri"/>
                <w:color w:val="000000"/>
                <w:sz w:val="18"/>
                <w:szCs w:val="18"/>
              </w:rPr>
            </w:pPr>
            <w:r w:rsidRPr="00024730">
              <w:rPr>
                <w:rFonts w:ascii="Arial Narrow" w:hAnsi="Arial Narrow" w:cs="Calibri"/>
                <w:color w:val="000000"/>
                <w:sz w:val="18"/>
                <w:szCs w:val="18"/>
              </w:rPr>
              <w:t> </w:t>
            </w:r>
          </w:p>
        </w:tc>
        <w:tc>
          <w:tcPr>
            <w:tcW w:w="820" w:type="dxa"/>
            <w:tcBorders>
              <w:top w:val="nil"/>
              <w:left w:val="nil"/>
              <w:bottom w:val="single" w:sz="4" w:space="0" w:color="auto"/>
              <w:right w:val="single" w:sz="4" w:space="0" w:color="auto"/>
            </w:tcBorders>
            <w:shd w:val="clear" w:color="auto" w:fill="auto"/>
            <w:noWrap/>
            <w:vAlign w:val="center"/>
            <w:hideMark/>
          </w:tcPr>
          <w:p w14:paraId="335EFC99" w14:textId="77777777" w:rsidR="00024730" w:rsidRPr="00024730" w:rsidRDefault="00024730" w:rsidP="00024730">
            <w:pPr>
              <w:jc w:val="center"/>
              <w:rPr>
                <w:rFonts w:ascii="Arial Narrow" w:hAnsi="Arial Narrow" w:cs="Calibri"/>
                <w:color w:val="000000"/>
                <w:sz w:val="18"/>
                <w:szCs w:val="18"/>
              </w:rPr>
            </w:pPr>
            <w:r w:rsidRPr="00024730">
              <w:rPr>
                <w:rFonts w:ascii="Arial Narrow" w:hAnsi="Arial Narrow" w:cs="Calibri"/>
                <w:color w:val="000000"/>
                <w:sz w:val="18"/>
                <w:szCs w:val="18"/>
              </w:rPr>
              <w:t>91.0</w:t>
            </w:r>
          </w:p>
        </w:tc>
      </w:tr>
    </w:tbl>
    <w:p w14:paraId="412C1D8F" w14:textId="77777777" w:rsidR="00024730" w:rsidRDefault="00024730" w:rsidP="007217C6"/>
    <w:p w14:paraId="5476DFEC" w14:textId="77777777" w:rsidR="006066A6" w:rsidRPr="007217C6" w:rsidRDefault="006066A6" w:rsidP="007217C6"/>
    <w:p w14:paraId="6F794CEE" w14:textId="77777777" w:rsidR="0038082C" w:rsidRPr="006066A6" w:rsidRDefault="0038082C" w:rsidP="00DA231F">
      <w:pPr>
        <w:jc w:val="both"/>
        <w:rPr>
          <w:rFonts w:ascii="Calibri" w:hAnsi="Calibri"/>
          <w:color w:val="7030A0"/>
        </w:rPr>
      </w:pPr>
    </w:p>
    <w:sectPr w:rsidR="0038082C" w:rsidRPr="006066A6" w:rsidSect="007420BF">
      <w:footerReference w:type="default" r:id="rId11"/>
      <w:headerReference w:type="first" r:id="rId12"/>
      <w:footerReference w:type="first" r:id="rId13"/>
      <w:pgSz w:w="12240" w:h="15840" w:code="1"/>
      <w:pgMar w:top="1008" w:right="1008" w:bottom="1008" w:left="1008"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Galina Lozinski" w:date="2023-01-24T19:48:00Z" w:initials="GL">
    <w:p w14:paraId="087FEA4A" w14:textId="77777777" w:rsidR="00D71C5E" w:rsidRDefault="00D71C5E">
      <w:pPr>
        <w:pStyle w:val="CommentText"/>
      </w:pPr>
      <w:r>
        <w:rPr>
          <w:rStyle w:val="CommentReference"/>
        </w:rPr>
        <w:annotationRef/>
      </w:r>
      <w:r>
        <w:t>Good!</w:t>
      </w:r>
    </w:p>
  </w:comment>
  <w:comment w:id="3" w:author="Galina Lozinski" w:date="2023-01-24T20:01:00Z" w:initials="GL">
    <w:p w14:paraId="21D7CB0C" w14:textId="77777777" w:rsidR="00F16EEB" w:rsidRDefault="00F16EEB">
      <w:pPr>
        <w:pStyle w:val="CommentText"/>
      </w:pPr>
      <w:r>
        <w:rPr>
          <w:rStyle w:val="CommentReference"/>
        </w:rPr>
        <w:annotationRef/>
      </w:r>
      <w:r>
        <w:t xml:space="preserve">You might also want to capture form of payment </w:t>
      </w:r>
    </w:p>
  </w:comment>
  <w:comment w:id="4" w:author="Galina Lozinski" w:date="2023-01-24T20:02:00Z" w:initials="GL">
    <w:p w14:paraId="6E955FBA" w14:textId="77777777" w:rsidR="00F16EEB" w:rsidRDefault="00F16EEB">
      <w:pPr>
        <w:pStyle w:val="CommentText"/>
      </w:pPr>
      <w:r>
        <w:rPr>
          <w:rStyle w:val="CommentReference"/>
        </w:rPr>
        <w:annotationRef/>
      </w:r>
      <w:r>
        <w:t>Use cases should be described in steps.</w:t>
      </w:r>
    </w:p>
  </w:comment>
  <w:comment w:id="5" w:author="Galina Lozinski" w:date="2023-01-24T20:03:00Z" w:initials="GL">
    <w:p w14:paraId="738650A3" w14:textId="77777777" w:rsidR="00F16EEB" w:rsidRDefault="00F16EEB">
      <w:pPr>
        <w:pStyle w:val="CommentText"/>
      </w:pPr>
      <w:r>
        <w:rPr>
          <w:rStyle w:val="CommentReference"/>
        </w:rPr>
        <w:annotationRef/>
      </w:r>
      <w:r>
        <w:t>Good unless you also need to store job position, DOB, address, and other information companies commonly store about their employees.</w:t>
      </w:r>
    </w:p>
  </w:comment>
  <w:comment w:id="6" w:author="Galina Lozinski" w:date="2023-01-24T20:05:00Z" w:initials="GL">
    <w:p w14:paraId="02D076FA" w14:textId="77777777" w:rsidR="00F16EEB" w:rsidRDefault="00F16EEB">
      <w:pPr>
        <w:pStyle w:val="CommentText"/>
      </w:pPr>
      <w:r>
        <w:rPr>
          <w:rStyle w:val="CommentReference"/>
        </w:rPr>
        <w:annotationRef/>
      </w:r>
      <w:r>
        <w:t xml:space="preserve">The description is very good and the steps would make it organized better. </w:t>
      </w:r>
    </w:p>
  </w:comment>
  <w:comment w:id="7" w:author="Galina Lozinski" w:date="2023-01-24T20:09:00Z" w:initials="GL">
    <w:p w14:paraId="12710EBE" w14:textId="77777777" w:rsidR="00CA4D91" w:rsidRDefault="00CA4D91">
      <w:pPr>
        <w:pStyle w:val="CommentText"/>
      </w:pPr>
      <w:r>
        <w:rPr>
          <w:rStyle w:val="CommentReference"/>
        </w:rPr>
        <w:annotationRef/>
      </w:r>
      <w:r>
        <w:t>Since the use case involves parts, the fields to describe parts should be provided such as part number, name, description, manufacturer</w:t>
      </w:r>
    </w:p>
    <w:p w14:paraId="164F522A" w14:textId="77777777" w:rsidR="00CA4D91" w:rsidRDefault="00CA4D91">
      <w:pPr>
        <w:pStyle w:val="CommentText"/>
      </w:pPr>
      <w:r>
        <w:t>Also, service name and service time or ideally start and end date/time would be useful.</w:t>
      </w:r>
    </w:p>
  </w:comment>
  <w:comment w:id="9" w:author="Galina Lozinski" w:date="2023-01-24T20:12:00Z" w:initials="GL">
    <w:p w14:paraId="7C0FD624" w14:textId="77777777" w:rsidR="00CA4D91" w:rsidRDefault="00CA4D91">
      <w:pPr>
        <w:pStyle w:val="CommentText"/>
      </w:pPr>
      <w:r>
        <w:rPr>
          <w:rStyle w:val="CommentReference"/>
        </w:rPr>
        <w:annotationRef/>
      </w:r>
      <w:r>
        <w:t>It seems that payment types would be sufficient for now.</w:t>
      </w:r>
    </w:p>
  </w:comment>
  <w:comment w:id="10" w:author="Galina Lozinski" w:date="2023-01-24T20:14:00Z" w:initials="GL">
    <w:p w14:paraId="06972ED3" w14:textId="77777777" w:rsidR="00CA4D91" w:rsidRDefault="00CA4D91">
      <w:pPr>
        <w:pStyle w:val="CommentText"/>
      </w:pPr>
      <w:r>
        <w:rPr>
          <w:rStyle w:val="CommentReference"/>
        </w:rPr>
        <w:annotationRef/>
      </w:r>
      <w:r>
        <w:t>This may require more than the course allows but you can always expand the design afterwards</w:t>
      </w:r>
    </w:p>
  </w:comment>
  <w:comment w:id="11" w:author="Galina Lozinski" w:date="2023-01-24T20:16:00Z" w:initials="GL">
    <w:p w14:paraId="70EBFEFC" w14:textId="77777777" w:rsidR="00CA4D91" w:rsidRDefault="00CA4D91">
      <w:pPr>
        <w:pStyle w:val="CommentText"/>
      </w:pPr>
      <w:r>
        <w:rPr>
          <w:rStyle w:val="CommentReference"/>
        </w:rPr>
        <w:annotationRef/>
      </w:r>
      <w:r w:rsidR="00024730">
        <w:t>The database would be for all front-end applications.</w:t>
      </w:r>
    </w:p>
    <w:p w14:paraId="28A1FB71" w14:textId="77777777" w:rsidR="00024730" w:rsidRDefault="00024730">
      <w:pPr>
        <w:pStyle w:val="CommentText"/>
      </w:pPr>
      <w:r>
        <w:t xml:space="preserve">The complexity seems manageable but you can always adjust if it becomes too complex at some point.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7FEA4A" w15:done="0"/>
  <w15:commentEx w15:paraId="21D7CB0C" w15:done="0"/>
  <w15:commentEx w15:paraId="6E955FBA" w15:done="1"/>
  <w15:commentEx w15:paraId="738650A3" w15:done="1"/>
  <w15:commentEx w15:paraId="02D076FA" w15:done="1"/>
  <w15:commentEx w15:paraId="164F522A" w15:done="0"/>
  <w15:commentEx w15:paraId="7C0FD624" w15:done="0"/>
  <w15:commentEx w15:paraId="06972ED3" w15:done="0"/>
  <w15:commentEx w15:paraId="28A1FB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7FEA4A" w16cid:durableId="277AC9E1"/>
  <w16cid:commentId w16cid:paraId="21D7CB0C" w16cid:durableId="277AC9E5"/>
  <w16cid:commentId w16cid:paraId="6E955FBA" w16cid:durableId="277AC9E6"/>
  <w16cid:commentId w16cid:paraId="738650A3" w16cid:durableId="277AC9E7"/>
  <w16cid:commentId w16cid:paraId="02D076FA" w16cid:durableId="277AC9E8"/>
  <w16cid:commentId w16cid:paraId="164F522A" w16cid:durableId="277AC9E9"/>
  <w16cid:commentId w16cid:paraId="7C0FD624" w16cid:durableId="277AC9EA"/>
  <w16cid:commentId w16cid:paraId="06972ED3" w16cid:durableId="277AC9EB"/>
  <w16cid:commentId w16cid:paraId="28A1FB71" w16cid:durableId="277AC9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51A49" w14:textId="77777777" w:rsidR="00730F93" w:rsidRDefault="00730F93">
      <w:r>
        <w:separator/>
      </w:r>
    </w:p>
  </w:endnote>
  <w:endnote w:type="continuationSeparator" w:id="0">
    <w:p w14:paraId="617D48FA" w14:textId="77777777" w:rsidR="00730F93" w:rsidRDefault="00730F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B226A" w14:textId="77777777" w:rsidR="00AE7FF7" w:rsidRDefault="00AE7FF7" w:rsidP="00743E48">
    <w:pPr>
      <w:pStyle w:val="Footer"/>
      <w:jc w:val="right"/>
    </w:pPr>
    <w:r w:rsidRPr="00B50E87">
      <w:rPr>
        <w:rFonts w:ascii="Calibri" w:hAnsi="Calibri"/>
        <w:sz w:val="20"/>
        <w:szCs w:val="20"/>
      </w:rPr>
      <w:t xml:space="preserve">Page </w:t>
    </w:r>
    <w:r w:rsidRPr="00B50E87">
      <w:rPr>
        <w:rFonts w:ascii="Calibri" w:hAnsi="Calibri"/>
        <w:sz w:val="20"/>
        <w:szCs w:val="20"/>
      </w:rPr>
      <w:fldChar w:fldCharType="begin"/>
    </w:r>
    <w:r w:rsidRPr="00B50E87">
      <w:rPr>
        <w:rFonts w:ascii="Calibri" w:hAnsi="Calibri"/>
        <w:sz w:val="20"/>
        <w:szCs w:val="20"/>
      </w:rPr>
      <w:instrText xml:space="preserve"> PAGE </w:instrText>
    </w:r>
    <w:r w:rsidRPr="00B50E87">
      <w:rPr>
        <w:rFonts w:ascii="Calibri" w:hAnsi="Calibri"/>
        <w:sz w:val="20"/>
        <w:szCs w:val="20"/>
      </w:rPr>
      <w:fldChar w:fldCharType="separate"/>
    </w:r>
    <w:r w:rsidR="00024730">
      <w:rPr>
        <w:rFonts w:ascii="Calibri" w:hAnsi="Calibri"/>
        <w:noProof/>
        <w:sz w:val="20"/>
        <w:szCs w:val="20"/>
      </w:rPr>
      <w:t>6</w:t>
    </w:r>
    <w:r w:rsidRPr="00B50E87">
      <w:rPr>
        <w:rFonts w:ascii="Calibri" w:hAnsi="Calibri"/>
        <w:sz w:val="20"/>
        <w:szCs w:val="20"/>
      </w:rPr>
      <w:fldChar w:fldCharType="end"/>
    </w:r>
    <w:r w:rsidRPr="00B50E87">
      <w:rPr>
        <w:rFonts w:ascii="Calibri" w:hAnsi="Calibri"/>
        <w:sz w:val="20"/>
        <w:szCs w:val="20"/>
      </w:rPr>
      <w:t xml:space="preserve"> of </w:t>
    </w:r>
    <w:r w:rsidRPr="00B50E87">
      <w:rPr>
        <w:rFonts w:ascii="Calibri" w:hAnsi="Calibri"/>
        <w:sz w:val="20"/>
        <w:szCs w:val="20"/>
      </w:rPr>
      <w:fldChar w:fldCharType="begin"/>
    </w:r>
    <w:r w:rsidRPr="00B50E87">
      <w:rPr>
        <w:rFonts w:ascii="Calibri" w:hAnsi="Calibri"/>
        <w:sz w:val="20"/>
        <w:szCs w:val="20"/>
      </w:rPr>
      <w:instrText xml:space="preserve"> NUMPAGES </w:instrText>
    </w:r>
    <w:r w:rsidRPr="00B50E87">
      <w:rPr>
        <w:rFonts w:ascii="Calibri" w:hAnsi="Calibri"/>
        <w:sz w:val="20"/>
        <w:szCs w:val="20"/>
      </w:rPr>
      <w:fldChar w:fldCharType="separate"/>
    </w:r>
    <w:r w:rsidR="00024730">
      <w:rPr>
        <w:rFonts w:ascii="Calibri" w:hAnsi="Calibri"/>
        <w:noProof/>
        <w:sz w:val="20"/>
        <w:szCs w:val="20"/>
      </w:rPr>
      <w:t>6</w:t>
    </w:r>
    <w:r w:rsidRPr="00B50E87">
      <w:rPr>
        <w:rFonts w:ascii="Calibri" w:hAnsi="Calibri"/>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A63ED" w14:textId="77777777" w:rsidR="00AE7FF7" w:rsidRPr="00BC3C4A" w:rsidRDefault="00AE7FF7" w:rsidP="00BC3C4A">
    <w:pPr>
      <w:pStyle w:val="Footer"/>
      <w:jc w:val="right"/>
      <w:rPr>
        <w:rFonts w:ascii="Calibri" w:hAnsi="Calibri"/>
        <w:sz w:val="18"/>
        <w:szCs w:val="18"/>
      </w:rPr>
    </w:pPr>
    <w:r w:rsidRPr="00B50E87">
      <w:rPr>
        <w:rFonts w:ascii="Calibri" w:hAnsi="Calibri"/>
        <w:sz w:val="20"/>
        <w:szCs w:val="20"/>
      </w:rPr>
      <w:t xml:space="preserve">Page </w:t>
    </w:r>
    <w:r w:rsidRPr="00B50E87">
      <w:rPr>
        <w:rFonts w:ascii="Calibri" w:hAnsi="Calibri"/>
        <w:sz w:val="20"/>
        <w:szCs w:val="20"/>
      </w:rPr>
      <w:fldChar w:fldCharType="begin"/>
    </w:r>
    <w:r w:rsidRPr="00B50E87">
      <w:rPr>
        <w:rFonts w:ascii="Calibri" w:hAnsi="Calibri"/>
        <w:sz w:val="20"/>
        <w:szCs w:val="20"/>
      </w:rPr>
      <w:instrText xml:space="preserve"> PAGE </w:instrText>
    </w:r>
    <w:r w:rsidRPr="00B50E87">
      <w:rPr>
        <w:rFonts w:ascii="Calibri" w:hAnsi="Calibri"/>
        <w:sz w:val="20"/>
        <w:szCs w:val="20"/>
      </w:rPr>
      <w:fldChar w:fldCharType="separate"/>
    </w:r>
    <w:r w:rsidR="00024730">
      <w:rPr>
        <w:rFonts w:ascii="Calibri" w:hAnsi="Calibri"/>
        <w:noProof/>
        <w:sz w:val="20"/>
        <w:szCs w:val="20"/>
      </w:rPr>
      <w:t>1</w:t>
    </w:r>
    <w:r w:rsidRPr="00B50E87">
      <w:rPr>
        <w:rFonts w:ascii="Calibri" w:hAnsi="Calibri"/>
        <w:sz w:val="20"/>
        <w:szCs w:val="20"/>
      </w:rPr>
      <w:fldChar w:fldCharType="end"/>
    </w:r>
    <w:r w:rsidRPr="00B50E87">
      <w:rPr>
        <w:rFonts w:ascii="Calibri" w:hAnsi="Calibri"/>
        <w:sz w:val="20"/>
        <w:szCs w:val="20"/>
      </w:rPr>
      <w:t xml:space="preserve"> of </w:t>
    </w:r>
    <w:r w:rsidRPr="00B50E87">
      <w:rPr>
        <w:rFonts w:ascii="Calibri" w:hAnsi="Calibri"/>
        <w:sz w:val="20"/>
        <w:szCs w:val="20"/>
      </w:rPr>
      <w:fldChar w:fldCharType="begin"/>
    </w:r>
    <w:r w:rsidRPr="00B50E87">
      <w:rPr>
        <w:rFonts w:ascii="Calibri" w:hAnsi="Calibri"/>
        <w:sz w:val="20"/>
        <w:szCs w:val="20"/>
      </w:rPr>
      <w:instrText xml:space="preserve"> NUMPAGES </w:instrText>
    </w:r>
    <w:r w:rsidRPr="00B50E87">
      <w:rPr>
        <w:rFonts w:ascii="Calibri" w:hAnsi="Calibri"/>
        <w:sz w:val="20"/>
        <w:szCs w:val="20"/>
      </w:rPr>
      <w:fldChar w:fldCharType="separate"/>
    </w:r>
    <w:r w:rsidR="00024730">
      <w:rPr>
        <w:rFonts w:ascii="Calibri" w:hAnsi="Calibri"/>
        <w:noProof/>
        <w:sz w:val="20"/>
        <w:szCs w:val="20"/>
      </w:rPr>
      <w:t>6</w:t>
    </w:r>
    <w:r w:rsidRPr="00B50E87">
      <w:rPr>
        <w:rFonts w:ascii="Calibri" w:hAnsi="Calibr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C6E01" w14:textId="77777777" w:rsidR="00730F93" w:rsidRDefault="00730F93">
      <w:r>
        <w:separator/>
      </w:r>
    </w:p>
  </w:footnote>
  <w:footnote w:type="continuationSeparator" w:id="0">
    <w:p w14:paraId="60DD8235" w14:textId="77777777" w:rsidR="00730F93" w:rsidRDefault="00730F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FAFD5" w14:textId="77777777" w:rsidR="00AE7FF7" w:rsidRDefault="00AE7FF7">
    <w:pPr>
      <w:pStyle w:val="Header"/>
    </w:pPr>
    <w:r>
      <w:rPr>
        <w:noProof/>
      </w:rPr>
      <mc:AlternateContent>
        <mc:Choice Requires="wps">
          <w:drawing>
            <wp:anchor distT="0" distB="0" distL="114300" distR="114300" simplePos="0" relativeHeight="251660800" behindDoc="0" locked="0" layoutInCell="1" allowOverlap="1" wp14:anchorId="0C285B13" wp14:editId="033A8D72">
              <wp:simplePos x="0" y="0"/>
              <wp:positionH relativeFrom="column">
                <wp:posOffset>617220</wp:posOffset>
              </wp:positionH>
              <wp:positionV relativeFrom="paragraph">
                <wp:posOffset>-133350</wp:posOffset>
              </wp:positionV>
              <wp:extent cx="5257800" cy="4572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57200"/>
                      </a:xfrm>
                      <a:prstGeom prst="rect">
                        <a:avLst/>
                      </a:prstGeom>
                      <a:solidFill>
                        <a:srgbClr val="E6C8A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5101F6" w14:textId="77777777" w:rsidR="00AE7FF7" w:rsidRPr="00836AF2" w:rsidRDefault="00AE7FF7" w:rsidP="00177B76">
                          <w:pPr>
                            <w:jc w:val="center"/>
                            <w:rPr>
                              <w:rFonts w:ascii="Arial" w:hAnsi="Arial"/>
                              <w:b/>
                              <w:i/>
                              <w:sz w:val="22"/>
                              <w:szCs w:val="22"/>
                            </w:rPr>
                          </w:pPr>
                          <w:r w:rsidRPr="00836AF2">
                            <w:rPr>
                              <w:rFonts w:ascii="Arial" w:hAnsi="Arial"/>
                              <w:b/>
                              <w:i/>
                              <w:sz w:val="22"/>
                              <w:szCs w:val="22"/>
                            </w:rPr>
                            <w:t>MET CS 669 Database Design and Implementation for Business</w:t>
                          </w:r>
                        </w:p>
                        <w:p w14:paraId="56C5395F" w14:textId="77777777" w:rsidR="00AE7FF7" w:rsidRPr="00FA455C" w:rsidRDefault="00AE7FF7" w:rsidP="00177B76">
                          <w:pPr>
                            <w:jc w:val="center"/>
                            <w:rPr>
                              <w:rFonts w:ascii="Arial" w:hAnsi="Arial"/>
                              <w:b/>
                              <w:i/>
                              <w:sz w:val="22"/>
                              <w:szCs w:val="22"/>
                            </w:rPr>
                          </w:pPr>
                          <w:r>
                            <w:rPr>
                              <w:rFonts w:ascii="Arial" w:hAnsi="Arial"/>
                              <w:b/>
                              <w:i/>
                              <w:sz w:val="22"/>
                              <w:szCs w:val="22"/>
                            </w:rPr>
                            <w:t>Term Project Iteration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285B13" id="_x0000_t202" coordsize="21600,21600" o:spt="202" path="m,l,21600r21600,l21600,xe">
              <v:stroke joinstyle="miter"/>
              <v:path gradientshapeok="t" o:connecttype="rect"/>
            </v:shapetype>
            <v:shape id="Text Box 1" o:spid="_x0000_s1026" type="#_x0000_t202" style="position:absolute;margin-left:48.6pt;margin-top:-10.5pt;width:414pt;height:3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" fillcolor="#e6c8a0" stroked="f">
              <v:textbox>
                <w:txbxContent>
                  <w:p w14:paraId="785101F6" w14:textId="77777777" w:rsidR="00AE7FF7" w:rsidRPr="00836AF2" w:rsidRDefault="00AE7FF7" w:rsidP="00177B76">
                    <w:pPr>
                      <w:jc w:val="center"/>
                      <w:rPr>
                        <w:rFonts w:ascii="Arial" w:hAnsi="Arial"/>
                        <w:b/>
                        <w:i/>
                        <w:sz w:val="22"/>
                        <w:szCs w:val="22"/>
                      </w:rPr>
                    </w:pPr>
                    <w:r w:rsidRPr="00836AF2">
                      <w:rPr>
                        <w:rFonts w:ascii="Arial" w:hAnsi="Arial"/>
                        <w:b/>
                        <w:i/>
                        <w:sz w:val="22"/>
                        <w:szCs w:val="22"/>
                      </w:rPr>
                      <w:t>MET CS 669 Database Design and Implementation for Business</w:t>
                    </w:r>
                  </w:p>
                  <w:p w14:paraId="56C5395F" w14:textId="77777777" w:rsidR="00AE7FF7" w:rsidRPr="00FA455C" w:rsidRDefault="00AE7FF7" w:rsidP="00177B76">
                    <w:pPr>
                      <w:jc w:val="center"/>
                      <w:rPr>
                        <w:rFonts w:ascii="Arial" w:hAnsi="Arial"/>
                        <w:b/>
                        <w:i/>
                        <w:sz w:val="22"/>
                        <w:szCs w:val="22"/>
                      </w:rPr>
                    </w:pPr>
                    <w:r>
                      <w:rPr>
                        <w:rFonts w:ascii="Arial" w:hAnsi="Arial"/>
                        <w:b/>
                        <w:i/>
                        <w:sz w:val="22"/>
                        <w:szCs w:val="22"/>
                      </w:rPr>
                      <w:t>Term Project Iteration 1</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95A22B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8"/>
    <w:multiLevelType w:val="singleLevel"/>
    <w:tmpl w:val="FB3A9E9A"/>
    <w:lvl w:ilvl="0">
      <w:start w:val="1"/>
      <w:numFmt w:val="decimal"/>
      <w:pStyle w:val="ListNumber"/>
      <w:lvlText w:val="%1."/>
      <w:lvlJc w:val="left"/>
      <w:pPr>
        <w:tabs>
          <w:tab w:val="num" w:pos="360"/>
        </w:tabs>
        <w:ind w:left="360" w:hanging="360"/>
      </w:pPr>
    </w:lvl>
  </w:abstractNum>
  <w:abstractNum w:abstractNumId="2" w15:restartNumberingAfterBreak="0">
    <w:nsid w:val="0E185BFC"/>
    <w:multiLevelType w:val="hybridMultilevel"/>
    <w:tmpl w:val="578E4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335F71"/>
    <w:multiLevelType w:val="multilevel"/>
    <w:tmpl w:val="4922327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0F270072"/>
    <w:multiLevelType w:val="hybridMultilevel"/>
    <w:tmpl w:val="CFE40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F93E57"/>
    <w:multiLevelType w:val="multilevel"/>
    <w:tmpl w:val="B80C1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BE69E8"/>
    <w:multiLevelType w:val="hybridMultilevel"/>
    <w:tmpl w:val="7E98EB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54170F"/>
    <w:multiLevelType w:val="hybridMultilevel"/>
    <w:tmpl w:val="CAEA0770"/>
    <w:lvl w:ilvl="0" w:tplc="AD983DF8">
      <w:start w:val="1"/>
      <w:numFmt w:val="decimal"/>
      <w:suff w:val="space"/>
      <w:lvlText w:val="%1."/>
      <w:lvlJc w:val="left"/>
      <w:pPr>
        <w:ind w:left="576" w:hanging="288"/>
      </w:pPr>
      <w:rPr>
        <w:rFonts w:hint="default"/>
        <w:i w:val="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8" w15:restartNumberingAfterBreak="0">
    <w:nsid w:val="28504068"/>
    <w:multiLevelType w:val="hybridMultilevel"/>
    <w:tmpl w:val="1D9C6FEC"/>
    <w:lvl w:ilvl="0" w:tplc="2A30BD6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C7E0F6E"/>
    <w:multiLevelType w:val="hybridMultilevel"/>
    <w:tmpl w:val="AA728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3D30D9"/>
    <w:multiLevelType w:val="hybridMultilevel"/>
    <w:tmpl w:val="4A249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8D6B3E"/>
    <w:multiLevelType w:val="hybridMultilevel"/>
    <w:tmpl w:val="A6B270D0"/>
    <w:lvl w:ilvl="0" w:tplc="793A4BF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E435FD1"/>
    <w:multiLevelType w:val="hybridMultilevel"/>
    <w:tmpl w:val="CAEA0770"/>
    <w:lvl w:ilvl="0" w:tplc="AD983DF8">
      <w:start w:val="1"/>
      <w:numFmt w:val="decimal"/>
      <w:suff w:val="space"/>
      <w:lvlText w:val="%1."/>
      <w:lvlJc w:val="left"/>
      <w:pPr>
        <w:ind w:left="576" w:hanging="288"/>
      </w:pPr>
      <w:rPr>
        <w:rFonts w:hint="default"/>
        <w:i w:val="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3" w15:restartNumberingAfterBreak="0">
    <w:nsid w:val="445B2087"/>
    <w:multiLevelType w:val="hybridMultilevel"/>
    <w:tmpl w:val="CA8837CA"/>
    <w:lvl w:ilvl="0" w:tplc="E480B468">
      <w:start w:val="1"/>
      <w:numFmt w:val="decimal"/>
      <w:suff w:val="space"/>
      <w:lvlText w:val="%1."/>
      <w:lvlJc w:val="left"/>
      <w:pPr>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57600D3"/>
    <w:multiLevelType w:val="hybridMultilevel"/>
    <w:tmpl w:val="8424B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F45187"/>
    <w:multiLevelType w:val="hybridMultilevel"/>
    <w:tmpl w:val="CAEA0770"/>
    <w:lvl w:ilvl="0" w:tplc="AD983DF8">
      <w:start w:val="1"/>
      <w:numFmt w:val="decimal"/>
      <w:suff w:val="space"/>
      <w:lvlText w:val="%1."/>
      <w:lvlJc w:val="left"/>
      <w:pPr>
        <w:ind w:left="576" w:hanging="288"/>
      </w:pPr>
      <w:rPr>
        <w:rFonts w:hint="default"/>
        <w:i w:val="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6" w15:restartNumberingAfterBreak="0">
    <w:nsid w:val="4DF1585D"/>
    <w:multiLevelType w:val="hybridMultilevel"/>
    <w:tmpl w:val="77F67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CA5274"/>
    <w:multiLevelType w:val="hybridMultilevel"/>
    <w:tmpl w:val="649055A0"/>
    <w:lvl w:ilvl="0" w:tplc="10C0F994">
      <w:start w:val="1"/>
      <w:numFmt w:val="bullet"/>
      <w:suff w:val="spac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563E71"/>
    <w:multiLevelType w:val="hybridMultilevel"/>
    <w:tmpl w:val="B7F6E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130D32"/>
    <w:multiLevelType w:val="hybridMultilevel"/>
    <w:tmpl w:val="1A60312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7AD2710"/>
    <w:multiLevelType w:val="hybridMultilevel"/>
    <w:tmpl w:val="60A65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433FB2"/>
    <w:multiLevelType w:val="hybridMultilevel"/>
    <w:tmpl w:val="912264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B8C0C80"/>
    <w:multiLevelType w:val="hybridMultilevel"/>
    <w:tmpl w:val="1D382F38"/>
    <w:lvl w:ilvl="0" w:tplc="2A30BD68">
      <w:start w:val="2"/>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D240F84"/>
    <w:multiLevelType w:val="hybridMultilevel"/>
    <w:tmpl w:val="C8FE4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E5A1BB2"/>
    <w:multiLevelType w:val="hybridMultilevel"/>
    <w:tmpl w:val="49B27E2E"/>
    <w:lvl w:ilvl="0" w:tplc="2A30BD68">
      <w:start w:val="3"/>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FBF0B2B"/>
    <w:multiLevelType w:val="hybridMultilevel"/>
    <w:tmpl w:val="2CA2D1B6"/>
    <w:lvl w:ilvl="0" w:tplc="2A30BD68">
      <w:start w:val="3"/>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533352431">
    <w:abstractNumId w:val="3"/>
  </w:num>
  <w:num w:numId="2" w16cid:durableId="1766223546">
    <w:abstractNumId w:val="6"/>
  </w:num>
  <w:num w:numId="3" w16cid:durableId="247619789">
    <w:abstractNumId w:val="21"/>
  </w:num>
  <w:num w:numId="4" w16cid:durableId="847401575">
    <w:abstractNumId w:val="22"/>
  </w:num>
  <w:num w:numId="5" w16cid:durableId="1419476903">
    <w:abstractNumId w:val="24"/>
  </w:num>
  <w:num w:numId="6" w16cid:durableId="1354646158">
    <w:abstractNumId w:val="8"/>
  </w:num>
  <w:num w:numId="7" w16cid:durableId="290980663">
    <w:abstractNumId w:val="25"/>
  </w:num>
  <w:num w:numId="8" w16cid:durableId="203566199">
    <w:abstractNumId w:val="19"/>
  </w:num>
  <w:num w:numId="9" w16cid:durableId="1095520426">
    <w:abstractNumId w:val="5"/>
  </w:num>
  <w:num w:numId="10" w16cid:durableId="1876193502">
    <w:abstractNumId w:val="11"/>
  </w:num>
  <w:num w:numId="11" w16cid:durableId="1575243554">
    <w:abstractNumId w:val="1"/>
  </w:num>
  <w:num w:numId="12" w16cid:durableId="1957903701">
    <w:abstractNumId w:val="16"/>
  </w:num>
  <w:num w:numId="13" w16cid:durableId="1706521397">
    <w:abstractNumId w:val="0"/>
  </w:num>
  <w:num w:numId="14" w16cid:durableId="1779182257">
    <w:abstractNumId w:val="13"/>
  </w:num>
  <w:num w:numId="15" w16cid:durableId="1209687844">
    <w:abstractNumId w:val="23"/>
  </w:num>
  <w:num w:numId="16" w16cid:durableId="1731728058">
    <w:abstractNumId w:val="17"/>
  </w:num>
  <w:num w:numId="17" w16cid:durableId="543176627">
    <w:abstractNumId w:val="15"/>
  </w:num>
  <w:num w:numId="18" w16cid:durableId="269095235">
    <w:abstractNumId w:val="12"/>
  </w:num>
  <w:num w:numId="19" w16cid:durableId="1556238034">
    <w:abstractNumId w:val="7"/>
  </w:num>
  <w:num w:numId="20" w16cid:durableId="1929187779">
    <w:abstractNumId w:val="9"/>
  </w:num>
  <w:num w:numId="21" w16cid:durableId="2046561314">
    <w:abstractNumId w:val="10"/>
  </w:num>
  <w:num w:numId="22" w16cid:durableId="688606914">
    <w:abstractNumId w:val="2"/>
  </w:num>
  <w:num w:numId="23" w16cid:durableId="325978978">
    <w:abstractNumId w:val="18"/>
  </w:num>
  <w:num w:numId="24" w16cid:durableId="932708977">
    <w:abstractNumId w:val="4"/>
  </w:num>
  <w:num w:numId="25" w16cid:durableId="1705053115">
    <w:abstractNumId w:val="14"/>
  </w:num>
  <w:num w:numId="26" w16cid:durableId="925265000">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lina Lozinski">
    <w15:presenceInfo w15:providerId="Windows Live" w15:userId="c71ace2bb6a262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C5E"/>
    <w:rsid w:val="00001D5B"/>
    <w:rsid w:val="00003AC4"/>
    <w:rsid w:val="00003BB2"/>
    <w:rsid w:val="000058B5"/>
    <w:rsid w:val="00005B4F"/>
    <w:rsid w:val="0000769D"/>
    <w:rsid w:val="0001065D"/>
    <w:rsid w:val="00012895"/>
    <w:rsid w:val="000135D6"/>
    <w:rsid w:val="00014B25"/>
    <w:rsid w:val="0001538C"/>
    <w:rsid w:val="00016F12"/>
    <w:rsid w:val="00020A38"/>
    <w:rsid w:val="00020E57"/>
    <w:rsid w:val="00021B31"/>
    <w:rsid w:val="00021C14"/>
    <w:rsid w:val="0002282E"/>
    <w:rsid w:val="00024730"/>
    <w:rsid w:val="00024883"/>
    <w:rsid w:val="00025BB7"/>
    <w:rsid w:val="00025BBE"/>
    <w:rsid w:val="00026089"/>
    <w:rsid w:val="00026520"/>
    <w:rsid w:val="00026C70"/>
    <w:rsid w:val="00030444"/>
    <w:rsid w:val="00030931"/>
    <w:rsid w:val="00031218"/>
    <w:rsid w:val="00031DEC"/>
    <w:rsid w:val="0003310D"/>
    <w:rsid w:val="000334C6"/>
    <w:rsid w:val="00037C52"/>
    <w:rsid w:val="00040A49"/>
    <w:rsid w:val="00040BA2"/>
    <w:rsid w:val="00041E61"/>
    <w:rsid w:val="000427E7"/>
    <w:rsid w:val="0004450E"/>
    <w:rsid w:val="000455FD"/>
    <w:rsid w:val="00045A3E"/>
    <w:rsid w:val="00050104"/>
    <w:rsid w:val="00052D70"/>
    <w:rsid w:val="00056D50"/>
    <w:rsid w:val="00060FA6"/>
    <w:rsid w:val="00062C46"/>
    <w:rsid w:val="000644EB"/>
    <w:rsid w:val="00064989"/>
    <w:rsid w:val="00064BD2"/>
    <w:rsid w:val="00064E5E"/>
    <w:rsid w:val="000665A2"/>
    <w:rsid w:val="000678A0"/>
    <w:rsid w:val="000706FF"/>
    <w:rsid w:val="0007135D"/>
    <w:rsid w:val="00071E19"/>
    <w:rsid w:val="000728D4"/>
    <w:rsid w:val="000739E3"/>
    <w:rsid w:val="00074584"/>
    <w:rsid w:val="00074FFA"/>
    <w:rsid w:val="00075BEC"/>
    <w:rsid w:val="000771C3"/>
    <w:rsid w:val="00077CBE"/>
    <w:rsid w:val="00083C88"/>
    <w:rsid w:val="00086323"/>
    <w:rsid w:val="00086E72"/>
    <w:rsid w:val="000900CF"/>
    <w:rsid w:val="00091F67"/>
    <w:rsid w:val="00093C6F"/>
    <w:rsid w:val="00094EB8"/>
    <w:rsid w:val="00095961"/>
    <w:rsid w:val="00097A3C"/>
    <w:rsid w:val="000A0E16"/>
    <w:rsid w:val="000A14E0"/>
    <w:rsid w:val="000A14E1"/>
    <w:rsid w:val="000A2D29"/>
    <w:rsid w:val="000A3EF2"/>
    <w:rsid w:val="000A622D"/>
    <w:rsid w:val="000B044D"/>
    <w:rsid w:val="000B0707"/>
    <w:rsid w:val="000B0A53"/>
    <w:rsid w:val="000B0F65"/>
    <w:rsid w:val="000B33D7"/>
    <w:rsid w:val="000B4F4F"/>
    <w:rsid w:val="000B5923"/>
    <w:rsid w:val="000B5D06"/>
    <w:rsid w:val="000C090E"/>
    <w:rsid w:val="000C1A72"/>
    <w:rsid w:val="000C27E2"/>
    <w:rsid w:val="000C2953"/>
    <w:rsid w:val="000C3568"/>
    <w:rsid w:val="000C4C5E"/>
    <w:rsid w:val="000C5586"/>
    <w:rsid w:val="000C6935"/>
    <w:rsid w:val="000C704B"/>
    <w:rsid w:val="000C7130"/>
    <w:rsid w:val="000D0777"/>
    <w:rsid w:val="000D28CC"/>
    <w:rsid w:val="000D375D"/>
    <w:rsid w:val="000D414A"/>
    <w:rsid w:val="000D417A"/>
    <w:rsid w:val="000D48B6"/>
    <w:rsid w:val="000D6F41"/>
    <w:rsid w:val="000E08B6"/>
    <w:rsid w:val="000E1DBC"/>
    <w:rsid w:val="000E202C"/>
    <w:rsid w:val="000E3280"/>
    <w:rsid w:val="000E45A3"/>
    <w:rsid w:val="000E4BB5"/>
    <w:rsid w:val="000E6A52"/>
    <w:rsid w:val="000E6BD4"/>
    <w:rsid w:val="000E7F8A"/>
    <w:rsid w:val="000F03AB"/>
    <w:rsid w:val="000F1509"/>
    <w:rsid w:val="000F160B"/>
    <w:rsid w:val="000F3780"/>
    <w:rsid w:val="000F423D"/>
    <w:rsid w:val="000F554A"/>
    <w:rsid w:val="000F7C40"/>
    <w:rsid w:val="00101784"/>
    <w:rsid w:val="00102179"/>
    <w:rsid w:val="001032A7"/>
    <w:rsid w:val="00103A9E"/>
    <w:rsid w:val="00110C9C"/>
    <w:rsid w:val="001119CA"/>
    <w:rsid w:val="00113C5A"/>
    <w:rsid w:val="00114B91"/>
    <w:rsid w:val="001152F7"/>
    <w:rsid w:val="00117F34"/>
    <w:rsid w:val="00120E10"/>
    <w:rsid w:val="0012205B"/>
    <w:rsid w:val="00126B61"/>
    <w:rsid w:val="00126BF2"/>
    <w:rsid w:val="00127A88"/>
    <w:rsid w:val="00127C0F"/>
    <w:rsid w:val="001307B9"/>
    <w:rsid w:val="00130A1E"/>
    <w:rsid w:val="001318E8"/>
    <w:rsid w:val="0013194A"/>
    <w:rsid w:val="00131BA8"/>
    <w:rsid w:val="00133008"/>
    <w:rsid w:val="00133BB2"/>
    <w:rsid w:val="00133D27"/>
    <w:rsid w:val="00134140"/>
    <w:rsid w:val="00135282"/>
    <w:rsid w:val="00136370"/>
    <w:rsid w:val="0014299E"/>
    <w:rsid w:val="00142E27"/>
    <w:rsid w:val="00145F37"/>
    <w:rsid w:val="00146A91"/>
    <w:rsid w:val="0014728C"/>
    <w:rsid w:val="001475A9"/>
    <w:rsid w:val="00147768"/>
    <w:rsid w:val="0015256B"/>
    <w:rsid w:val="00152E5B"/>
    <w:rsid w:val="00153C76"/>
    <w:rsid w:val="00154C01"/>
    <w:rsid w:val="00155AC9"/>
    <w:rsid w:val="00156A65"/>
    <w:rsid w:val="00161649"/>
    <w:rsid w:val="001629B2"/>
    <w:rsid w:val="00163608"/>
    <w:rsid w:val="00164DFC"/>
    <w:rsid w:val="00167083"/>
    <w:rsid w:val="00167F05"/>
    <w:rsid w:val="0017103C"/>
    <w:rsid w:val="00171F78"/>
    <w:rsid w:val="00172DF2"/>
    <w:rsid w:val="001750A2"/>
    <w:rsid w:val="001770ED"/>
    <w:rsid w:val="00177107"/>
    <w:rsid w:val="00177486"/>
    <w:rsid w:val="00177B76"/>
    <w:rsid w:val="00180292"/>
    <w:rsid w:val="00181EAA"/>
    <w:rsid w:val="001820D0"/>
    <w:rsid w:val="00183D90"/>
    <w:rsid w:val="0018519B"/>
    <w:rsid w:val="00185E21"/>
    <w:rsid w:val="00187F7A"/>
    <w:rsid w:val="00190730"/>
    <w:rsid w:val="00190B14"/>
    <w:rsid w:val="00191FCF"/>
    <w:rsid w:val="001923DF"/>
    <w:rsid w:val="00193ABA"/>
    <w:rsid w:val="00196758"/>
    <w:rsid w:val="00197541"/>
    <w:rsid w:val="001A0341"/>
    <w:rsid w:val="001A0783"/>
    <w:rsid w:val="001A0D83"/>
    <w:rsid w:val="001A1B9D"/>
    <w:rsid w:val="001A1F6B"/>
    <w:rsid w:val="001A4BF1"/>
    <w:rsid w:val="001A4D09"/>
    <w:rsid w:val="001A5C0D"/>
    <w:rsid w:val="001A61D5"/>
    <w:rsid w:val="001B09BF"/>
    <w:rsid w:val="001B1AE1"/>
    <w:rsid w:val="001B2AF2"/>
    <w:rsid w:val="001B3DD6"/>
    <w:rsid w:val="001B40D1"/>
    <w:rsid w:val="001B5B85"/>
    <w:rsid w:val="001B6672"/>
    <w:rsid w:val="001B7D51"/>
    <w:rsid w:val="001C125C"/>
    <w:rsid w:val="001C1551"/>
    <w:rsid w:val="001C198B"/>
    <w:rsid w:val="001C36E9"/>
    <w:rsid w:val="001C64FF"/>
    <w:rsid w:val="001C6756"/>
    <w:rsid w:val="001D040F"/>
    <w:rsid w:val="001D13AB"/>
    <w:rsid w:val="001D282A"/>
    <w:rsid w:val="001D2EDB"/>
    <w:rsid w:val="001D5195"/>
    <w:rsid w:val="001D74FA"/>
    <w:rsid w:val="001E13AE"/>
    <w:rsid w:val="001E1480"/>
    <w:rsid w:val="001E21F6"/>
    <w:rsid w:val="001E6033"/>
    <w:rsid w:val="001E69AF"/>
    <w:rsid w:val="001E6A2F"/>
    <w:rsid w:val="001E6E22"/>
    <w:rsid w:val="001F09C2"/>
    <w:rsid w:val="001F2C99"/>
    <w:rsid w:val="001F37CD"/>
    <w:rsid w:val="001F3B26"/>
    <w:rsid w:val="001F67CD"/>
    <w:rsid w:val="001F73E9"/>
    <w:rsid w:val="00200C91"/>
    <w:rsid w:val="00204219"/>
    <w:rsid w:val="002068EC"/>
    <w:rsid w:val="00210E97"/>
    <w:rsid w:val="0021108D"/>
    <w:rsid w:val="0021260D"/>
    <w:rsid w:val="00212C50"/>
    <w:rsid w:val="0021425A"/>
    <w:rsid w:val="0021434C"/>
    <w:rsid w:val="00214658"/>
    <w:rsid w:val="00216589"/>
    <w:rsid w:val="00216927"/>
    <w:rsid w:val="0021724A"/>
    <w:rsid w:val="00222C78"/>
    <w:rsid w:val="00222CA5"/>
    <w:rsid w:val="00225016"/>
    <w:rsid w:val="00225475"/>
    <w:rsid w:val="00226A30"/>
    <w:rsid w:val="00226BF8"/>
    <w:rsid w:val="002305E4"/>
    <w:rsid w:val="002314D1"/>
    <w:rsid w:val="002325CC"/>
    <w:rsid w:val="002355F9"/>
    <w:rsid w:val="002370BD"/>
    <w:rsid w:val="00240C8F"/>
    <w:rsid w:val="002418B5"/>
    <w:rsid w:val="00244FEE"/>
    <w:rsid w:val="002513FC"/>
    <w:rsid w:val="00251654"/>
    <w:rsid w:val="002523BF"/>
    <w:rsid w:val="00252411"/>
    <w:rsid w:val="0025270A"/>
    <w:rsid w:val="00252741"/>
    <w:rsid w:val="00252D70"/>
    <w:rsid w:val="0025351C"/>
    <w:rsid w:val="0025379C"/>
    <w:rsid w:val="002544F7"/>
    <w:rsid w:val="00254857"/>
    <w:rsid w:val="0025587D"/>
    <w:rsid w:val="00255FEB"/>
    <w:rsid w:val="0025669B"/>
    <w:rsid w:val="00256793"/>
    <w:rsid w:val="0026358E"/>
    <w:rsid w:val="00263E3F"/>
    <w:rsid w:val="00263EF2"/>
    <w:rsid w:val="00265081"/>
    <w:rsid w:val="00267088"/>
    <w:rsid w:val="00270DEC"/>
    <w:rsid w:val="00271762"/>
    <w:rsid w:val="00271EA6"/>
    <w:rsid w:val="00273BD3"/>
    <w:rsid w:val="002740D9"/>
    <w:rsid w:val="002766DC"/>
    <w:rsid w:val="00277EB6"/>
    <w:rsid w:val="002806E6"/>
    <w:rsid w:val="002812CC"/>
    <w:rsid w:val="002815B9"/>
    <w:rsid w:val="00281D76"/>
    <w:rsid w:val="002828BD"/>
    <w:rsid w:val="0028643C"/>
    <w:rsid w:val="00287368"/>
    <w:rsid w:val="00290438"/>
    <w:rsid w:val="00290CA3"/>
    <w:rsid w:val="00291724"/>
    <w:rsid w:val="002919D6"/>
    <w:rsid w:val="00292EAF"/>
    <w:rsid w:val="002934ED"/>
    <w:rsid w:val="00294612"/>
    <w:rsid w:val="00295A2D"/>
    <w:rsid w:val="00296FAA"/>
    <w:rsid w:val="0029708D"/>
    <w:rsid w:val="00297C83"/>
    <w:rsid w:val="00297FBA"/>
    <w:rsid w:val="002A18DB"/>
    <w:rsid w:val="002A1C6E"/>
    <w:rsid w:val="002A3AFE"/>
    <w:rsid w:val="002A4359"/>
    <w:rsid w:val="002A4395"/>
    <w:rsid w:val="002A496A"/>
    <w:rsid w:val="002A5A26"/>
    <w:rsid w:val="002B091D"/>
    <w:rsid w:val="002B0E48"/>
    <w:rsid w:val="002B14B6"/>
    <w:rsid w:val="002B1EA0"/>
    <w:rsid w:val="002B3BAF"/>
    <w:rsid w:val="002C063E"/>
    <w:rsid w:val="002C1A15"/>
    <w:rsid w:val="002C304F"/>
    <w:rsid w:val="002C479E"/>
    <w:rsid w:val="002C4CE2"/>
    <w:rsid w:val="002C77F0"/>
    <w:rsid w:val="002D00A6"/>
    <w:rsid w:val="002D0C4A"/>
    <w:rsid w:val="002D126D"/>
    <w:rsid w:val="002D14E3"/>
    <w:rsid w:val="002D3B23"/>
    <w:rsid w:val="002D598A"/>
    <w:rsid w:val="002D61CB"/>
    <w:rsid w:val="002D66EA"/>
    <w:rsid w:val="002D6C84"/>
    <w:rsid w:val="002E17D2"/>
    <w:rsid w:val="002E1FC7"/>
    <w:rsid w:val="002E2912"/>
    <w:rsid w:val="002E2A57"/>
    <w:rsid w:val="002E36A8"/>
    <w:rsid w:val="002E5032"/>
    <w:rsid w:val="002E603B"/>
    <w:rsid w:val="002F21F3"/>
    <w:rsid w:val="002F2923"/>
    <w:rsid w:val="002F3E07"/>
    <w:rsid w:val="002F4927"/>
    <w:rsid w:val="002F6A19"/>
    <w:rsid w:val="002F6AE2"/>
    <w:rsid w:val="003000F0"/>
    <w:rsid w:val="00300211"/>
    <w:rsid w:val="00300811"/>
    <w:rsid w:val="00300B4E"/>
    <w:rsid w:val="003013FE"/>
    <w:rsid w:val="00301576"/>
    <w:rsid w:val="003015B7"/>
    <w:rsid w:val="003023F3"/>
    <w:rsid w:val="00302529"/>
    <w:rsid w:val="0030587E"/>
    <w:rsid w:val="00305947"/>
    <w:rsid w:val="00305B24"/>
    <w:rsid w:val="00305CE2"/>
    <w:rsid w:val="003068D7"/>
    <w:rsid w:val="0031085F"/>
    <w:rsid w:val="003117EC"/>
    <w:rsid w:val="00311914"/>
    <w:rsid w:val="00311B09"/>
    <w:rsid w:val="00311FCB"/>
    <w:rsid w:val="00312A49"/>
    <w:rsid w:val="00314C60"/>
    <w:rsid w:val="003178D2"/>
    <w:rsid w:val="00320899"/>
    <w:rsid w:val="0032103B"/>
    <w:rsid w:val="00322CF8"/>
    <w:rsid w:val="00323945"/>
    <w:rsid w:val="00323E71"/>
    <w:rsid w:val="0032482F"/>
    <w:rsid w:val="00326AE7"/>
    <w:rsid w:val="00326D59"/>
    <w:rsid w:val="003321EF"/>
    <w:rsid w:val="003342C8"/>
    <w:rsid w:val="003343BC"/>
    <w:rsid w:val="00334E28"/>
    <w:rsid w:val="00335343"/>
    <w:rsid w:val="00335A5F"/>
    <w:rsid w:val="003361AA"/>
    <w:rsid w:val="00337000"/>
    <w:rsid w:val="0034159C"/>
    <w:rsid w:val="00341838"/>
    <w:rsid w:val="003445C9"/>
    <w:rsid w:val="00344AD3"/>
    <w:rsid w:val="003453AD"/>
    <w:rsid w:val="00347C03"/>
    <w:rsid w:val="00354406"/>
    <w:rsid w:val="003552BD"/>
    <w:rsid w:val="003554B6"/>
    <w:rsid w:val="00357573"/>
    <w:rsid w:val="00357911"/>
    <w:rsid w:val="00357B39"/>
    <w:rsid w:val="00357B8A"/>
    <w:rsid w:val="00362941"/>
    <w:rsid w:val="00364265"/>
    <w:rsid w:val="00364A75"/>
    <w:rsid w:val="0036521E"/>
    <w:rsid w:val="003658EA"/>
    <w:rsid w:val="00367825"/>
    <w:rsid w:val="0037165E"/>
    <w:rsid w:val="00371BCF"/>
    <w:rsid w:val="003720A9"/>
    <w:rsid w:val="00374478"/>
    <w:rsid w:val="00376E50"/>
    <w:rsid w:val="0038082C"/>
    <w:rsid w:val="0038096E"/>
    <w:rsid w:val="00380FF0"/>
    <w:rsid w:val="00381576"/>
    <w:rsid w:val="00383DD9"/>
    <w:rsid w:val="00384EDB"/>
    <w:rsid w:val="003855E1"/>
    <w:rsid w:val="00386019"/>
    <w:rsid w:val="003861CC"/>
    <w:rsid w:val="00386640"/>
    <w:rsid w:val="00387724"/>
    <w:rsid w:val="00390837"/>
    <w:rsid w:val="00392FBD"/>
    <w:rsid w:val="003942EC"/>
    <w:rsid w:val="003955C5"/>
    <w:rsid w:val="003963EE"/>
    <w:rsid w:val="003970A5"/>
    <w:rsid w:val="003A1C23"/>
    <w:rsid w:val="003A32A7"/>
    <w:rsid w:val="003A35B8"/>
    <w:rsid w:val="003A39B9"/>
    <w:rsid w:val="003A3B67"/>
    <w:rsid w:val="003A3B82"/>
    <w:rsid w:val="003A40DE"/>
    <w:rsid w:val="003B04B0"/>
    <w:rsid w:val="003B0771"/>
    <w:rsid w:val="003B0D51"/>
    <w:rsid w:val="003B0E34"/>
    <w:rsid w:val="003B29B2"/>
    <w:rsid w:val="003B323C"/>
    <w:rsid w:val="003B33ED"/>
    <w:rsid w:val="003B3A6D"/>
    <w:rsid w:val="003B48C8"/>
    <w:rsid w:val="003B4CB3"/>
    <w:rsid w:val="003B4D50"/>
    <w:rsid w:val="003B6DF7"/>
    <w:rsid w:val="003B6DFD"/>
    <w:rsid w:val="003B6E81"/>
    <w:rsid w:val="003C2E96"/>
    <w:rsid w:val="003C404B"/>
    <w:rsid w:val="003C4D7B"/>
    <w:rsid w:val="003C5160"/>
    <w:rsid w:val="003C568D"/>
    <w:rsid w:val="003C597C"/>
    <w:rsid w:val="003C76CA"/>
    <w:rsid w:val="003C7A3D"/>
    <w:rsid w:val="003D0AE7"/>
    <w:rsid w:val="003D3DA6"/>
    <w:rsid w:val="003D4D9F"/>
    <w:rsid w:val="003E057D"/>
    <w:rsid w:val="003E0E34"/>
    <w:rsid w:val="003E0EA0"/>
    <w:rsid w:val="003E2479"/>
    <w:rsid w:val="003E4B37"/>
    <w:rsid w:val="003E5032"/>
    <w:rsid w:val="003E5055"/>
    <w:rsid w:val="003F0C0B"/>
    <w:rsid w:val="003F17BF"/>
    <w:rsid w:val="003F1A81"/>
    <w:rsid w:val="003F2A49"/>
    <w:rsid w:val="003F429D"/>
    <w:rsid w:val="00400E84"/>
    <w:rsid w:val="00401E20"/>
    <w:rsid w:val="00403CC3"/>
    <w:rsid w:val="00407E7F"/>
    <w:rsid w:val="004111BE"/>
    <w:rsid w:val="00413B3B"/>
    <w:rsid w:val="00413E81"/>
    <w:rsid w:val="00414213"/>
    <w:rsid w:val="004152D9"/>
    <w:rsid w:val="00415645"/>
    <w:rsid w:val="00415CE1"/>
    <w:rsid w:val="0041760C"/>
    <w:rsid w:val="0042132F"/>
    <w:rsid w:val="00421661"/>
    <w:rsid w:val="00422207"/>
    <w:rsid w:val="0042244F"/>
    <w:rsid w:val="004225AC"/>
    <w:rsid w:val="00423123"/>
    <w:rsid w:val="004234E2"/>
    <w:rsid w:val="00426C04"/>
    <w:rsid w:val="00426E4C"/>
    <w:rsid w:val="004279FC"/>
    <w:rsid w:val="00427E40"/>
    <w:rsid w:val="00435369"/>
    <w:rsid w:val="004359EF"/>
    <w:rsid w:val="00435E90"/>
    <w:rsid w:val="004368F5"/>
    <w:rsid w:val="004373F5"/>
    <w:rsid w:val="00437DAF"/>
    <w:rsid w:val="00444938"/>
    <w:rsid w:val="00444DE2"/>
    <w:rsid w:val="004450EE"/>
    <w:rsid w:val="0044514D"/>
    <w:rsid w:val="004451FA"/>
    <w:rsid w:val="004469CA"/>
    <w:rsid w:val="00447F52"/>
    <w:rsid w:val="00450EC6"/>
    <w:rsid w:val="00453E29"/>
    <w:rsid w:val="00455803"/>
    <w:rsid w:val="00455A27"/>
    <w:rsid w:val="00456608"/>
    <w:rsid w:val="00460836"/>
    <w:rsid w:val="00460D84"/>
    <w:rsid w:val="00460DC2"/>
    <w:rsid w:val="00461228"/>
    <w:rsid w:val="00461B6B"/>
    <w:rsid w:val="00462613"/>
    <w:rsid w:val="00465CD9"/>
    <w:rsid w:val="00470B98"/>
    <w:rsid w:val="004723E2"/>
    <w:rsid w:val="004725AC"/>
    <w:rsid w:val="004729E3"/>
    <w:rsid w:val="00472F2C"/>
    <w:rsid w:val="0047719D"/>
    <w:rsid w:val="00480E8B"/>
    <w:rsid w:val="0048126B"/>
    <w:rsid w:val="00481D8B"/>
    <w:rsid w:val="0048276E"/>
    <w:rsid w:val="00482E28"/>
    <w:rsid w:val="00482F16"/>
    <w:rsid w:val="00483995"/>
    <w:rsid w:val="00483BDA"/>
    <w:rsid w:val="00484905"/>
    <w:rsid w:val="0048638B"/>
    <w:rsid w:val="00486E21"/>
    <w:rsid w:val="00492161"/>
    <w:rsid w:val="00493E18"/>
    <w:rsid w:val="004947F7"/>
    <w:rsid w:val="00494C94"/>
    <w:rsid w:val="004964C6"/>
    <w:rsid w:val="00497AD3"/>
    <w:rsid w:val="004A10E2"/>
    <w:rsid w:val="004A1D2A"/>
    <w:rsid w:val="004A22D8"/>
    <w:rsid w:val="004A2D26"/>
    <w:rsid w:val="004A36B0"/>
    <w:rsid w:val="004A3A78"/>
    <w:rsid w:val="004A40CE"/>
    <w:rsid w:val="004A56A5"/>
    <w:rsid w:val="004A698A"/>
    <w:rsid w:val="004A6F3A"/>
    <w:rsid w:val="004A7F21"/>
    <w:rsid w:val="004B0666"/>
    <w:rsid w:val="004B162B"/>
    <w:rsid w:val="004B2C9F"/>
    <w:rsid w:val="004B3D56"/>
    <w:rsid w:val="004B5F91"/>
    <w:rsid w:val="004B688D"/>
    <w:rsid w:val="004C0BE1"/>
    <w:rsid w:val="004C1274"/>
    <w:rsid w:val="004C1649"/>
    <w:rsid w:val="004C18CC"/>
    <w:rsid w:val="004C1964"/>
    <w:rsid w:val="004C39C6"/>
    <w:rsid w:val="004C5958"/>
    <w:rsid w:val="004C6196"/>
    <w:rsid w:val="004D0AAC"/>
    <w:rsid w:val="004D13B2"/>
    <w:rsid w:val="004D2C52"/>
    <w:rsid w:val="004D2D6A"/>
    <w:rsid w:val="004D5115"/>
    <w:rsid w:val="004D6C07"/>
    <w:rsid w:val="004D6C90"/>
    <w:rsid w:val="004D7686"/>
    <w:rsid w:val="004E085A"/>
    <w:rsid w:val="004E1F92"/>
    <w:rsid w:val="004E1FD9"/>
    <w:rsid w:val="004E27FE"/>
    <w:rsid w:val="004E342D"/>
    <w:rsid w:val="004E3560"/>
    <w:rsid w:val="004E5C07"/>
    <w:rsid w:val="004E6906"/>
    <w:rsid w:val="004E707E"/>
    <w:rsid w:val="004E7AA5"/>
    <w:rsid w:val="004F30E5"/>
    <w:rsid w:val="004F47E5"/>
    <w:rsid w:val="00502B98"/>
    <w:rsid w:val="0050314B"/>
    <w:rsid w:val="00503DCE"/>
    <w:rsid w:val="00510451"/>
    <w:rsid w:val="00511634"/>
    <w:rsid w:val="0051215B"/>
    <w:rsid w:val="00512BE0"/>
    <w:rsid w:val="00512EAD"/>
    <w:rsid w:val="005132B6"/>
    <w:rsid w:val="00513DC0"/>
    <w:rsid w:val="00514C89"/>
    <w:rsid w:val="00514ED7"/>
    <w:rsid w:val="005169CF"/>
    <w:rsid w:val="00520852"/>
    <w:rsid w:val="00521B37"/>
    <w:rsid w:val="005227BF"/>
    <w:rsid w:val="00523AA4"/>
    <w:rsid w:val="0052488C"/>
    <w:rsid w:val="00524E97"/>
    <w:rsid w:val="00525356"/>
    <w:rsid w:val="00526693"/>
    <w:rsid w:val="00527CFF"/>
    <w:rsid w:val="005300E4"/>
    <w:rsid w:val="0053120B"/>
    <w:rsid w:val="00535184"/>
    <w:rsid w:val="00535225"/>
    <w:rsid w:val="005360E3"/>
    <w:rsid w:val="00536389"/>
    <w:rsid w:val="00537A21"/>
    <w:rsid w:val="00540021"/>
    <w:rsid w:val="00540881"/>
    <w:rsid w:val="005439CA"/>
    <w:rsid w:val="00543DF6"/>
    <w:rsid w:val="005475B6"/>
    <w:rsid w:val="00547C7F"/>
    <w:rsid w:val="00550B6F"/>
    <w:rsid w:val="00553FB3"/>
    <w:rsid w:val="00555D60"/>
    <w:rsid w:val="0055648B"/>
    <w:rsid w:val="00561AB2"/>
    <w:rsid w:val="00561AE5"/>
    <w:rsid w:val="0056290A"/>
    <w:rsid w:val="00562A3E"/>
    <w:rsid w:val="00563678"/>
    <w:rsid w:val="00564DE6"/>
    <w:rsid w:val="00567CDB"/>
    <w:rsid w:val="00570286"/>
    <w:rsid w:val="005705DA"/>
    <w:rsid w:val="00571305"/>
    <w:rsid w:val="0057330F"/>
    <w:rsid w:val="00573D85"/>
    <w:rsid w:val="0057478E"/>
    <w:rsid w:val="00574F90"/>
    <w:rsid w:val="00580B48"/>
    <w:rsid w:val="00581E25"/>
    <w:rsid w:val="00584256"/>
    <w:rsid w:val="00586067"/>
    <w:rsid w:val="00586619"/>
    <w:rsid w:val="005872E3"/>
    <w:rsid w:val="005921F7"/>
    <w:rsid w:val="00593402"/>
    <w:rsid w:val="00593B83"/>
    <w:rsid w:val="00594594"/>
    <w:rsid w:val="00594EC9"/>
    <w:rsid w:val="00596231"/>
    <w:rsid w:val="005963D7"/>
    <w:rsid w:val="005966FA"/>
    <w:rsid w:val="00596BB2"/>
    <w:rsid w:val="00597D30"/>
    <w:rsid w:val="005A06ED"/>
    <w:rsid w:val="005A19B8"/>
    <w:rsid w:val="005A340B"/>
    <w:rsid w:val="005A3E53"/>
    <w:rsid w:val="005A5626"/>
    <w:rsid w:val="005A708F"/>
    <w:rsid w:val="005B0548"/>
    <w:rsid w:val="005B0E81"/>
    <w:rsid w:val="005B2347"/>
    <w:rsid w:val="005B2598"/>
    <w:rsid w:val="005B3B64"/>
    <w:rsid w:val="005B4A42"/>
    <w:rsid w:val="005B515B"/>
    <w:rsid w:val="005B5224"/>
    <w:rsid w:val="005B5A40"/>
    <w:rsid w:val="005B66A7"/>
    <w:rsid w:val="005B7192"/>
    <w:rsid w:val="005C035C"/>
    <w:rsid w:val="005C1C19"/>
    <w:rsid w:val="005C1DD6"/>
    <w:rsid w:val="005C2500"/>
    <w:rsid w:val="005C36B4"/>
    <w:rsid w:val="005C53BC"/>
    <w:rsid w:val="005C797B"/>
    <w:rsid w:val="005D19D7"/>
    <w:rsid w:val="005D3733"/>
    <w:rsid w:val="005D3A61"/>
    <w:rsid w:val="005D3AF2"/>
    <w:rsid w:val="005D4D15"/>
    <w:rsid w:val="005D74E2"/>
    <w:rsid w:val="005D790D"/>
    <w:rsid w:val="005E0605"/>
    <w:rsid w:val="005E17E9"/>
    <w:rsid w:val="005E1AAA"/>
    <w:rsid w:val="005E1AB1"/>
    <w:rsid w:val="005E2099"/>
    <w:rsid w:val="005E225B"/>
    <w:rsid w:val="005E28F6"/>
    <w:rsid w:val="005E29D6"/>
    <w:rsid w:val="005E2C74"/>
    <w:rsid w:val="005E30A6"/>
    <w:rsid w:val="005F0E75"/>
    <w:rsid w:val="005F17AB"/>
    <w:rsid w:val="005F5C43"/>
    <w:rsid w:val="00601A36"/>
    <w:rsid w:val="00603C22"/>
    <w:rsid w:val="00605679"/>
    <w:rsid w:val="006066A6"/>
    <w:rsid w:val="00610A58"/>
    <w:rsid w:val="00610BAA"/>
    <w:rsid w:val="006111D8"/>
    <w:rsid w:val="0061172F"/>
    <w:rsid w:val="00623E54"/>
    <w:rsid w:val="00623EDC"/>
    <w:rsid w:val="0062402A"/>
    <w:rsid w:val="00624369"/>
    <w:rsid w:val="00624B20"/>
    <w:rsid w:val="00625CA8"/>
    <w:rsid w:val="00627319"/>
    <w:rsid w:val="00630D68"/>
    <w:rsid w:val="00631398"/>
    <w:rsid w:val="00631B37"/>
    <w:rsid w:val="00633D21"/>
    <w:rsid w:val="00633F1B"/>
    <w:rsid w:val="00634AE0"/>
    <w:rsid w:val="0063508E"/>
    <w:rsid w:val="006364CB"/>
    <w:rsid w:val="00636C9D"/>
    <w:rsid w:val="006379CC"/>
    <w:rsid w:val="00641808"/>
    <w:rsid w:val="006430A8"/>
    <w:rsid w:val="006436A2"/>
    <w:rsid w:val="00643F3B"/>
    <w:rsid w:val="006460C3"/>
    <w:rsid w:val="00646FE4"/>
    <w:rsid w:val="0064777A"/>
    <w:rsid w:val="00651349"/>
    <w:rsid w:val="00652DE2"/>
    <w:rsid w:val="0065308D"/>
    <w:rsid w:val="00655754"/>
    <w:rsid w:val="00656A4C"/>
    <w:rsid w:val="00657429"/>
    <w:rsid w:val="006665B4"/>
    <w:rsid w:val="00666E74"/>
    <w:rsid w:val="00671D1D"/>
    <w:rsid w:val="00671D49"/>
    <w:rsid w:val="00671EFB"/>
    <w:rsid w:val="00672A58"/>
    <w:rsid w:val="00673725"/>
    <w:rsid w:val="0067383B"/>
    <w:rsid w:val="00673A9C"/>
    <w:rsid w:val="00673E2E"/>
    <w:rsid w:val="00674713"/>
    <w:rsid w:val="00675630"/>
    <w:rsid w:val="00675A29"/>
    <w:rsid w:val="00675E7E"/>
    <w:rsid w:val="00680FA3"/>
    <w:rsid w:val="00682F63"/>
    <w:rsid w:val="006832D9"/>
    <w:rsid w:val="00684486"/>
    <w:rsid w:val="00684C94"/>
    <w:rsid w:val="00686475"/>
    <w:rsid w:val="00687203"/>
    <w:rsid w:val="00690827"/>
    <w:rsid w:val="00690BB9"/>
    <w:rsid w:val="0069135C"/>
    <w:rsid w:val="00692EED"/>
    <w:rsid w:val="0069422C"/>
    <w:rsid w:val="00694A6C"/>
    <w:rsid w:val="00694BA0"/>
    <w:rsid w:val="00695BCF"/>
    <w:rsid w:val="006972EC"/>
    <w:rsid w:val="006A1C09"/>
    <w:rsid w:val="006A2043"/>
    <w:rsid w:val="006A279A"/>
    <w:rsid w:val="006A32EC"/>
    <w:rsid w:val="006A6F8C"/>
    <w:rsid w:val="006A750D"/>
    <w:rsid w:val="006B00EF"/>
    <w:rsid w:val="006B356B"/>
    <w:rsid w:val="006B3B99"/>
    <w:rsid w:val="006B4330"/>
    <w:rsid w:val="006B7C07"/>
    <w:rsid w:val="006B7F6F"/>
    <w:rsid w:val="006C153E"/>
    <w:rsid w:val="006C3924"/>
    <w:rsid w:val="006C3AE0"/>
    <w:rsid w:val="006C42BB"/>
    <w:rsid w:val="006C5414"/>
    <w:rsid w:val="006C54E1"/>
    <w:rsid w:val="006C5F88"/>
    <w:rsid w:val="006C6521"/>
    <w:rsid w:val="006C7C78"/>
    <w:rsid w:val="006D0F15"/>
    <w:rsid w:val="006D5691"/>
    <w:rsid w:val="006D5F83"/>
    <w:rsid w:val="006D7214"/>
    <w:rsid w:val="006D75EF"/>
    <w:rsid w:val="006D77C4"/>
    <w:rsid w:val="006D7E31"/>
    <w:rsid w:val="006E01FC"/>
    <w:rsid w:val="006E2843"/>
    <w:rsid w:val="006E5425"/>
    <w:rsid w:val="006E58C6"/>
    <w:rsid w:val="006E5C10"/>
    <w:rsid w:val="006E6665"/>
    <w:rsid w:val="006E6C19"/>
    <w:rsid w:val="006F04E9"/>
    <w:rsid w:val="006F0577"/>
    <w:rsid w:val="006F5362"/>
    <w:rsid w:val="006F5686"/>
    <w:rsid w:val="006F70E7"/>
    <w:rsid w:val="00700590"/>
    <w:rsid w:val="00700940"/>
    <w:rsid w:val="007015E8"/>
    <w:rsid w:val="00704A6A"/>
    <w:rsid w:val="00705795"/>
    <w:rsid w:val="00705C26"/>
    <w:rsid w:val="00705E16"/>
    <w:rsid w:val="007067EC"/>
    <w:rsid w:val="00706B90"/>
    <w:rsid w:val="00710234"/>
    <w:rsid w:val="0071099D"/>
    <w:rsid w:val="00711511"/>
    <w:rsid w:val="007127C9"/>
    <w:rsid w:val="00716222"/>
    <w:rsid w:val="0071659A"/>
    <w:rsid w:val="00717087"/>
    <w:rsid w:val="00717D58"/>
    <w:rsid w:val="007211E4"/>
    <w:rsid w:val="007217C6"/>
    <w:rsid w:val="00721DD0"/>
    <w:rsid w:val="0072304E"/>
    <w:rsid w:val="00723136"/>
    <w:rsid w:val="00725185"/>
    <w:rsid w:val="007264B2"/>
    <w:rsid w:val="00726688"/>
    <w:rsid w:val="00727499"/>
    <w:rsid w:val="00730C59"/>
    <w:rsid w:val="00730F93"/>
    <w:rsid w:val="00732633"/>
    <w:rsid w:val="00732D01"/>
    <w:rsid w:val="00733FBE"/>
    <w:rsid w:val="00736503"/>
    <w:rsid w:val="00736E70"/>
    <w:rsid w:val="0074006B"/>
    <w:rsid w:val="00740700"/>
    <w:rsid w:val="007420BF"/>
    <w:rsid w:val="0074233E"/>
    <w:rsid w:val="00743E48"/>
    <w:rsid w:val="00744205"/>
    <w:rsid w:val="00745527"/>
    <w:rsid w:val="00746508"/>
    <w:rsid w:val="00750F4B"/>
    <w:rsid w:val="00752B21"/>
    <w:rsid w:val="007533D0"/>
    <w:rsid w:val="00753E9D"/>
    <w:rsid w:val="0075575B"/>
    <w:rsid w:val="00755EBE"/>
    <w:rsid w:val="0075623C"/>
    <w:rsid w:val="0076140D"/>
    <w:rsid w:val="00761FB1"/>
    <w:rsid w:val="0076345D"/>
    <w:rsid w:val="00763BA7"/>
    <w:rsid w:val="00766396"/>
    <w:rsid w:val="0077037B"/>
    <w:rsid w:val="0077040B"/>
    <w:rsid w:val="00770AED"/>
    <w:rsid w:val="00770C4E"/>
    <w:rsid w:val="00773E88"/>
    <w:rsid w:val="00775190"/>
    <w:rsid w:val="00775758"/>
    <w:rsid w:val="00776F60"/>
    <w:rsid w:val="00777263"/>
    <w:rsid w:val="00785821"/>
    <w:rsid w:val="00786155"/>
    <w:rsid w:val="007870AD"/>
    <w:rsid w:val="007874DA"/>
    <w:rsid w:val="00790540"/>
    <w:rsid w:val="0079437D"/>
    <w:rsid w:val="00794D30"/>
    <w:rsid w:val="00795E35"/>
    <w:rsid w:val="00796238"/>
    <w:rsid w:val="00796FAF"/>
    <w:rsid w:val="007A0EFA"/>
    <w:rsid w:val="007A1053"/>
    <w:rsid w:val="007A10E0"/>
    <w:rsid w:val="007A2E7E"/>
    <w:rsid w:val="007B184F"/>
    <w:rsid w:val="007B29B7"/>
    <w:rsid w:val="007B56D1"/>
    <w:rsid w:val="007B73D3"/>
    <w:rsid w:val="007C2222"/>
    <w:rsid w:val="007C3D0E"/>
    <w:rsid w:val="007C6264"/>
    <w:rsid w:val="007C6685"/>
    <w:rsid w:val="007C7D70"/>
    <w:rsid w:val="007D1C18"/>
    <w:rsid w:val="007D2589"/>
    <w:rsid w:val="007D27FC"/>
    <w:rsid w:val="007D2AEA"/>
    <w:rsid w:val="007D4248"/>
    <w:rsid w:val="007E011F"/>
    <w:rsid w:val="007E1179"/>
    <w:rsid w:val="007E285C"/>
    <w:rsid w:val="007E2C50"/>
    <w:rsid w:val="007E4D2A"/>
    <w:rsid w:val="007E5251"/>
    <w:rsid w:val="007E54D3"/>
    <w:rsid w:val="007E767E"/>
    <w:rsid w:val="007F01E9"/>
    <w:rsid w:val="007F1771"/>
    <w:rsid w:val="007F2314"/>
    <w:rsid w:val="007F3FDB"/>
    <w:rsid w:val="007F4486"/>
    <w:rsid w:val="007F4634"/>
    <w:rsid w:val="007F4CF2"/>
    <w:rsid w:val="007F5004"/>
    <w:rsid w:val="007F5624"/>
    <w:rsid w:val="007F5970"/>
    <w:rsid w:val="007F7717"/>
    <w:rsid w:val="0080040E"/>
    <w:rsid w:val="00800528"/>
    <w:rsid w:val="008009D7"/>
    <w:rsid w:val="00801B21"/>
    <w:rsid w:val="00801D4F"/>
    <w:rsid w:val="00803AC1"/>
    <w:rsid w:val="00803ACF"/>
    <w:rsid w:val="008063D7"/>
    <w:rsid w:val="00806A6F"/>
    <w:rsid w:val="00807100"/>
    <w:rsid w:val="0080753D"/>
    <w:rsid w:val="0081045E"/>
    <w:rsid w:val="008109B6"/>
    <w:rsid w:val="00810D1F"/>
    <w:rsid w:val="00810FA4"/>
    <w:rsid w:val="008117D3"/>
    <w:rsid w:val="0081299E"/>
    <w:rsid w:val="00813D26"/>
    <w:rsid w:val="008144B8"/>
    <w:rsid w:val="00816620"/>
    <w:rsid w:val="00817FF4"/>
    <w:rsid w:val="00820430"/>
    <w:rsid w:val="00820B65"/>
    <w:rsid w:val="00822AD6"/>
    <w:rsid w:val="00823CDE"/>
    <w:rsid w:val="00824F49"/>
    <w:rsid w:val="0082656A"/>
    <w:rsid w:val="00827D59"/>
    <w:rsid w:val="008309BB"/>
    <w:rsid w:val="0083156D"/>
    <w:rsid w:val="00833521"/>
    <w:rsid w:val="00834D02"/>
    <w:rsid w:val="0083522D"/>
    <w:rsid w:val="0083692D"/>
    <w:rsid w:val="00837E23"/>
    <w:rsid w:val="0084086C"/>
    <w:rsid w:val="008416C2"/>
    <w:rsid w:val="00844D24"/>
    <w:rsid w:val="008460D8"/>
    <w:rsid w:val="00847730"/>
    <w:rsid w:val="00850DC8"/>
    <w:rsid w:val="0085102C"/>
    <w:rsid w:val="008512FF"/>
    <w:rsid w:val="00852D95"/>
    <w:rsid w:val="008534D2"/>
    <w:rsid w:val="00853FB2"/>
    <w:rsid w:val="00855DA1"/>
    <w:rsid w:val="00860B80"/>
    <w:rsid w:val="00860D2E"/>
    <w:rsid w:val="00861613"/>
    <w:rsid w:val="008617CA"/>
    <w:rsid w:val="00863A16"/>
    <w:rsid w:val="008670A0"/>
    <w:rsid w:val="0086730E"/>
    <w:rsid w:val="0087125D"/>
    <w:rsid w:val="00874471"/>
    <w:rsid w:val="00876719"/>
    <w:rsid w:val="0087722D"/>
    <w:rsid w:val="00877704"/>
    <w:rsid w:val="008800CB"/>
    <w:rsid w:val="00880D1B"/>
    <w:rsid w:val="0088135E"/>
    <w:rsid w:val="00882BD8"/>
    <w:rsid w:val="0088339B"/>
    <w:rsid w:val="00883512"/>
    <w:rsid w:val="008854D9"/>
    <w:rsid w:val="0088649A"/>
    <w:rsid w:val="00887027"/>
    <w:rsid w:val="0088795F"/>
    <w:rsid w:val="00887C43"/>
    <w:rsid w:val="00890B94"/>
    <w:rsid w:val="00894DB7"/>
    <w:rsid w:val="00894EAE"/>
    <w:rsid w:val="008A00D0"/>
    <w:rsid w:val="008A0320"/>
    <w:rsid w:val="008A1A36"/>
    <w:rsid w:val="008A23E7"/>
    <w:rsid w:val="008A2E6F"/>
    <w:rsid w:val="008A3ACC"/>
    <w:rsid w:val="008A4897"/>
    <w:rsid w:val="008A4AAA"/>
    <w:rsid w:val="008A53A6"/>
    <w:rsid w:val="008A5769"/>
    <w:rsid w:val="008A6340"/>
    <w:rsid w:val="008A6F22"/>
    <w:rsid w:val="008A7296"/>
    <w:rsid w:val="008A7590"/>
    <w:rsid w:val="008A7850"/>
    <w:rsid w:val="008A7CFD"/>
    <w:rsid w:val="008B0364"/>
    <w:rsid w:val="008B0478"/>
    <w:rsid w:val="008B2186"/>
    <w:rsid w:val="008B3823"/>
    <w:rsid w:val="008B3A48"/>
    <w:rsid w:val="008B62E2"/>
    <w:rsid w:val="008B7A97"/>
    <w:rsid w:val="008B7B31"/>
    <w:rsid w:val="008C0075"/>
    <w:rsid w:val="008C1401"/>
    <w:rsid w:val="008C2B02"/>
    <w:rsid w:val="008C3AA3"/>
    <w:rsid w:val="008C437D"/>
    <w:rsid w:val="008C5F9A"/>
    <w:rsid w:val="008D0AF0"/>
    <w:rsid w:val="008D2305"/>
    <w:rsid w:val="008D2D9E"/>
    <w:rsid w:val="008D2DBB"/>
    <w:rsid w:val="008D2F75"/>
    <w:rsid w:val="008D43E5"/>
    <w:rsid w:val="008D4DAD"/>
    <w:rsid w:val="008D4DEA"/>
    <w:rsid w:val="008D6A50"/>
    <w:rsid w:val="008D729D"/>
    <w:rsid w:val="008D73AA"/>
    <w:rsid w:val="008E26DA"/>
    <w:rsid w:val="008E4A94"/>
    <w:rsid w:val="008E5159"/>
    <w:rsid w:val="008E5CC4"/>
    <w:rsid w:val="008F0B7D"/>
    <w:rsid w:val="008F0CF1"/>
    <w:rsid w:val="008F12B6"/>
    <w:rsid w:val="008F4575"/>
    <w:rsid w:val="008F72E7"/>
    <w:rsid w:val="00900609"/>
    <w:rsid w:val="00901C2A"/>
    <w:rsid w:val="009025D8"/>
    <w:rsid w:val="00902B28"/>
    <w:rsid w:val="00902D03"/>
    <w:rsid w:val="00903507"/>
    <w:rsid w:val="00903694"/>
    <w:rsid w:val="00903EF9"/>
    <w:rsid w:val="00904A75"/>
    <w:rsid w:val="009060FA"/>
    <w:rsid w:val="0091075E"/>
    <w:rsid w:val="009111C6"/>
    <w:rsid w:val="009117FA"/>
    <w:rsid w:val="00912839"/>
    <w:rsid w:val="009135D4"/>
    <w:rsid w:val="00913C4F"/>
    <w:rsid w:val="00913F79"/>
    <w:rsid w:val="00914FCA"/>
    <w:rsid w:val="009150D2"/>
    <w:rsid w:val="009153CC"/>
    <w:rsid w:val="00916A79"/>
    <w:rsid w:val="00921452"/>
    <w:rsid w:val="00922A04"/>
    <w:rsid w:val="00923E14"/>
    <w:rsid w:val="009244E6"/>
    <w:rsid w:val="00924AE6"/>
    <w:rsid w:val="00925497"/>
    <w:rsid w:val="009257D2"/>
    <w:rsid w:val="00925BE0"/>
    <w:rsid w:val="0093097C"/>
    <w:rsid w:val="00930E24"/>
    <w:rsid w:val="009310E8"/>
    <w:rsid w:val="00931300"/>
    <w:rsid w:val="00931A39"/>
    <w:rsid w:val="00931CAA"/>
    <w:rsid w:val="0093539D"/>
    <w:rsid w:val="009425F5"/>
    <w:rsid w:val="009456C6"/>
    <w:rsid w:val="009464C1"/>
    <w:rsid w:val="0094696F"/>
    <w:rsid w:val="00953F28"/>
    <w:rsid w:val="00954F16"/>
    <w:rsid w:val="00962520"/>
    <w:rsid w:val="0096253C"/>
    <w:rsid w:val="00962AC6"/>
    <w:rsid w:val="00962EFF"/>
    <w:rsid w:val="009632C1"/>
    <w:rsid w:val="009648F6"/>
    <w:rsid w:val="00964C01"/>
    <w:rsid w:val="0096517B"/>
    <w:rsid w:val="00966A60"/>
    <w:rsid w:val="00966BA2"/>
    <w:rsid w:val="009705FD"/>
    <w:rsid w:val="00971520"/>
    <w:rsid w:val="00972AAE"/>
    <w:rsid w:val="00973634"/>
    <w:rsid w:val="00973BBB"/>
    <w:rsid w:val="009742F2"/>
    <w:rsid w:val="00975D32"/>
    <w:rsid w:val="00976D43"/>
    <w:rsid w:val="00977369"/>
    <w:rsid w:val="00980901"/>
    <w:rsid w:val="00980FFB"/>
    <w:rsid w:val="009827B1"/>
    <w:rsid w:val="00982FD4"/>
    <w:rsid w:val="009839DA"/>
    <w:rsid w:val="009861D1"/>
    <w:rsid w:val="009871AF"/>
    <w:rsid w:val="0098739A"/>
    <w:rsid w:val="00987537"/>
    <w:rsid w:val="00991549"/>
    <w:rsid w:val="00993515"/>
    <w:rsid w:val="00994BFC"/>
    <w:rsid w:val="00995349"/>
    <w:rsid w:val="009953B6"/>
    <w:rsid w:val="00995613"/>
    <w:rsid w:val="00995C37"/>
    <w:rsid w:val="00995D17"/>
    <w:rsid w:val="00996BBD"/>
    <w:rsid w:val="00996E14"/>
    <w:rsid w:val="009A06AE"/>
    <w:rsid w:val="009A0DE9"/>
    <w:rsid w:val="009A36D3"/>
    <w:rsid w:val="009A3D08"/>
    <w:rsid w:val="009A68D5"/>
    <w:rsid w:val="009A6A78"/>
    <w:rsid w:val="009A7642"/>
    <w:rsid w:val="009A7DA5"/>
    <w:rsid w:val="009B1CC0"/>
    <w:rsid w:val="009B4341"/>
    <w:rsid w:val="009B5EBC"/>
    <w:rsid w:val="009C01DB"/>
    <w:rsid w:val="009C267B"/>
    <w:rsid w:val="009C3229"/>
    <w:rsid w:val="009C553C"/>
    <w:rsid w:val="009C5A53"/>
    <w:rsid w:val="009D06B6"/>
    <w:rsid w:val="009D2C84"/>
    <w:rsid w:val="009D33A1"/>
    <w:rsid w:val="009D3419"/>
    <w:rsid w:val="009D65DF"/>
    <w:rsid w:val="009D77E5"/>
    <w:rsid w:val="009D7CB7"/>
    <w:rsid w:val="009E1004"/>
    <w:rsid w:val="009E2EF5"/>
    <w:rsid w:val="009E3C21"/>
    <w:rsid w:val="009E4F78"/>
    <w:rsid w:val="009E7328"/>
    <w:rsid w:val="009E737A"/>
    <w:rsid w:val="009E73E8"/>
    <w:rsid w:val="009F1D03"/>
    <w:rsid w:val="009F2CE9"/>
    <w:rsid w:val="009F2D54"/>
    <w:rsid w:val="009F6A74"/>
    <w:rsid w:val="00A00675"/>
    <w:rsid w:val="00A01EFC"/>
    <w:rsid w:val="00A02A09"/>
    <w:rsid w:val="00A0360F"/>
    <w:rsid w:val="00A03BD9"/>
    <w:rsid w:val="00A04A44"/>
    <w:rsid w:val="00A12838"/>
    <w:rsid w:val="00A13268"/>
    <w:rsid w:val="00A13E30"/>
    <w:rsid w:val="00A1418F"/>
    <w:rsid w:val="00A1438B"/>
    <w:rsid w:val="00A14D32"/>
    <w:rsid w:val="00A14E5E"/>
    <w:rsid w:val="00A1529F"/>
    <w:rsid w:val="00A164FE"/>
    <w:rsid w:val="00A177E8"/>
    <w:rsid w:val="00A20429"/>
    <w:rsid w:val="00A224FD"/>
    <w:rsid w:val="00A25C81"/>
    <w:rsid w:val="00A30A2C"/>
    <w:rsid w:val="00A30BCC"/>
    <w:rsid w:val="00A30D82"/>
    <w:rsid w:val="00A3159F"/>
    <w:rsid w:val="00A318F3"/>
    <w:rsid w:val="00A32802"/>
    <w:rsid w:val="00A328CB"/>
    <w:rsid w:val="00A33886"/>
    <w:rsid w:val="00A33C5A"/>
    <w:rsid w:val="00A350FB"/>
    <w:rsid w:val="00A3644B"/>
    <w:rsid w:val="00A40899"/>
    <w:rsid w:val="00A414EB"/>
    <w:rsid w:val="00A41DFE"/>
    <w:rsid w:val="00A424B7"/>
    <w:rsid w:val="00A425B4"/>
    <w:rsid w:val="00A425B8"/>
    <w:rsid w:val="00A44105"/>
    <w:rsid w:val="00A44B40"/>
    <w:rsid w:val="00A45755"/>
    <w:rsid w:val="00A45871"/>
    <w:rsid w:val="00A47DF8"/>
    <w:rsid w:val="00A5226A"/>
    <w:rsid w:val="00A524ED"/>
    <w:rsid w:val="00A52977"/>
    <w:rsid w:val="00A54E38"/>
    <w:rsid w:val="00A55027"/>
    <w:rsid w:val="00A56004"/>
    <w:rsid w:val="00A56A37"/>
    <w:rsid w:val="00A57D9A"/>
    <w:rsid w:val="00A6159E"/>
    <w:rsid w:val="00A617C7"/>
    <w:rsid w:val="00A62393"/>
    <w:rsid w:val="00A6273D"/>
    <w:rsid w:val="00A63D09"/>
    <w:rsid w:val="00A640AD"/>
    <w:rsid w:val="00A65BED"/>
    <w:rsid w:val="00A66205"/>
    <w:rsid w:val="00A66736"/>
    <w:rsid w:val="00A70FC1"/>
    <w:rsid w:val="00A71029"/>
    <w:rsid w:val="00A71678"/>
    <w:rsid w:val="00A7168E"/>
    <w:rsid w:val="00A728E4"/>
    <w:rsid w:val="00A73D24"/>
    <w:rsid w:val="00A75478"/>
    <w:rsid w:val="00A763F4"/>
    <w:rsid w:val="00A77261"/>
    <w:rsid w:val="00A807D9"/>
    <w:rsid w:val="00A81768"/>
    <w:rsid w:val="00A81C36"/>
    <w:rsid w:val="00A82847"/>
    <w:rsid w:val="00A85898"/>
    <w:rsid w:val="00A86293"/>
    <w:rsid w:val="00A866BE"/>
    <w:rsid w:val="00A92265"/>
    <w:rsid w:val="00A92BA0"/>
    <w:rsid w:val="00A930E6"/>
    <w:rsid w:val="00A933F0"/>
    <w:rsid w:val="00A93509"/>
    <w:rsid w:val="00A94879"/>
    <w:rsid w:val="00A96125"/>
    <w:rsid w:val="00A9753E"/>
    <w:rsid w:val="00AA2193"/>
    <w:rsid w:val="00AA228D"/>
    <w:rsid w:val="00AA3AAC"/>
    <w:rsid w:val="00AB08DA"/>
    <w:rsid w:val="00AB1335"/>
    <w:rsid w:val="00AB1574"/>
    <w:rsid w:val="00AB3379"/>
    <w:rsid w:val="00AB3849"/>
    <w:rsid w:val="00AB5BB5"/>
    <w:rsid w:val="00AB6F46"/>
    <w:rsid w:val="00AB73F3"/>
    <w:rsid w:val="00AB7685"/>
    <w:rsid w:val="00AC0BAC"/>
    <w:rsid w:val="00AC376C"/>
    <w:rsid w:val="00AC3974"/>
    <w:rsid w:val="00AC55B3"/>
    <w:rsid w:val="00AC5EE1"/>
    <w:rsid w:val="00AC7CC4"/>
    <w:rsid w:val="00AD2072"/>
    <w:rsid w:val="00AD24FD"/>
    <w:rsid w:val="00AD34F4"/>
    <w:rsid w:val="00AD4DD6"/>
    <w:rsid w:val="00AD79CC"/>
    <w:rsid w:val="00AE039B"/>
    <w:rsid w:val="00AE1452"/>
    <w:rsid w:val="00AE1BAA"/>
    <w:rsid w:val="00AE2B3D"/>
    <w:rsid w:val="00AE42CA"/>
    <w:rsid w:val="00AE624A"/>
    <w:rsid w:val="00AE6F4E"/>
    <w:rsid w:val="00AE7FB3"/>
    <w:rsid w:val="00AE7FF7"/>
    <w:rsid w:val="00AF019A"/>
    <w:rsid w:val="00AF0870"/>
    <w:rsid w:val="00AF0D12"/>
    <w:rsid w:val="00AF2A30"/>
    <w:rsid w:val="00AF315E"/>
    <w:rsid w:val="00AF4425"/>
    <w:rsid w:val="00AF4FE0"/>
    <w:rsid w:val="00AF6AD6"/>
    <w:rsid w:val="00B00025"/>
    <w:rsid w:val="00B00C24"/>
    <w:rsid w:val="00B00C93"/>
    <w:rsid w:val="00B027DA"/>
    <w:rsid w:val="00B02AD3"/>
    <w:rsid w:val="00B03FD4"/>
    <w:rsid w:val="00B1071E"/>
    <w:rsid w:val="00B108FB"/>
    <w:rsid w:val="00B112A3"/>
    <w:rsid w:val="00B1175E"/>
    <w:rsid w:val="00B11910"/>
    <w:rsid w:val="00B12180"/>
    <w:rsid w:val="00B126D1"/>
    <w:rsid w:val="00B126E7"/>
    <w:rsid w:val="00B126ED"/>
    <w:rsid w:val="00B136B3"/>
    <w:rsid w:val="00B14370"/>
    <w:rsid w:val="00B147A5"/>
    <w:rsid w:val="00B15A24"/>
    <w:rsid w:val="00B15AB7"/>
    <w:rsid w:val="00B17CDC"/>
    <w:rsid w:val="00B206B8"/>
    <w:rsid w:val="00B213F9"/>
    <w:rsid w:val="00B2161D"/>
    <w:rsid w:val="00B2268C"/>
    <w:rsid w:val="00B22E69"/>
    <w:rsid w:val="00B233DE"/>
    <w:rsid w:val="00B2448F"/>
    <w:rsid w:val="00B2487C"/>
    <w:rsid w:val="00B27939"/>
    <w:rsid w:val="00B303AC"/>
    <w:rsid w:val="00B30F89"/>
    <w:rsid w:val="00B3177F"/>
    <w:rsid w:val="00B31FD3"/>
    <w:rsid w:val="00B3219C"/>
    <w:rsid w:val="00B34337"/>
    <w:rsid w:val="00B34E3A"/>
    <w:rsid w:val="00B3542A"/>
    <w:rsid w:val="00B41323"/>
    <w:rsid w:val="00B41ACE"/>
    <w:rsid w:val="00B43116"/>
    <w:rsid w:val="00B4350D"/>
    <w:rsid w:val="00B43DD2"/>
    <w:rsid w:val="00B44F93"/>
    <w:rsid w:val="00B45F98"/>
    <w:rsid w:val="00B468B0"/>
    <w:rsid w:val="00B477B3"/>
    <w:rsid w:val="00B47C57"/>
    <w:rsid w:val="00B51A30"/>
    <w:rsid w:val="00B529CC"/>
    <w:rsid w:val="00B56B3F"/>
    <w:rsid w:val="00B57052"/>
    <w:rsid w:val="00B612F9"/>
    <w:rsid w:val="00B62DC4"/>
    <w:rsid w:val="00B641AB"/>
    <w:rsid w:val="00B65EF8"/>
    <w:rsid w:val="00B70826"/>
    <w:rsid w:val="00B73003"/>
    <w:rsid w:val="00B73E94"/>
    <w:rsid w:val="00B75E0D"/>
    <w:rsid w:val="00B804A9"/>
    <w:rsid w:val="00B81E44"/>
    <w:rsid w:val="00B82398"/>
    <w:rsid w:val="00B82ABB"/>
    <w:rsid w:val="00B82F3C"/>
    <w:rsid w:val="00B83B40"/>
    <w:rsid w:val="00B84344"/>
    <w:rsid w:val="00B86355"/>
    <w:rsid w:val="00B91031"/>
    <w:rsid w:val="00B914C1"/>
    <w:rsid w:val="00B94337"/>
    <w:rsid w:val="00B94DE9"/>
    <w:rsid w:val="00B95426"/>
    <w:rsid w:val="00BA02DD"/>
    <w:rsid w:val="00BA2EF9"/>
    <w:rsid w:val="00BA4589"/>
    <w:rsid w:val="00BA4E1A"/>
    <w:rsid w:val="00BA65A2"/>
    <w:rsid w:val="00BA6F5C"/>
    <w:rsid w:val="00BA7BF6"/>
    <w:rsid w:val="00BB161F"/>
    <w:rsid w:val="00BB1BFB"/>
    <w:rsid w:val="00BB3EC4"/>
    <w:rsid w:val="00BB69B7"/>
    <w:rsid w:val="00BC0632"/>
    <w:rsid w:val="00BC1070"/>
    <w:rsid w:val="00BC1C89"/>
    <w:rsid w:val="00BC2AD5"/>
    <w:rsid w:val="00BC2B0D"/>
    <w:rsid w:val="00BC3C4A"/>
    <w:rsid w:val="00BC4733"/>
    <w:rsid w:val="00BC57AA"/>
    <w:rsid w:val="00BC6469"/>
    <w:rsid w:val="00BC7D20"/>
    <w:rsid w:val="00BD0315"/>
    <w:rsid w:val="00BD1D3A"/>
    <w:rsid w:val="00BD25DE"/>
    <w:rsid w:val="00BD347F"/>
    <w:rsid w:val="00BD4625"/>
    <w:rsid w:val="00BD597D"/>
    <w:rsid w:val="00BD7001"/>
    <w:rsid w:val="00BE0BCD"/>
    <w:rsid w:val="00BE0C5A"/>
    <w:rsid w:val="00BE1880"/>
    <w:rsid w:val="00BE254B"/>
    <w:rsid w:val="00BE28CB"/>
    <w:rsid w:val="00BE4439"/>
    <w:rsid w:val="00BE450A"/>
    <w:rsid w:val="00BE50F1"/>
    <w:rsid w:val="00BE5A49"/>
    <w:rsid w:val="00BE5A67"/>
    <w:rsid w:val="00BE6224"/>
    <w:rsid w:val="00BE6816"/>
    <w:rsid w:val="00BE7704"/>
    <w:rsid w:val="00BE7B81"/>
    <w:rsid w:val="00BF11F4"/>
    <w:rsid w:val="00BF1DCB"/>
    <w:rsid w:val="00BF209E"/>
    <w:rsid w:val="00BF2D0E"/>
    <w:rsid w:val="00BF48C4"/>
    <w:rsid w:val="00BF52E9"/>
    <w:rsid w:val="00BF5317"/>
    <w:rsid w:val="00BF6AD0"/>
    <w:rsid w:val="00BF7897"/>
    <w:rsid w:val="00C01825"/>
    <w:rsid w:val="00C0205C"/>
    <w:rsid w:val="00C02A79"/>
    <w:rsid w:val="00C03E0C"/>
    <w:rsid w:val="00C04211"/>
    <w:rsid w:val="00C04CDF"/>
    <w:rsid w:val="00C04EF1"/>
    <w:rsid w:val="00C05AF4"/>
    <w:rsid w:val="00C076CA"/>
    <w:rsid w:val="00C077AF"/>
    <w:rsid w:val="00C10FD2"/>
    <w:rsid w:val="00C1169B"/>
    <w:rsid w:val="00C1310B"/>
    <w:rsid w:val="00C14D04"/>
    <w:rsid w:val="00C15147"/>
    <w:rsid w:val="00C158BB"/>
    <w:rsid w:val="00C165C8"/>
    <w:rsid w:val="00C166B9"/>
    <w:rsid w:val="00C172C7"/>
    <w:rsid w:val="00C20B54"/>
    <w:rsid w:val="00C214FE"/>
    <w:rsid w:val="00C22399"/>
    <w:rsid w:val="00C238FF"/>
    <w:rsid w:val="00C355E6"/>
    <w:rsid w:val="00C363EA"/>
    <w:rsid w:val="00C3693F"/>
    <w:rsid w:val="00C43E20"/>
    <w:rsid w:val="00C44622"/>
    <w:rsid w:val="00C46077"/>
    <w:rsid w:val="00C54D78"/>
    <w:rsid w:val="00C56BFE"/>
    <w:rsid w:val="00C572B5"/>
    <w:rsid w:val="00C61571"/>
    <w:rsid w:val="00C63E76"/>
    <w:rsid w:val="00C6760C"/>
    <w:rsid w:val="00C6793D"/>
    <w:rsid w:val="00C73A2F"/>
    <w:rsid w:val="00C74299"/>
    <w:rsid w:val="00C742F8"/>
    <w:rsid w:val="00C74C89"/>
    <w:rsid w:val="00C7730E"/>
    <w:rsid w:val="00C775BD"/>
    <w:rsid w:val="00C8575C"/>
    <w:rsid w:val="00C90837"/>
    <w:rsid w:val="00C92E04"/>
    <w:rsid w:val="00C931BC"/>
    <w:rsid w:val="00C932AC"/>
    <w:rsid w:val="00C942AB"/>
    <w:rsid w:val="00C94782"/>
    <w:rsid w:val="00C95961"/>
    <w:rsid w:val="00C97E12"/>
    <w:rsid w:val="00CA1D1D"/>
    <w:rsid w:val="00CA25BE"/>
    <w:rsid w:val="00CA4D91"/>
    <w:rsid w:val="00CB07B8"/>
    <w:rsid w:val="00CB0839"/>
    <w:rsid w:val="00CB12AE"/>
    <w:rsid w:val="00CB17A7"/>
    <w:rsid w:val="00CB1B86"/>
    <w:rsid w:val="00CB407B"/>
    <w:rsid w:val="00CB6026"/>
    <w:rsid w:val="00CB61BF"/>
    <w:rsid w:val="00CC0DFF"/>
    <w:rsid w:val="00CC0EB7"/>
    <w:rsid w:val="00CC111D"/>
    <w:rsid w:val="00CC16CA"/>
    <w:rsid w:val="00CC1764"/>
    <w:rsid w:val="00CD26C5"/>
    <w:rsid w:val="00CD3B27"/>
    <w:rsid w:val="00CD75F4"/>
    <w:rsid w:val="00CE0913"/>
    <w:rsid w:val="00CE0F21"/>
    <w:rsid w:val="00CE1E46"/>
    <w:rsid w:val="00CE2905"/>
    <w:rsid w:val="00CE4535"/>
    <w:rsid w:val="00CE638B"/>
    <w:rsid w:val="00CE7261"/>
    <w:rsid w:val="00CF0FD5"/>
    <w:rsid w:val="00CF12E2"/>
    <w:rsid w:val="00CF4331"/>
    <w:rsid w:val="00CF5C80"/>
    <w:rsid w:val="00CF6636"/>
    <w:rsid w:val="00CF7A64"/>
    <w:rsid w:val="00D01EAB"/>
    <w:rsid w:val="00D01F51"/>
    <w:rsid w:val="00D02703"/>
    <w:rsid w:val="00D0306E"/>
    <w:rsid w:val="00D04872"/>
    <w:rsid w:val="00D048E7"/>
    <w:rsid w:val="00D05EEE"/>
    <w:rsid w:val="00D0652B"/>
    <w:rsid w:val="00D067AB"/>
    <w:rsid w:val="00D07476"/>
    <w:rsid w:val="00D107E6"/>
    <w:rsid w:val="00D122DE"/>
    <w:rsid w:val="00D12E0A"/>
    <w:rsid w:val="00D13049"/>
    <w:rsid w:val="00D14A27"/>
    <w:rsid w:val="00D14B36"/>
    <w:rsid w:val="00D14ED6"/>
    <w:rsid w:val="00D15553"/>
    <w:rsid w:val="00D20DD2"/>
    <w:rsid w:val="00D2133B"/>
    <w:rsid w:val="00D2370F"/>
    <w:rsid w:val="00D23CC5"/>
    <w:rsid w:val="00D242F0"/>
    <w:rsid w:val="00D26DFD"/>
    <w:rsid w:val="00D270EC"/>
    <w:rsid w:val="00D27170"/>
    <w:rsid w:val="00D31697"/>
    <w:rsid w:val="00D32152"/>
    <w:rsid w:val="00D32783"/>
    <w:rsid w:val="00D359F6"/>
    <w:rsid w:val="00D35D42"/>
    <w:rsid w:val="00D40177"/>
    <w:rsid w:val="00D40DBF"/>
    <w:rsid w:val="00D41318"/>
    <w:rsid w:val="00D4150B"/>
    <w:rsid w:val="00D42070"/>
    <w:rsid w:val="00D4207E"/>
    <w:rsid w:val="00D4224C"/>
    <w:rsid w:val="00D42B92"/>
    <w:rsid w:val="00D443AA"/>
    <w:rsid w:val="00D449F6"/>
    <w:rsid w:val="00D44EE9"/>
    <w:rsid w:val="00D460D0"/>
    <w:rsid w:val="00D47707"/>
    <w:rsid w:val="00D4779F"/>
    <w:rsid w:val="00D50626"/>
    <w:rsid w:val="00D50C31"/>
    <w:rsid w:val="00D510B4"/>
    <w:rsid w:val="00D5150C"/>
    <w:rsid w:val="00D51550"/>
    <w:rsid w:val="00D51750"/>
    <w:rsid w:val="00D52347"/>
    <w:rsid w:val="00D523F2"/>
    <w:rsid w:val="00D52E14"/>
    <w:rsid w:val="00D530BA"/>
    <w:rsid w:val="00D55048"/>
    <w:rsid w:val="00D5626F"/>
    <w:rsid w:val="00D57C19"/>
    <w:rsid w:val="00D601CF"/>
    <w:rsid w:val="00D60D88"/>
    <w:rsid w:val="00D61206"/>
    <w:rsid w:val="00D63588"/>
    <w:rsid w:val="00D63B16"/>
    <w:rsid w:val="00D64818"/>
    <w:rsid w:val="00D661D4"/>
    <w:rsid w:val="00D67383"/>
    <w:rsid w:val="00D67D73"/>
    <w:rsid w:val="00D7004F"/>
    <w:rsid w:val="00D70ABE"/>
    <w:rsid w:val="00D71C5E"/>
    <w:rsid w:val="00D725AE"/>
    <w:rsid w:val="00D741A0"/>
    <w:rsid w:val="00D763CB"/>
    <w:rsid w:val="00D77908"/>
    <w:rsid w:val="00D80E1D"/>
    <w:rsid w:val="00D817E2"/>
    <w:rsid w:val="00D82615"/>
    <w:rsid w:val="00D83C17"/>
    <w:rsid w:val="00D840D1"/>
    <w:rsid w:val="00D84FCB"/>
    <w:rsid w:val="00D853BC"/>
    <w:rsid w:val="00D85BD6"/>
    <w:rsid w:val="00D8703B"/>
    <w:rsid w:val="00D87AEF"/>
    <w:rsid w:val="00D87E3F"/>
    <w:rsid w:val="00D90332"/>
    <w:rsid w:val="00D92032"/>
    <w:rsid w:val="00D92242"/>
    <w:rsid w:val="00D92A85"/>
    <w:rsid w:val="00D9487D"/>
    <w:rsid w:val="00D95EB0"/>
    <w:rsid w:val="00D9671F"/>
    <w:rsid w:val="00D9673E"/>
    <w:rsid w:val="00DA1711"/>
    <w:rsid w:val="00DA231F"/>
    <w:rsid w:val="00DA31E3"/>
    <w:rsid w:val="00DA336D"/>
    <w:rsid w:val="00DA3D4C"/>
    <w:rsid w:val="00DA6673"/>
    <w:rsid w:val="00DA689F"/>
    <w:rsid w:val="00DA753D"/>
    <w:rsid w:val="00DB0BB9"/>
    <w:rsid w:val="00DB430D"/>
    <w:rsid w:val="00DB6463"/>
    <w:rsid w:val="00DB65EF"/>
    <w:rsid w:val="00DC1C0D"/>
    <w:rsid w:val="00DC1DDE"/>
    <w:rsid w:val="00DC2298"/>
    <w:rsid w:val="00DC3FAE"/>
    <w:rsid w:val="00DD0626"/>
    <w:rsid w:val="00DD1C09"/>
    <w:rsid w:val="00DD3708"/>
    <w:rsid w:val="00DD52FC"/>
    <w:rsid w:val="00DD574F"/>
    <w:rsid w:val="00DD5AB4"/>
    <w:rsid w:val="00DD70DB"/>
    <w:rsid w:val="00DE176C"/>
    <w:rsid w:val="00DE370B"/>
    <w:rsid w:val="00DE4DA8"/>
    <w:rsid w:val="00DE4E0F"/>
    <w:rsid w:val="00DE5862"/>
    <w:rsid w:val="00DE7214"/>
    <w:rsid w:val="00DE7323"/>
    <w:rsid w:val="00DF0469"/>
    <w:rsid w:val="00DF06E5"/>
    <w:rsid w:val="00DF087F"/>
    <w:rsid w:val="00DF19CB"/>
    <w:rsid w:val="00DF2EA4"/>
    <w:rsid w:val="00DF35F9"/>
    <w:rsid w:val="00DF52D1"/>
    <w:rsid w:val="00DF53C7"/>
    <w:rsid w:val="00DF6CA7"/>
    <w:rsid w:val="00E016F3"/>
    <w:rsid w:val="00E029FD"/>
    <w:rsid w:val="00E02D3C"/>
    <w:rsid w:val="00E030EA"/>
    <w:rsid w:val="00E03175"/>
    <w:rsid w:val="00E03B60"/>
    <w:rsid w:val="00E07648"/>
    <w:rsid w:val="00E07E95"/>
    <w:rsid w:val="00E10AF5"/>
    <w:rsid w:val="00E10BFC"/>
    <w:rsid w:val="00E13A5A"/>
    <w:rsid w:val="00E13F79"/>
    <w:rsid w:val="00E144D5"/>
    <w:rsid w:val="00E15BCA"/>
    <w:rsid w:val="00E16285"/>
    <w:rsid w:val="00E2025D"/>
    <w:rsid w:val="00E20E9B"/>
    <w:rsid w:val="00E2367A"/>
    <w:rsid w:val="00E2711F"/>
    <w:rsid w:val="00E27606"/>
    <w:rsid w:val="00E300EA"/>
    <w:rsid w:val="00E301BD"/>
    <w:rsid w:val="00E3022D"/>
    <w:rsid w:val="00E310B5"/>
    <w:rsid w:val="00E33592"/>
    <w:rsid w:val="00E3372A"/>
    <w:rsid w:val="00E36097"/>
    <w:rsid w:val="00E366F3"/>
    <w:rsid w:val="00E36E3D"/>
    <w:rsid w:val="00E37BFC"/>
    <w:rsid w:val="00E37C80"/>
    <w:rsid w:val="00E40D95"/>
    <w:rsid w:val="00E40DD8"/>
    <w:rsid w:val="00E430A1"/>
    <w:rsid w:val="00E447F6"/>
    <w:rsid w:val="00E45447"/>
    <w:rsid w:val="00E46EDB"/>
    <w:rsid w:val="00E51339"/>
    <w:rsid w:val="00E527A7"/>
    <w:rsid w:val="00E53AA2"/>
    <w:rsid w:val="00E53B49"/>
    <w:rsid w:val="00E5607F"/>
    <w:rsid w:val="00E57D19"/>
    <w:rsid w:val="00E60771"/>
    <w:rsid w:val="00E60D98"/>
    <w:rsid w:val="00E61462"/>
    <w:rsid w:val="00E61A97"/>
    <w:rsid w:val="00E6263A"/>
    <w:rsid w:val="00E62645"/>
    <w:rsid w:val="00E64F86"/>
    <w:rsid w:val="00E65808"/>
    <w:rsid w:val="00E67083"/>
    <w:rsid w:val="00E70715"/>
    <w:rsid w:val="00E73B15"/>
    <w:rsid w:val="00E7746C"/>
    <w:rsid w:val="00E860A1"/>
    <w:rsid w:val="00E876AA"/>
    <w:rsid w:val="00E87778"/>
    <w:rsid w:val="00E87836"/>
    <w:rsid w:val="00E901D0"/>
    <w:rsid w:val="00E9371F"/>
    <w:rsid w:val="00E957AD"/>
    <w:rsid w:val="00E95BCD"/>
    <w:rsid w:val="00E96535"/>
    <w:rsid w:val="00E97410"/>
    <w:rsid w:val="00EA14B8"/>
    <w:rsid w:val="00EA2434"/>
    <w:rsid w:val="00EA4390"/>
    <w:rsid w:val="00EA471F"/>
    <w:rsid w:val="00EA5E45"/>
    <w:rsid w:val="00EA659F"/>
    <w:rsid w:val="00EA773B"/>
    <w:rsid w:val="00EA782D"/>
    <w:rsid w:val="00EA7D5C"/>
    <w:rsid w:val="00EB094A"/>
    <w:rsid w:val="00EB13EB"/>
    <w:rsid w:val="00EB1655"/>
    <w:rsid w:val="00EB53CA"/>
    <w:rsid w:val="00EB6504"/>
    <w:rsid w:val="00EC1682"/>
    <w:rsid w:val="00EC5D62"/>
    <w:rsid w:val="00EC75FB"/>
    <w:rsid w:val="00EC7BD9"/>
    <w:rsid w:val="00ED064B"/>
    <w:rsid w:val="00ED0689"/>
    <w:rsid w:val="00ED167A"/>
    <w:rsid w:val="00ED17FB"/>
    <w:rsid w:val="00ED232F"/>
    <w:rsid w:val="00ED461E"/>
    <w:rsid w:val="00EE0470"/>
    <w:rsid w:val="00EE4C57"/>
    <w:rsid w:val="00EF28C1"/>
    <w:rsid w:val="00EF2996"/>
    <w:rsid w:val="00EF2FB1"/>
    <w:rsid w:val="00EF3573"/>
    <w:rsid w:val="00EF40DC"/>
    <w:rsid w:val="00EF47C2"/>
    <w:rsid w:val="00EF5A8C"/>
    <w:rsid w:val="00EF5DB5"/>
    <w:rsid w:val="00EF75ED"/>
    <w:rsid w:val="00F00339"/>
    <w:rsid w:val="00F0062B"/>
    <w:rsid w:val="00F00B12"/>
    <w:rsid w:val="00F01054"/>
    <w:rsid w:val="00F01118"/>
    <w:rsid w:val="00F016D0"/>
    <w:rsid w:val="00F01793"/>
    <w:rsid w:val="00F01EAE"/>
    <w:rsid w:val="00F02384"/>
    <w:rsid w:val="00F038D0"/>
    <w:rsid w:val="00F03CEB"/>
    <w:rsid w:val="00F107DE"/>
    <w:rsid w:val="00F1084C"/>
    <w:rsid w:val="00F108C7"/>
    <w:rsid w:val="00F11AD3"/>
    <w:rsid w:val="00F12571"/>
    <w:rsid w:val="00F144F7"/>
    <w:rsid w:val="00F14FF6"/>
    <w:rsid w:val="00F15DC7"/>
    <w:rsid w:val="00F161AB"/>
    <w:rsid w:val="00F16EEB"/>
    <w:rsid w:val="00F17A35"/>
    <w:rsid w:val="00F22718"/>
    <w:rsid w:val="00F23071"/>
    <w:rsid w:val="00F23156"/>
    <w:rsid w:val="00F23E82"/>
    <w:rsid w:val="00F25B32"/>
    <w:rsid w:val="00F265A6"/>
    <w:rsid w:val="00F26AF6"/>
    <w:rsid w:val="00F27FD7"/>
    <w:rsid w:val="00F30BAD"/>
    <w:rsid w:val="00F31340"/>
    <w:rsid w:val="00F318D8"/>
    <w:rsid w:val="00F322D8"/>
    <w:rsid w:val="00F33EBC"/>
    <w:rsid w:val="00F34DCF"/>
    <w:rsid w:val="00F367E1"/>
    <w:rsid w:val="00F40E44"/>
    <w:rsid w:val="00F43193"/>
    <w:rsid w:val="00F43DDD"/>
    <w:rsid w:val="00F469C1"/>
    <w:rsid w:val="00F46B5B"/>
    <w:rsid w:val="00F47848"/>
    <w:rsid w:val="00F47FB8"/>
    <w:rsid w:val="00F51491"/>
    <w:rsid w:val="00F51E83"/>
    <w:rsid w:val="00F531F2"/>
    <w:rsid w:val="00F53A8A"/>
    <w:rsid w:val="00F543AF"/>
    <w:rsid w:val="00F5510B"/>
    <w:rsid w:val="00F56DFC"/>
    <w:rsid w:val="00F57C4E"/>
    <w:rsid w:val="00F62ECE"/>
    <w:rsid w:val="00F62F79"/>
    <w:rsid w:val="00F634DF"/>
    <w:rsid w:val="00F63E75"/>
    <w:rsid w:val="00F63F61"/>
    <w:rsid w:val="00F6437B"/>
    <w:rsid w:val="00F64530"/>
    <w:rsid w:val="00F65903"/>
    <w:rsid w:val="00F666D2"/>
    <w:rsid w:val="00F666F5"/>
    <w:rsid w:val="00F66BC7"/>
    <w:rsid w:val="00F72707"/>
    <w:rsid w:val="00F7421F"/>
    <w:rsid w:val="00F76051"/>
    <w:rsid w:val="00F76A0B"/>
    <w:rsid w:val="00F76E49"/>
    <w:rsid w:val="00F81369"/>
    <w:rsid w:val="00F81ECC"/>
    <w:rsid w:val="00F82B0B"/>
    <w:rsid w:val="00F84FD3"/>
    <w:rsid w:val="00F85BFA"/>
    <w:rsid w:val="00F86562"/>
    <w:rsid w:val="00F9074B"/>
    <w:rsid w:val="00F916CD"/>
    <w:rsid w:val="00F916F4"/>
    <w:rsid w:val="00F91A3C"/>
    <w:rsid w:val="00F92E35"/>
    <w:rsid w:val="00F94D19"/>
    <w:rsid w:val="00F9532B"/>
    <w:rsid w:val="00F979B6"/>
    <w:rsid w:val="00FA002D"/>
    <w:rsid w:val="00FA0BE6"/>
    <w:rsid w:val="00FA2992"/>
    <w:rsid w:val="00FA3024"/>
    <w:rsid w:val="00FA3874"/>
    <w:rsid w:val="00FA3A55"/>
    <w:rsid w:val="00FA3FE7"/>
    <w:rsid w:val="00FA558B"/>
    <w:rsid w:val="00FB0C52"/>
    <w:rsid w:val="00FB483E"/>
    <w:rsid w:val="00FB4CD0"/>
    <w:rsid w:val="00FB5021"/>
    <w:rsid w:val="00FB753E"/>
    <w:rsid w:val="00FB7FF7"/>
    <w:rsid w:val="00FC083D"/>
    <w:rsid w:val="00FC2515"/>
    <w:rsid w:val="00FC2757"/>
    <w:rsid w:val="00FC3246"/>
    <w:rsid w:val="00FC42F7"/>
    <w:rsid w:val="00FC4FD3"/>
    <w:rsid w:val="00FC62C5"/>
    <w:rsid w:val="00FC64CB"/>
    <w:rsid w:val="00FD0D97"/>
    <w:rsid w:val="00FD1629"/>
    <w:rsid w:val="00FD1815"/>
    <w:rsid w:val="00FD1857"/>
    <w:rsid w:val="00FD34CF"/>
    <w:rsid w:val="00FD496A"/>
    <w:rsid w:val="00FD5038"/>
    <w:rsid w:val="00FD5561"/>
    <w:rsid w:val="00FD5FC7"/>
    <w:rsid w:val="00FE0AAD"/>
    <w:rsid w:val="00FE1C65"/>
    <w:rsid w:val="00FE2D32"/>
    <w:rsid w:val="00FE3C50"/>
    <w:rsid w:val="00FE4F91"/>
    <w:rsid w:val="00FE73EB"/>
    <w:rsid w:val="00FE7752"/>
    <w:rsid w:val="00FE7CDB"/>
    <w:rsid w:val="00FE7FD1"/>
    <w:rsid w:val="00FF12AC"/>
    <w:rsid w:val="00FF1A69"/>
    <w:rsid w:val="00FF3317"/>
    <w:rsid w:val="00FF3904"/>
    <w:rsid w:val="00FF5142"/>
    <w:rsid w:val="00FF52AB"/>
    <w:rsid w:val="00FF6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3FCCDF"/>
  <w15:docId w15:val="{EB333E7B-8321-4F3B-96E2-149417B6E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1FCB"/>
    <w:rPr>
      <w:rFonts w:asciiTheme="minorHAnsi" w:hAnsiTheme="minorHAnsi"/>
      <w:sz w:val="24"/>
      <w:szCs w:val="24"/>
    </w:rPr>
  </w:style>
  <w:style w:type="paragraph" w:styleId="Heading1">
    <w:name w:val="heading 1"/>
    <w:basedOn w:val="Normal"/>
    <w:next w:val="Normal"/>
    <w:link w:val="Heading1Char"/>
    <w:qFormat/>
    <w:rsid w:val="00B83B40"/>
    <w:pPr>
      <w:keepNext/>
      <w:keepLines/>
      <w:spacing w:before="240"/>
      <w:outlineLvl w:val="0"/>
    </w:pPr>
    <w:rPr>
      <w:rFonts w:ascii="Arial" w:eastAsiaTheme="majorEastAsia" w:hAnsi="Arial" w:cstheme="majorBidi"/>
      <w:b/>
      <w:color w:val="2F5496" w:themeColor="accent1" w:themeShade="BF"/>
      <w:sz w:val="28"/>
      <w:szCs w:val="32"/>
    </w:rPr>
  </w:style>
  <w:style w:type="paragraph" w:styleId="Heading2">
    <w:name w:val="heading 2"/>
    <w:aliases w:val="Heading 2 Example"/>
    <w:basedOn w:val="Normal"/>
    <w:next w:val="NormalExample"/>
    <w:qFormat/>
    <w:rsid w:val="00C572B5"/>
    <w:pPr>
      <w:keepNext/>
      <w:spacing w:before="60" w:after="60"/>
      <w:jc w:val="center"/>
      <w:outlineLvl w:val="1"/>
    </w:pPr>
    <w:rPr>
      <w:rFonts w:ascii="Arial" w:hAnsi="Arial" w:cs="Arial"/>
      <w:bCs/>
      <w:iCs/>
      <w:color w:val="1F3864" w:themeColor="accent1" w:themeShade="8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9117FA"/>
    <w:pPr>
      <w:shd w:val="clear" w:color="auto" w:fill="FFFFFF"/>
      <w:spacing w:before="100" w:beforeAutospacing="1" w:after="100" w:afterAutospacing="1"/>
    </w:pPr>
    <w:rPr>
      <w:rFonts w:ascii="Arial" w:hAnsi="Arial" w:cs="Arial"/>
      <w:color w:val="000000"/>
      <w:sz w:val="22"/>
      <w:szCs w:val="22"/>
    </w:rPr>
  </w:style>
  <w:style w:type="paragraph" w:customStyle="1" w:styleId="h1">
    <w:name w:val="h1"/>
    <w:basedOn w:val="Normal"/>
    <w:rsid w:val="009117FA"/>
    <w:pPr>
      <w:spacing w:before="100" w:beforeAutospacing="1" w:after="100" w:afterAutospacing="1"/>
    </w:pPr>
    <w:rPr>
      <w:rFonts w:ascii="Arial" w:hAnsi="Arial" w:cs="Arial"/>
      <w:b/>
      <w:bCs/>
      <w:color w:val="4F4F77"/>
      <w:sz w:val="28"/>
      <w:szCs w:val="28"/>
    </w:rPr>
  </w:style>
  <w:style w:type="paragraph" w:customStyle="1" w:styleId="h4">
    <w:name w:val="h4"/>
    <w:basedOn w:val="Normal"/>
    <w:rsid w:val="009117FA"/>
    <w:pPr>
      <w:spacing w:before="100" w:beforeAutospacing="1" w:after="100" w:afterAutospacing="1"/>
    </w:pPr>
    <w:rPr>
      <w:rFonts w:ascii="Arial" w:hAnsi="Arial" w:cs="Arial"/>
      <w:b/>
      <w:bCs/>
      <w:color w:val="000000"/>
      <w:sz w:val="22"/>
      <w:szCs w:val="22"/>
    </w:rPr>
  </w:style>
  <w:style w:type="character" w:styleId="Strong">
    <w:name w:val="Strong"/>
    <w:qFormat/>
    <w:rsid w:val="009117FA"/>
    <w:rPr>
      <w:b/>
      <w:bCs/>
    </w:rPr>
  </w:style>
  <w:style w:type="character" w:styleId="Emphasis">
    <w:name w:val="Emphasis"/>
    <w:qFormat/>
    <w:rsid w:val="009117FA"/>
    <w:rPr>
      <w:i/>
      <w:iCs/>
    </w:rPr>
  </w:style>
  <w:style w:type="paragraph" w:styleId="NormalWeb">
    <w:name w:val="Normal (Web)"/>
    <w:basedOn w:val="Normal"/>
    <w:rsid w:val="00E65808"/>
    <w:pPr>
      <w:spacing w:before="100" w:beforeAutospacing="1" w:after="100" w:afterAutospacing="1"/>
    </w:pPr>
  </w:style>
  <w:style w:type="paragraph" w:styleId="ListNumber">
    <w:name w:val="List Number"/>
    <w:basedOn w:val="Normal"/>
    <w:rsid w:val="00FB7FF7"/>
    <w:pPr>
      <w:numPr>
        <w:numId w:val="11"/>
      </w:numPr>
      <w:spacing w:before="60" w:after="60"/>
    </w:pPr>
    <w:rPr>
      <w:sz w:val="26"/>
      <w:szCs w:val="26"/>
    </w:rPr>
  </w:style>
  <w:style w:type="paragraph" w:styleId="Header">
    <w:name w:val="header"/>
    <w:basedOn w:val="Normal"/>
    <w:rsid w:val="00177B76"/>
    <w:pPr>
      <w:tabs>
        <w:tab w:val="center" w:pos="4320"/>
        <w:tab w:val="right" w:pos="8640"/>
      </w:tabs>
    </w:pPr>
  </w:style>
  <w:style w:type="paragraph" w:styleId="Footer">
    <w:name w:val="footer"/>
    <w:basedOn w:val="Normal"/>
    <w:link w:val="FooterChar"/>
    <w:rsid w:val="00177B76"/>
    <w:pPr>
      <w:tabs>
        <w:tab w:val="center" w:pos="4320"/>
        <w:tab w:val="right" w:pos="8640"/>
      </w:tabs>
    </w:pPr>
  </w:style>
  <w:style w:type="character" w:customStyle="1" w:styleId="FooterChar">
    <w:name w:val="Footer Char"/>
    <w:link w:val="Footer"/>
    <w:rsid w:val="005B5A40"/>
    <w:rPr>
      <w:sz w:val="24"/>
      <w:szCs w:val="24"/>
      <w:lang w:val="en-US" w:eastAsia="en-US" w:bidi="ar-SA"/>
    </w:rPr>
  </w:style>
  <w:style w:type="table" w:styleId="TableGrid">
    <w:name w:val="Table Grid"/>
    <w:basedOn w:val="TableNormal"/>
    <w:rsid w:val="000F15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4-Accent11">
    <w:name w:val="List Table 4 - Accent 11"/>
    <w:basedOn w:val="TableNormal"/>
    <w:uiPriority w:val="49"/>
    <w:rsid w:val="003A40D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41">
    <w:name w:val="Grid Table 4 - Accent 41"/>
    <w:basedOn w:val="TableNormal"/>
    <w:uiPriority w:val="49"/>
    <w:rsid w:val="008F4575"/>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band2Horz">
      <w:tblPr/>
      <w:tcPr>
        <w:shd w:val="clear" w:color="auto" w:fill="FFE599" w:themeFill="accent4" w:themeFillTint="66"/>
      </w:tcPr>
    </w:tblStylePr>
  </w:style>
  <w:style w:type="table" w:customStyle="1" w:styleId="GridTable4-Accent31">
    <w:name w:val="Grid Table 4 - Accent 31"/>
    <w:basedOn w:val="TableNormal"/>
    <w:uiPriority w:val="49"/>
    <w:rsid w:val="0058425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cPr>
      <w:shd w:val="clear" w:color="auto" w:fill="808080" w:themeFill="background1" w:themeFillShade="80"/>
    </w:tcPr>
    <w:tblStylePr w:type="firstRow">
      <w:rPr>
        <w:b/>
        <w:bCs/>
        <w:color w:val="FFFFFF" w:themeColor="background1"/>
      </w:rPr>
      <w:tblPr/>
      <w:tcPr>
        <w:shd w:val="clear" w:color="auto" w:fill="808080" w:themeFill="background1" w:themeFillShade="80"/>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band2Horz">
      <w:tblPr/>
      <w:tcPr>
        <w:shd w:val="clear" w:color="auto" w:fill="BFBFBF" w:themeFill="background1" w:themeFillShade="BF"/>
      </w:tcPr>
    </w:tblStylePr>
  </w:style>
  <w:style w:type="table" w:customStyle="1" w:styleId="GridTable1Light1">
    <w:name w:val="Grid Table 1 Light1"/>
    <w:basedOn w:val="TableNormal"/>
    <w:uiPriority w:val="46"/>
    <w:rsid w:val="00F84F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rsid w:val="00B83B40"/>
    <w:rPr>
      <w:rFonts w:ascii="Arial" w:eastAsiaTheme="majorEastAsia" w:hAnsi="Arial" w:cstheme="majorBidi"/>
      <w:b/>
      <w:color w:val="2F5496" w:themeColor="accent1" w:themeShade="BF"/>
      <w:sz w:val="28"/>
      <w:szCs w:val="32"/>
    </w:rPr>
  </w:style>
  <w:style w:type="paragraph" w:customStyle="1" w:styleId="NormalExample">
    <w:name w:val="Normal Example"/>
    <w:basedOn w:val="Normal"/>
    <w:qFormat/>
    <w:rsid w:val="00311FCB"/>
    <w:pPr>
      <w:ind w:left="288" w:right="288"/>
    </w:pPr>
    <w:rPr>
      <w:rFonts w:ascii="Calibri" w:hAnsi="Calibri"/>
    </w:rPr>
  </w:style>
  <w:style w:type="paragraph" w:customStyle="1" w:styleId="Heading2SmallExample">
    <w:name w:val="Heading 2 Small Example"/>
    <w:basedOn w:val="Heading2"/>
    <w:next w:val="Normal"/>
    <w:qFormat/>
    <w:rsid w:val="00B70826"/>
    <w:pPr>
      <w:spacing w:before="0" w:after="0"/>
    </w:pPr>
  </w:style>
  <w:style w:type="paragraph" w:styleId="ListParagraph">
    <w:name w:val="List Paragraph"/>
    <w:basedOn w:val="Normal"/>
    <w:uiPriority w:val="34"/>
    <w:qFormat/>
    <w:rsid w:val="00F318D8"/>
    <w:pPr>
      <w:ind w:left="720"/>
      <w:contextualSpacing/>
    </w:pPr>
  </w:style>
  <w:style w:type="table" w:customStyle="1" w:styleId="GridTable4-Accent11">
    <w:name w:val="Grid Table 4 - Accent 11"/>
    <w:basedOn w:val="TableNormal"/>
    <w:uiPriority w:val="49"/>
    <w:rsid w:val="00623E5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226BF8"/>
    <w:pPr>
      <w:spacing w:line="259" w:lineRule="auto"/>
      <w:outlineLvl w:val="9"/>
    </w:pPr>
    <w:rPr>
      <w:rFonts w:asciiTheme="majorHAnsi" w:hAnsiTheme="majorHAnsi"/>
      <w:b w:val="0"/>
      <w:sz w:val="32"/>
    </w:rPr>
  </w:style>
  <w:style w:type="paragraph" w:styleId="TOC1">
    <w:name w:val="toc 1"/>
    <w:basedOn w:val="Normal"/>
    <w:next w:val="Normal"/>
    <w:autoRedefine/>
    <w:uiPriority w:val="39"/>
    <w:unhideWhenUsed/>
    <w:rsid w:val="00226BF8"/>
    <w:pPr>
      <w:spacing w:after="100"/>
    </w:pPr>
  </w:style>
  <w:style w:type="paragraph" w:styleId="TOC2">
    <w:name w:val="toc 2"/>
    <w:basedOn w:val="Normal"/>
    <w:next w:val="Normal"/>
    <w:autoRedefine/>
    <w:uiPriority w:val="39"/>
    <w:unhideWhenUsed/>
    <w:rsid w:val="00226BF8"/>
    <w:pPr>
      <w:spacing w:after="100"/>
      <w:ind w:left="240"/>
    </w:pPr>
  </w:style>
  <w:style w:type="character" w:styleId="Hyperlink">
    <w:name w:val="Hyperlink"/>
    <w:basedOn w:val="DefaultParagraphFont"/>
    <w:uiPriority w:val="99"/>
    <w:unhideWhenUsed/>
    <w:rsid w:val="00226BF8"/>
    <w:rPr>
      <w:color w:val="0563C1" w:themeColor="hyperlink"/>
      <w:u w:val="single"/>
    </w:rPr>
  </w:style>
  <w:style w:type="paragraph" w:styleId="BalloonText">
    <w:name w:val="Balloon Text"/>
    <w:basedOn w:val="Normal"/>
    <w:link w:val="BalloonTextChar"/>
    <w:rsid w:val="00EC7BD9"/>
    <w:rPr>
      <w:rFonts w:ascii="Segoe UI" w:hAnsi="Segoe UI" w:cs="Segoe UI"/>
      <w:sz w:val="18"/>
      <w:szCs w:val="18"/>
    </w:rPr>
  </w:style>
  <w:style w:type="character" w:customStyle="1" w:styleId="BalloonTextChar">
    <w:name w:val="Balloon Text Char"/>
    <w:basedOn w:val="DefaultParagraphFont"/>
    <w:link w:val="BalloonText"/>
    <w:rsid w:val="00EC7BD9"/>
    <w:rPr>
      <w:rFonts w:ascii="Segoe UI" w:hAnsi="Segoe UI" w:cs="Segoe UI"/>
      <w:sz w:val="18"/>
      <w:szCs w:val="18"/>
    </w:rPr>
  </w:style>
  <w:style w:type="character" w:styleId="CommentReference">
    <w:name w:val="annotation reference"/>
    <w:basedOn w:val="DefaultParagraphFont"/>
    <w:semiHidden/>
    <w:unhideWhenUsed/>
    <w:rsid w:val="00D71C5E"/>
    <w:rPr>
      <w:sz w:val="16"/>
      <w:szCs w:val="16"/>
    </w:rPr>
  </w:style>
  <w:style w:type="paragraph" w:styleId="CommentText">
    <w:name w:val="annotation text"/>
    <w:basedOn w:val="Normal"/>
    <w:link w:val="CommentTextChar"/>
    <w:semiHidden/>
    <w:unhideWhenUsed/>
    <w:rsid w:val="00D71C5E"/>
    <w:rPr>
      <w:sz w:val="20"/>
      <w:szCs w:val="20"/>
    </w:rPr>
  </w:style>
  <w:style w:type="character" w:customStyle="1" w:styleId="CommentTextChar">
    <w:name w:val="Comment Text Char"/>
    <w:basedOn w:val="DefaultParagraphFont"/>
    <w:link w:val="CommentText"/>
    <w:semiHidden/>
    <w:rsid w:val="00D71C5E"/>
    <w:rPr>
      <w:rFonts w:asciiTheme="minorHAnsi" w:hAnsiTheme="minorHAnsi"/>
    </w:rPr>
  </w:style>
  <w:style w:type="paragraph" w:styleId="CommentSubject">
    <w:name w:val="annotation subject"/>
    <w:basedOn w:val="CommentText"/>
    <w:next w:val="CommentText"/>
    <w:link w:val="CommentSubjectChar"/>
    <w:semiHidden/>
    <w:unhideWhenUsed/>
    <w:rsid w:val="00D71C5E"/>
    <w:rPr>
      <w:b/>
      <w:bCs/>
    </w:rPr>
  </w:style>
  <w:style w:type="character" w:customStyle="1" w:styleId="CommentSubjectChar">
    <w:name w:val="Comment Subject Char"/>
    <w:basedOn w:val="CommentTextChar"/>
    <w:link w:val="CommentSubject"/>
    <w:semiHidden/>
    <w:rsid w:val="00D71C5E"/>
    <w:rPr>
      <w:rFonts w:asciiTheme="minorHAnsi" w:hAnsiTheme="minorHAns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449874">
      <w:bodyDiv w:val="1"/>
      <w:marLeft w:val="0"/>
      <w:marRight w:val="0"/>
      <w:marTop w:val="0"/>
      <w:marBottom w:val="0"/>
      <w:divBdr>
        <w:top w:val="none" w:sz="0" w:space="0" w:color="auto"/>
        <w:left w:val="none" w:sz="0" w:space="0" w:color="auto"/>
        <w:bottom w:val="none" w:sz="0" w:space="0" w:color="auto"/>
        <w:right w:val="none" w:sz="0" w:space="0" w:color="auto"/>
      </w:divBdr>
    </w:div>
    <w:div w:id="460272036">
      <w:bodyDiv w:val="1"/>
      <w:marLeft w:val="0"/>
      <w:marRight w:val="0"/>
      <w:marTop w:val="0"/>
      <w:marBottom w:val="0"/>
      <w:divBdr>
        <w:top w:val="none" w:sz="0" w:space="0" w:color="auto"/>
        <w:left w:val="none" w:sz="0" w:space="0" w:color="auto"/>
        <w:bottom w:val="none" w:sz="0" w:space="0" w:color="auto"/>
        <w:right w:val="none" w:sz="0" w:space="0" w:color="auto"/>
      </w:divBdr>
    </w:div>
    <w:div w:id="589703627">
      <w:bodyDiv w:val="1"/>
      <w:marLeft w:val="0"/>
      <w:marRight w:val="0"/>
      <w:marTop w:val="0"/>
      <w:marBottom w:val="0"/>
      <w:divBdr>
        <w:top w:val="none" w:sz="0" w:space="0" w:color="auto"/>
        <w:left w:val="none" w:sz="0" w:space="0" w:color="auto"/>
        <w:bottom w:val="none" w:sz="0" w:space="0" w:color="auto"/>
        <w:right w:val="none" w:sz="0" w:space="0" w:color="auto"/>
      </w:divBdr>
    </w:div>
    <w:div w:id="771821199">
      <w:bodyDiv w:val="1"/>
      <w:marLeft w:val="0"/>
      <w:marRight w:val="0"/>
      <w:marTop w:val="0"/>
      <w:marBottom w:val="0"/>
      <w:divBdr>
        <w:top w:val="none" w:sz="0" w:space="0" w:color="auto"/>
        <w:left w:val="none" w:sz="0" w:space="0" w:color="auto"/>
        <w:bottom w:val="none" w:sz="0" w:space="0" w:color="auto"/>
        <w:right w:val="none" w:sz="0" w:space="0" w:color="auto"/>
      </w:divBdr>
    </w:div>
    <w:div w:id="1201552091">
      <w:bodyDiv w:val="1"/>
      <w:marLeft w:val="0"/>
      <w:marRight w:val="0"/>
      <w:marTop w:val="0"/>
      <w:marBottom w:val="0"/>
      <w:divBdr>
        <w:top w:val="none" w:sz="0" w:space="0" w:color="auto"/>
        <w:left w:val="none" w:sz="0" w:space="0" w:color="auto"/>
        <w:bottom w:val="none" w:sz="0" w:space="0" w:color="auto"/>
        <w:right w:val="none" w:sz="0" w:space="0" w:color="auto"/>
      </w:divBdr>
    </w:div>
    <w:div w:id="1273249037">
      <w:bodyDiv w:val="1"/>
      <w:marLeft w:val="0"/>
      <w:marRight w:val="0"/>
      <w:marTop w:val="0"/>
      <w:marBottom w:val="0"/>
      <w:divBdr>
        <w:top w:val="none" w:sz="0" w:space="0" w:color="auto"/>
        <w:left w:val="none" w:sz="0" w:space="0" w:color="auto"/>
        <w:bottom w:val="none" w:sz="0" w:space="0" w:color="auto"/>
        <w:right w:val="none" w:sz="0" w:space="0" w:color="auto"/>
      </w:divBdr>
    </w:div>
    <w:div w:id="128099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okildhakal/Desktop/STUDY/BU/5.CS669/Modules/Module%201/Kokil.DhakalCS669_TermProjectIteration1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FBA99-2B00-4150-9D17-970D118FE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Kokil.DhakalCS669_TermProjectIteration1Template.dotx</Template>
  <TotalTime>62</TotalTime>
  <Pages>7</Pages>
  <Words>2186</Words>
  <Characters>12465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MET CS 682 – Module 1</vt:lpstr>
    </vt:vector>
  </TitlesOfParts>
  <Company>BU</Company>
  <LinksUpToDate>false</LinksUpToDate>
  <CharactersWithSpaces>14622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 CS 682 – Module 1</dc:title>
  <dc:subject/>
  <dc:creator>Galina Lozinski</dc:creator>
  <cp:keywords/>
  <dc:description/>
  <cp:lastModifiedBy>Kokil Dhakal</cp:lastModifiedBy>
  <cp:revision>16</cp:revision>
  <cp:lastPrinted>2018-10-23T21:25:00Z</cp:lastPrinted>
  <dcterms:created xsi:type="dcterms:W3CDTF">2023-01-25T04:06:00Z</dcterms:created>
  <dcterms:modified xsi:type="dcterms:W3CDTF">2023-02-28T16:06:00Z</dcterms:modified>
</cp:coreProperties>
</file>